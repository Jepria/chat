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3F005" w14:textId="77777777" w:rsidR="00470419" w:rsidRDefault="00470419" w:rsidP="005B0263">
      <w:pPr>
        <w:pStyle w:val="af1"/>
      </w:pPr>
    </w:p>
    <w:p w14:paraId="1D0BAD56" w14:textId="77777777" w:rsidR="00470419" w:rsidRDefault="00470419" w:rsidP="005B0263">
      <w:pPr>
        <w:pStyle w:val="af1"/>
      </w:pPr>
    </w:p>
    <w:p w14:paraId="64057496" w14:textId="77777777" w:rsidR="00470419" w:rsidRDefault="00470419" w:rsidP="005B0263">
      <w:pPr>
        <w:pStyle w:val="af1"/>
      </w:pPr>
    </w:p>
    <w:p w14:paraId="40568F1C" w14:textId="77777777" w:rsidR="00470419" w:rsidRPr="00334B18" w:rsidRDefault="00470419" w:rsidP="005B0263">
      <w:pPr>
        <w:pStyle w:val="af1"/>
        <w:rPr>
          <w:lang w:val="en-US"/>
        </w:rPr>
      </w:pPr>
    </w:p>
    <w:p w14:paraId="53BCFF3C" w14:textId="77777777" w:rsidR="00470419" w:rsidRDefault="00470419" w:rsidP="005B0263">
      <w:pPr>
        <w:pStyle w:val="af1"/>
      </w:pPr>
    </w:p>
    <w:p w14:paraId="14988760" w14:textId="77777777" w:rsidR="00470419" w:rsidRDefault="00470419" w:rsidP="005B0263">
      <w:pPr>
        <w:pStyle w:val="af1"/>
      </w:pPr>
    </w:p>
    <w:p w14:paraId="3A8E3AE7" w14:textId="77777777" w:rsidR="00470419" w:rsidRDefault="00470419" w:rsidP="005B0263">
      <w:pPr>
        <w:pStyle w:val="af1"/>
      </w:pPr>
    </w:p>
    <w:p w14:paraId="7D767F43" w14:textId="77777777" w:rsidR="00470419" w:rsidRDefault="00470419" w:rsidP="005B0263">
      <w:pPr>
        <w:pStyle w:val="af1"/>
      </w:pPr>
    </w:p>
    <w:p w14:paraId="45FD3B41" w14:textId="77777777" w:rsidR="00470419" w:rsidRDefault="00470419" w:rsidP="005B0263">
      <w:pPr>
        <w:pStyle w:val="af1"/>
      </w:pPr>
    </w:p>
    <w:p w14:paraId="1ED707A7" w14:textId="50450CFB" w:rsidR="000E1234" w:rsidRPr="00D10DE6" w:rsidRDefault="00085A75" w:rsidP="000E1234">
      <w:pPr>
        <w:pStyle w:val="a5"/>
      </w:pPr>
      <w:r w:rsidRPr="00D10DE6">
        <w:t xml:space="preserve">ТЗ </w:t>
      </w:r>
      <w:r w:rsidR="00276B33">
        <w:fldChar w:fldCharType="begin"/>
      </w:r>
      <w:r w:rsidR="002C6644">
        <w:instrText xml:space="preserve"> TITLE   \* MERGEFORMAT </w:instrText>
      </w:r>
      <w:r w:rsidR="00276B33">
        <w:fldChar w:fldCharType="separate"/>
      </w:r>
      <w:r w:rsidR="00E10299" w:rsidRPr="00E10299">
        <w:rPr>
          <w:lang w:val="en-US"/>
        </w:rPr>
        <w:t>Chat</w:t>
      </w:r>
      <w:r w:rsidR="00E10299">
        <w:t>. Чат</w:t>
      </w:r>
      <w:r w:rsidR="00276B33">
        <w:fldChar w:fldCharType="end"/>
      </w:r>
    </w:p>
    <w:p w14:paraId="3A4D5FBE" w14:textId="6CAC8F88" w:rsidR="00F41AC7" w:rsidRPr="00D10DE6" w:rsidRDefault="00F41AC7" w:rsidP="00F41AC7">
      <w:pPr>
        <w:pStyle w:val="aa"/>
      </w:pPr>
      <w:r w:rsidRPr="00D10DE6">
        <w:t xml:space="preserve">Версия </w:t>
      </w:r>
      <w:fldSimple w:instr=" COMMENTS   \* MERGEFORMAT ">
        <w:r w:rsidR="00E10299">
          <w:t>0.2</w:t>
        </w:r>
      </w:fldSimple>
    </w:p>
    <w:p w14:paraId="455EE034" w14:textId="53D6A08F" w:rsidR="008E167C" w:rsidRPr="00D10DE6" w:rsidRDefault="00F41AC7" w:rsidP="00F41AC7">
      <w:pPr>
        <w:pStyle w:val="a4"/>
        <w:jc w:val="left"/>
      </w:pPr>
      <w:r w:rsidRPr="00D10DE6">
        <w:rPr>
          <w:sz w:val="16"/>
          <w:szCs w:val="16"/>
        </w:rPr>
        <w:t xml:space="preserve">Задача </w:t>
      </w:r>
      <w:r w:rsidR="00276B33" w:rsidRPr="00D10DE6">
        <w:rPr>
          <w:sz w:val="16"/>
          <w:szCs w:val="16"/>
        </w:rPr>
        <w:fldChar w:fldCharType="begin"/>
      </w:r>
      <w:r w:rsidRPr="00D10DE6">
        <w:rPr>
          <w:sz w:val="16"/>
          <w:szCs w:val="16"/>
        </w:rPr>
        <w:instrText xml:space="preserve"> </w:instrText>
      </w:r>
      <w:r w:rsidRPr="00D10DE6">
        <w:rPr>
          <w:sz w:val="16"/>
          <w:szCs w:val="16"/>
          <w:lang w:val="en-US"/>
        </w:rPr>
        <w:instrText>KEYWORDS</w:instrText>
      </w:r>
      <w:r w:rsidRPr="00D10DE6">
        <w:rPr>
          <w:sz w:val="16"/>
          <w:szCs w:val="16"/>
        </w:rPr>
        <w:instrText xml:space="preserve"> </w:instrText>
      </w:r>
      <w:r w:rsidR="00276B33" w:rsidRPr="00D10DE6">
        <w:rPr>
          <w:sz w:val="16"/>
          <w:szCs w:val="16"/>
        </w:rPr>
        <w:fldChar w:fldCharType="end"/>
      </w:r>
      <w:r w:rsidRPr="00D10DE6">
        <w:br w:type="page"/>
      </w:r>
      <w:r w:rsidR="008E167C" w:rsidRPr="00D10DE6">
        <w:lastRenderedPageBreak/>
        <w:t>Содержание</w:t>
      </w:r>
    </w:p>
    <w:p w14:paraId="63CBFF1C" w14:textId="77777777" w:rsidR="00536613" w:rsidRPr="00D10DE6" w:rsidRDefault="00536613" w:rsidP="00536613"/>
    <w:p w14:paraId="321B6953" w14:textId="5E4E3A14" w:rsidR="00E10299" w:rsidRDefault="00276B33">
      <w:pPr>
        <w:pStyle w:val="1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D10DE6">
        <w:rPr>
          <w:bCs w:val="0"/>
          <w:caps/>
        </w:rPr>
        <w:fldChar w:fldCharType="begin"/>
      </w:r>
      <w:r w:rsidR="007A4438" w:rsidRPr="00D10DE6">
        <w:rPr>
          <w:bCs w:val="0"/>
          <w:caps/>
        </w:rPr>
        <w:instrText xml:space="preserve"> TOC \o "1-3" \h \z \u </w:instrText>
      </w:r>
      <w:r w:rsidRPr="00D10DE6">
        <w:rPr>
          <w:bCs w:val="0"/>
          <w:caps/>
        </w:rPr>
        <w:fldChar w:fldCharType="separate"/>
      </w:r>
      <w:hyperlink w:anchor="_Toc494816448" w:history="1">
        <w:r w:rsidR="00E10299" w:rsidRPr="007C3777">
          <w:rPr>
            <w:rStyle w:val="af0"/>
            <w:noProof/>
          </w:rPr>
          <w:t>1.</w:t>
        </w:r>
        <w:r w:rsidR="00E10299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10299" w:rsidRPr="007C3777">
          <w:rPr>
            <w:rStyle w:val="af0"/>
            <w:noProof/>
          </w:rPr>
          <w:t>Введение</w:t>
        </w:r>
        <w:r w:rsidR="00E10299">
          <w:rPr>
            <w:noProof/>
            <w:webHidden/>
          </w:rPr>
          <w:tab/>
        </w:r>
        <w:r w:rsidR="00E10299">
          <w:rPr>
            <w:noProof/>
            <w:webHidden/>
          </w:rPr>
          <w:fldChar w:fldCharType="begin"/>
        </w:r>
        <w:r w:rsidR="00E10299">
          <w:rPr>
            <w:noProof/>
            <w:webHidden/>
          </w:rPr>
          <w:instrText xml:space="preserve"> PAGEREF _Toc494816448 \h </w:instrText>
        </w:r>
        <w:r w:rsidR="00E10299">
          <w:rPr>
            <w:noProof/>
            <w:webHidden/>
          </w:rPr>
        </w:r>
        <w:r w:rsidR="00E10299">
          <w:rPr>
            <w:noProof/>
            <w:webHidden/>
          </w:rPr>
          <w:fldChar w:fldCharType="separate"/>
        </w:r>
        <w:r w:rsidR="00E10299">
          <w:rPr>
            <w:noProof/>
            <w:webHidden/>
          </w:rPr>
          <w:t>4</w:t>
        </w:r>
        <w:r w:rsidR="00E10299">
          <w:rPr>
            <w:noProof/>
            <w:webHidden/>
          </w:rPr>
          <w:fldChar w:fldCharType="end"/>
        </w:r>
      </w:hyperlink>
    </w:p>
    <w:p w14:paraId="60A462B4" w14:textId="6D91316D" w:rsidR="00E10299" w:rsidRDefault="00847DED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94816449" w:history="1">
        <w:r w:rsidR="00E10299" w:rsidRPr="007C3777">
          <w:rPr>
            <w:rStyle w:val="af0"/>
            <w:noProof/>
            <w:lang w:val="en-US"/>
          </w:rPr>
          <w:t>1.1</w:t>
        </w:r>
        <w:r w:rsidR="00E10299">
          <w:rPr>
            <w:rFonts w:asciiTheme="minorHAnsi" w:eastAsiaTheme="minorEastAsia" w:hAnsiTheme="minorHAnsi" w:cstheme="minorBidi"/>
            <w:noProof/>
          </w:rPr>
          <w:tab/>
        </w:r>
        <w:r w:rsidR="00E10299" w:rsidRPr="007C3777">
          <w:rPr>
            <w:rStyle w:val="af0"/>
            <w:noProof/>
          </w:rPr>
          <w:t>Термины</w:t>
        </w:r>
        <w:r w:rsidR="00E10299">
          <w:rPr>
            <w:noProof/>
            <w:webHidden/>
          </w:rPr>
          <w:tab/>
        </w:r>
        <w:r w:rsidR="00E10299">
          <w:rPr>
            <w:noProof/>
            <w:webHidden/>
          </w:rPr>
          <w:fldChar w:fldCharType="begin"/>
        </w:r>
        <w:r w:rsidR="00E10299">
          <w:rPr>
            <w:noProof/>
            <w:webHidden/>
          </w:rPr>
          <w:instrText xml:space="preserve"> PAGEREF _Toc494816449 \h </w:instrText>
        </w:r>
        <w:r w:rsidR="00E10299">
          <w:rPr>
            <w:noProof/>
            <w:webHidden/>
          </w:rPr>
        </w:r>
        <w:r w:rsidR="00E10299">
          <w:rPr>
            <w:noProof/>
            <w:webHidden/>
          </w:rPr>
          <w:fldChar w:fldCharType="separate"/>
        </w:r>
        <w:r w:rsidR="00E10299">
          <w:rPr>
            <w:noProof/>
            <w:webHidden/>
          </w:rPr>
          <w:t>4</w:t>
        </w:r>
        <w:r w:rsidR="00E10299">
          <w:rPr>
            <w:noProof/>
            <w:webHidden/>
          </w:rPr>
          <w:fldChar w:fldCharType="end"/>
        </w:r>
      </w:hyperlink>
    </w:p>
    <w:p w14:paraId="1D6B6D28" w14:textId="714BA770" w:rsidR="00E10299" w:rsidRDefault="00847DED">
      <w:pPr>
        <w:pStyle w:val="1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4816450" w:history="1">
        <w:r w:rsidR="00E10299" w:rsidRPr="007C3777">
          <w:rPr>
            <w:rStyle w:val="af0"/>
            <w:noProof/>
          </w:rPr>
          <w:t>2.</w:t>
        </w:r>
        <w:r w:rsidR="00E10299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10299" w:rsidRPr="007C3777">
          <w:rPr>
            <w:rStyle w:val="af0"/>
            <w:noProof/>
          </w:rPr>
          <w:t>Описание версии 0.1</w:t>
        </w:r>
        <w:r w:rsidR="00E10299">
          <w:rPr>
            <w:noProof/>
            <w:webHidden/>
          </w:rPr>
          <w:tab/>
        </w:r>
        <w:r w:rsidR="00E10299">
          <w:rPr>
            <w:noProof/>
            <w:webHidden/>
          </w:rPr>
          <w:fldChar w:fldCharType="begin"/>
        </w:r>
        <w:r w:rsidR="00E10299">
          <w:rPr>
            <w:noProof/>
            <w:webHidden/>
          </w:rPr>
          <w:instrText xml:space="preserve"> PAGEREF _Toc494816450 \h </w:instrText>
        </w:r>
        <w:r w:rsidR="00E10299">
          <w:rPr>
            <w:noProof/>
            <w:webHidden/>
          </w:rPr>
        </w:r>
        <w:r w:rsidR="00E10299">
          <w:rPr>
            <w:noProof/>
            <w:webHidden/>
          </w:rPr>
          <w:fldChar w:fldCharType="separate"/>
        </w:r>
        <w:r w:rsidR="00E10299">
          <w:rPr>
            <w:noProof/>
            <w:webHidden/>
          </w:rPr>
          <w:t>4</w:t>
        </w:r>
        <w:r w:rsidR="00E10299">
          <w:rPr>
            <w:noProof/>
            <w:webHidden/>
          </w:rPr>
          <w:fldChar w:fldCharType="end"/>
        </w:r>
      </w:hyperlink>
    </w:p>
    <w:p w14:paraId="3D47623C" w14:textId="2317D5B8" w:rsidR="00E10299" w:rsidRDefault="00847DED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94816451" w:history="1">
        <w:r w:rsidR="00E10299" w:rsidRPr="007C3777">
          <w:rPr>
            <w:rStyle w:val="af0"/>
            <w:noProof/>
          </w:rPr>
          <w:t>2.1</w:t>
        </w:r>
        <w:r w:rsidR="00E10299">
          <w:rPr>
            <w:rFonts w:asciiTheme="minorHAnsi" w:eastAsiaTheme="minorEastAsia" w:hAnsiTheme="minorHAnsi" w:cstheme="minorBidi"/>
            <w:noProof/>
          </w:rPr>
          <w:tab/>
        </w:r>
        <w:r w:rsidR="00E10299" w:rsidRPr="007C3777">
          <w:rPr>
            <w:rStyle w:val="af0"/>
            <w:noProof/>
          </w:rPr>
          <w:t>Постановка проблемы</w:t>
        </w:r>
        <w:r w:rsidR="00E10299">
          <w:rPr>
            <w:noProof/>
            <w:webHidden/>
          </w:rPr>
          <w:tab/>
        </w:r>
        <w:r w:rsidR="00E10299">
          <w:rPr>
            <w:noProof/>
            <w:webHidden/>
          </w:rPr>
          <w:fldChar w:fldCharType="begin"/>
        </w:r>
        <w:r w:rsidR="00E10299">
          <w:rPr>
            <w:noProof/>
            <w:webHidden/>
          </w:rPr>
          <w:instrText xml:space="preserve"> PAGEREF _Toc494816451 \h </w:instrText>
        </w:r>
        <w:r w:rsidR="00E10299">
          <w:rPr>
            <w:noProof/>
            <w:webHidden/>
          </w:rPr>
        </w:r>
        <w:r w:rsidR="00E10299">
          <w:rPr>
            <w:noProof/>
            <w:webHidden/>
          </w:rPr>
          <w:fldChar w:fldCharType="separate"/>
        </w:r>
        <w:r w:rsidR="00E10299">
          <w:rPr>
            <w:noProof/>
            <w:webHidden/>
          </w:rPr>
          <w:t>4</w:t>
        </w:r>
        <w:r w:rsidR="00E10299">
          <w:rPr>
            <w:noProof/>
            <w:webHidden/>
          </w:rPr>
          <w:fldChar w:fldCharType="end"/>
        </w:r>
      </w:hyperlink>
    </w:p>
    <w:p w14:paraId="7690754E" w14:textId="535A6089" w:rsidR="00E10299" w:rsidRDefault="00847DED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94816452" w:history="1">
        <w:r w:rsidR="00E10299" w:rsidRPr="007C3777">
          <w:rPr>
            <w:rStyle w:val="af0"/>
            <w:noProof/>
          </w:rPr>
          <w:t>2.2</w:t>
        </w:r>
        <w:r w:rsidR="00E10299">
          <w:rPr>
            <w:rFonts w:asciiTheme="minorHAnsi" w:eastAsiaTheme="minorEastAsia" w:hAnsiTheme="minorHAnsi" w:cstheme="minorBidi"/>
            <w:noProof/>
          </w:rPr>
          <w:tab/>
        </w:r>
        <w:r w:rsidR="00E10299" w:rsidRPr="007C3777">
          <w:rPr>
            <w:rStyle w:val="af0"/>
            <w:noProof/>
          </w:rPr>
          <w:t>Концепция решения</w:t>
        </w:r>
        <w:r w:rsidR="00E10299">
          <w:rPr>
            <w:noProof/>
            <w:webHidden/>
          </w:rPr>
          <w:tab/>
        </w:r>
        <w:r w:rsidR="00E10299">
          <w:rPr>
            <w:noProof/>
            <w:webHidden/>
          </w:rPr>
          <w:fldChar w:fldCharType="begin"/>
        </w:r>
        <w:r w:rsidR="00E10299">
          <w:rPr>
            <w:noProof/>
            <w:webHidden/>
          </w:rPr>
          <w:instrText xml:space="preserve"> PAGEREF _Toc494816452 \h </w:instrText>
        </w:r>
        <w:r w:rsidR="00E10299">
          <w:rPr>
            <w:noProof/>
            <w:webHidden/>
          </w:rPr>
        </w:r>
        <w:r w:rsidR="00E10299">
          <w:rPr>
            <w:noProof/>
            <w:webHidden/>
          </w:rPr>
          <w:fldChar w:fldCharType="separate"/>
        </w:r>
        <w:r w:rsidR="00E10299">
          <w:rPr>
            <w:noProof/>
            <w:webHidden/>
          </w:rPr>
          <w:t>4</w:t>
        </w:r>
        <w:r w:rsidR="00E10299">
          <w:rPr>
            <w:noProof/>
            <w:webHidden/>
          </w:rPr>
          <w:fldChar w:fldCharType="end"/>
        </w:r>
      </w:hyperlink>
    </w:p>
    <w:p w14:paraId="1EF1258D" w14:textId="6FF15249" w:rsidR="00E10299" w:rsidRDefault="00847DED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94816453" w:history="1">
        <w:r w:rsidR="00E10299" w:rsidRPr="007C3777">
          <w:rPr>
            <w:rStyle w:val="af0"/>
            <w:noProof/>
          </w:rPr>
          <w:t>2.2.1</w:t>
        </w:r>
        <w:r w:rsidR="00E10299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E10299" w:rsidRPr="007C3777">
          <w:rPr>
            <w:rStyle w:val="af0"/>
            <w:noProof/>
          </w:rPr>
          <w:t>Архитектура решения</w:t>
        </w:r>
        <w:r w:rsidR="00E10299">
          <w:rPr>
            <w:noProof/>
            <w:webHidden/>
          </w:rPr>
          <w:tab/>
        </w:r>
        <w:r w:rsidR="00E10299">
          <w:rPr>
            <w:noProof/>
            <w:webHidden/>
          </w:rPr>
          <w:fldChar w:fldCharType="begin"/>
        </w:r>
        <w:r w:rsidR="00E10299">
          <w:rPr>
            <w:noProof/>
            <w:webHidden/>
          </w:rPr>
          <w:instrText xml:space="preserve"> PAGEREF _Toc494816453 \h </w:instrText>
        </w:r>
        <w:r w:rsidR="00E10299">
          <w:rPr>
            <w:noProof/>
            <w:webHidden/>
          </w:rPr>
        </w:r>
        <w:r w:rsidR="00E10299">
          <w:rPr>
            <w:noProof/>
            <w:webHidden/>
          </w:rPr>
          <w:fldChar w:fldCharType="separate"/>
        </w:r>
        <w:r w:rsidR="00E10299">
          <w:rPr>
            <w:noProof/>
            <w:webHidden/>
          </w:rPr>
          <w:t>4</w:t>
        </w:r>
        <w:r w:rsidR="00E10299">
          <w:rPr>
            <w:noProof/>
            <w:webHidden/>
          </w:rPr>
          <w:fldChar w:fldCharType="end"/>
        </w:r>
      </w:hyperlink>
    </w:p>
    <w:p w14:paraId="243A6193" w14:textId="4FC3DB1B" w:rsidR="00E10299" w:rsidRDefault="00847DED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94816454" w:history="1">
        <w:r w:rsidR="00E10299" w:rsidRPr="007C3777">
          <w:rPr>
            <w:rStyle w:val="af0"/>
            <w:noProof/>
          </w:rPr>
          <w:t>2.2.2</w:t>
        </w:r>
        <w:r w:rsidR="00E10299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E10299" w:rsidRPr="007C3777">
          <w:rPr>
            <w:rStyle w:val="af0"/>
            <w:noProof/>
          </w:rPr>
          <w:t>Разграничения доступа</w:t>
        </w:r>
        <w:r w:rsidR="00E10299">
          <w:rPr>
            <w:noProof/>
            <w:webHidden/>
          </w:rPr>
          <w:tab/>
        </w:r>
        <w:r w:rsidR="00E10299">
          <w:rPr>
            <w:noProof/>
            <w:webHidden/>
          </w:rPr>
          <w:fldChar w:fldCharType="begin"/>
        </w:r>
        <w:r w:rsidR="00E10299">
          <w:rPr>
            <w:noProof/>
            <w:webHidden/>
          </w:rPr>
          <w:instrText xml:space="preserve"> PAGEREF _Toc494816454 \h </w:instrText>
        </w:r>
        <w:r w:rsidR="00E10299">
          <w:rPr>
            <w:noProof/>
            <w:webHidden/>
          </w:rPr>
        </w:r>
        <w:r w:rsidR="00E10299">
          <w:rPr>
            <w:noProof/>
            <w:webHidden/>
          </w:rPr>
          <w:fldChar w:fldCharType="separate"/>
        </w:r>
        <w:r w:rsidR="00E10299">
          <w:rPr>
            <w:noProof/>
            <w:webHidden/>
          </w:rPr>
          <w:t>7</w:t>
        </w:r>
        <w:r w:rsidR="00E10299">
          <w:rPr>
            <w:noProof/>
            <w:webHidden/>
          </w:rPr>
          <w:fldChar w:fldCharType="end"/>
        </w:r>
      </w:hyperlink>
    </w:p>
    <w:p w14:paraId="6EBE0596" w14:textId="078DCBC2" w:rsidR="00E10299" w:rsidRDefault="00847DED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94816455" w:history="1">
        <w:r w:rsidR="00E10299" w:rsidRPr="007C3777">
          <w:rPr>
            <w:rStyle w:val="af0"/>
            <w:noProof/>
          </w:rPr>
          <w:t>2.2.3</w:t>
        </w:r>
        <w:r w:rsidR="00E10299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E10299" w:rsidRPr="007C3777">
          <w:rPr>
            <w:rStyle w:val="af0"/>
            <w:noProof/>
          </w:rPr>
          <w:t>Сущности в системе</w:t>
        </w:r>
        <w:r w:rsidR="00E10299">
          <w:rPr>
            <w:noProof/>
            <w:webHidden/>
          </w:rPr>
          <w:tab/>
        </w:r>
        <w:r w:rsidR="00E10299">
          <w:rPr>
            <w:noProof/>
            <w:webHidden/>
          </w:rPr>
          <w:fldChar w:fldCharType="begin"/>
        </w:r>
        <w:r w:rsidR="00E10299">
          <w:rPr>
            <w:noProof/>
            <w:webHidden/>
          </w:rPr>
          <w:instrText xml:space="preserve"> PAGEREF _Toc494816455 \h </w:instrText>
        </w:r>
        <w:r w:rsidR="00E10299">
          <w:rPr>
            <w:noProof/>
            <w:webHidden/>
          </w:rPr>
        </w:r>
        <w:r w:rsidR="00E10299">
          <w:rPr>
            <w:noProof/>
            <w:webHidden/>
          </w:rPr>
          <w:fldChar w:fldCharType="separate"/>
        </w:r>
        <w:r w:rsidR="00E10299">
          <w:rPr>
            <w:noProof/>
            <w:webHidden/>
          </w:rPr>
          <w:t>7</w:t>
        </w:r>
        <w:r w:rsidR="00E10299">
          <w:rPr>
            <w:noProof/>
            <w:webHidden/>
          </w:rPr>
          <w:fldChar w:fldCharType="end"/>
        </w:r>
      </w:hyperlink>
    </w:p>
    <w:p w14:paraId="0AE94CBF" w14:textId="68E12EC7" w:rsidR="00E10299" w:rsidRDefault="00847DED">
      <w:pPr>
        <w:pStyle w:val="1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4816456" w:history="1">
        <w:r w:rsidR="00E10299" w:rsidRPr="007C3777">
          <w:rPr>
            <w:rStyle w:val="af0"/>
            <w:noProof/>
          </w:rPr>
          <w:t>3.</w:t>
        </w:r>
        <w:r w:rsidR="00E10299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10299" w:rsidRPr="007C3777">
          <w:rPr>
            <w:rStyle w:val="af0"/>
            <w:noProof/>
          </w:rPr>
          <w:t>Производительность</w:t>
        </w:r>
        <w:r w:rsidR="00E10299">
          <w:rPr>
            <w:noProof/>
            <w:webHidden/>
          </w:rPr>
          <w:tab/>
        </w:r>
        <w:r w:rsidR="00E10299">
          <w:rPr>
            <w:noProof/>
            <w:webHidden/>
          </w:rPr>
          <w:fldChar w:fldCharType="begin"/>
        </w:r>
        <w:r w:rsidR="00E10299">
          <w:rPr>
            <w:noProof/>
            <w:webHidden/>
          </w:rPr>
          <w:instrText xml:space="preserve"> PAGEREF _Toc494816456 \h </w:instrText>
        </w:r>
        <w:r w:rsidR="00E10299">
          <w:rPr>
            <w:noProof/>
            <w:webHidden/>
          </w:rPr>
        </w:r>
        <w:r w:rsidR="00E10299">
          <w:rPr>
            <w:noProof/>
            <w:webHidden/>
          </w:rPr>
          <w:fldChar w:fldCharType="separate"/>
        </w:r>
        <w:r w:rsidR="00E10299">
          <w:rPr>
            <w:noProof/>
            <w:webHidden/>
          </w:rPr>
          <w:t>8</w:t>
        </w:r>
        <w:r w:rsidR="00E10299">
          <w:rPr>
            <w:noProof/>
            <w:webHidden/>
          </w:rPr>
          <w:fldChar w:fldCharType="end"/>
        </w:r>
      </w:hyperlink>
    </w:p>
    <w:p w14:paraId="3331FB9A" w14:textId="7A3E7CA8" w:rsidR="00E10299" w:rsidRDefault="00847DED">
      <w:pPr>
        <w:pStyle w:val="1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4816457" w:history="1">
        <w:r w:rsidR="00E10299" w:rsidRPr="007C3777">
          <w:rPr>
            <w:rStyle w:val="af0"/>
            <w:noProof/>
          </w:rPr>
          <w:t>4.</w:t>
        </w:r>
        <w:r w:rsidR="00E10299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10299" w:rsidRPr="007C3777">
          <w:rPr>
            <w:rStyle w:val="af0"/>
            <w:noProof/>
          </w:rPr>
          <w:t>Тестирование</w:t>
        </w:r>
        <w:r w:rsidR="00E10299">
          <w:rPr>
            <w:noProof/>
            <w:webHidden/>
          </w:rPr>
          <w:tab/>
        </w:r>
        <w:r w:rsidR="00E10299">
          <w:rPr>
            <w:noProof/>
            <w:webHidden/>
          </w:rPr>
          <w:fldChar w:fldCharType="begin"/>
        </w:r>
        <w:r w:rsidR="00E10299">
          <w:rPr>
            <w:noProof/>
            <w:webHidden/>
          </w:rPr>
          <w:instrText xml:space="preserve"> PAGEREF _Toc494816457 \h </w:instrText>
        </w:r>
        <w:r w:rsidR="00E10299">
          <w:rPr>
            <w:noProof/>
            <w:webHidden/>
          </w:rPr>
        </w:r>
        <w:r w:rsidR="00E10299">
          <w:rPr>
            <w:noProof/>
            <w:webHidden/>
          </w:rPr>
          <w:fldChar w:fldCharType="separate"/>
        </w:r>
        <w:r w:rsidR="00E10299">
          <w:rPr>
            <w:noProof/>
            <w:webHidden/>
          </w:rPr>
          <w:t>8</w:t>
        </w:r>
        <w:r w:rsidR="00E10299">
          <w:rPr>
            <w:noProof/>
            <w:webHidden/>
          </w:rPr>
          <w:fldChar w:fldCharType="end"/>
        </w:r>
      </w:hyperlink>
    </w:p>
    <w:p w14:paraId="1F8E0FF9" w14:textId="4B896A00" w:rsidR="00E10299" w:rsidRDefault="00847DED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94816458" w:history="1">
        <w:r w:rsidR="00E10299" w:rsidRPr="007C3777">
          <w:rPr>
            <w:rStyle w:val="af0"/>
            <w:noProof/>
          </w:rPr>
          <w:t>4.1</w:t>
        </w:r>
        <w:r w:rsidR="00E10299">
          <w:rPr>
            <w:rFonts w:asciiTheme="minorHAnsi" w:eastAsiaTheme="minorEastAsia" w:hAnsiTheme="minorHAnsi" w:cstheme="minorBidi"/>
            <w:noProof/>
          </w:rPr>
          <w:tab/>
        </w:r>
        <w:r w:rsidR="00E10299" w:rsidRPr="007C3777">
          <w:rPr>
            <w:rStyle w:val="af0"/>
            <w:noProof/>
          </w:rPr>
          <w:t>Тестовые сценарии (дополнительные)</w:t>
        </w:r>
        <w:r w:rsidR="00E10299">
          <w:rPr>
            <w:noProof/>
            <w:webHidden/>
          </w:rPr>
          <w:tab/>
        </w:r>
        <w:r w:rsidR="00E10299">
          <w:rPr>
            <w:noProof/>
            <w:webHidden/>
          </w:rPr>
          <w:fldChar w:fldCharType="begin"/>
        </w:r>
        <w:r w:rsidR="00E10299">
          <w:rPr>
            <w:noProof/>
            <w:webHidden/>
          </w:rPr>
          <w:instrText xml:space="preserve"> PAGEREF _Toc494816458 \h </w:instrText>
        </w:r>
        <w:r w:rsidR="00E10299">
          <w:rPr>
            <w:noProof/>
            <w:webHidden/>
          </w:rPr>
        </w:r>
        <w:r w:rsidR="00E10299">
          <w:rPr>
            <w:noProof/>
            <w:webHidden/>
          </w:rPr>
          <w:fldChar w:fldCharType="separate"/>
        </w:r>
        <w:r w:rsidR="00E10299">
          <w:rPr>
            <w:noProof/>
            <w:webHidden/>
          </w:rPr>
          <w:t>8</w:t>
        </w:r>
        <w:r w:rsidR="00E10299">
          <w:rPr>
            <w:noProof/>
            <w:webHidden/>
          </w:rPr>
          <w:fldChar w:fldCharType="end"/>
        </w:r>
      </w:hyperlink>
    </w:p>
    <w:p w14:paraId="280792CF" w14:textId="4BED02F7" w:rsidR="00E10299" w:rsidRDefault="00847DED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94816459" w:history="1">
        <w:r w:rsidR="00E10299" w:rsidRPr="007C3777">
          <w:rPr>
            <w:rStyle w:val="af0"/>
            <w:noProof/>
          </w:rPr>
          <w:t>4.1.1</w:t>
        </w:r>
        <w:r w:rsidR="00E10299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E10299" w:rsidRPr="007C3777">
          <w:rPr>
            <w:rStyle w:val="af0"/>
            <w:noProof/>
          </w:rPr>
          <w:t>Проверка разграничения прав доступа на чаты, сообщения, вложения и контакты</w:t>
        </w:r>
        <w:r w:rsidR="00E10299">
          <w:rPr>
            <w:noProof/>
            <w:webHidden/>
          </w:rPr>
          <w:tab/>
        </w:r>
        <w:r w:rsidR="00E10299">
          <w:rPr>
            <w:noProof/>
            <w:webHidden/>
          </w:rPr>
          <w:fldChar w:fldCharType="begin"/>
        </w:r>
        <w:r w:rsidR="00E10299">
          <w:rPr>
            <w:noProof/>
            <w:webHidden/>
          </w:rPr>
          <w:instrText xml:space="preserve"> PAGEREF _Toc494816459 \h </w:instrText>
        </w:r>
        <w:r w:rsidR="00E10299">
          <w:rPr>
            <w:noProof/>
            <w:webHidden/>
          </w:rPr>
        </w:r>
        <w:r w:rsidR="00E10299">
          <w:rPr>
            <w:noProof/>
            <w:webHidden/>
          </w:rPr>
          <w:fldChar w:fldCharType="separate"/>
        </w:r>
        <w:r w:rsidR="00E10299">
          <w:rPr>
            <w:noProof/>
            <w:webHidden/>
          </w:rPr>
          <w:t>9</w:t>
        </w:r>
        <w:r w:rsidR="00E10299">
          <w:rPr>
            <w:noProof/>
            <w:webHidden/>
          </w:rPr>
          <w:fldChar w:fldCharType="end"/>
        </w:r>
      </w:hyperlink>
    </w:p>
    <w:p w14:paraId="4597D063" w14:textId="28F9222E" w:rsidR="00E10299" w:rsidRDefault="00847DED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94816460" w:history="1">
        <w:r w:rsidR="00E10299" w:rsidRPr="007C3777">
          <w:rPr>
            <w:rStyle w:val="af0"/>
            <w:noProof/>
          </w:rPr>
          <w:t>4.1.2</w:t>
        </w:r>
        <w:r w:rsidR="00E10299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E10299" w:rsidRPr="007C3777">
          <w:rPr>
            <w:rStyle w:val="af0"/>
            <w:noProof/>
          </w:rPr>
          <w:t>Проверка разграничения прав доступа на управление каналами</w:t>
        </w:r>
        <w:r w:rsidR="00E10299">
          <w:rPr>
            <w:noProof/>
            <w:webHidden/>
          </w:rPr>
          <w:tab/>
        </w:r>
        <w:r w:rsidR="00E10299">
          <w:rPr>
            <w:noProof/>
            <w:webHidden/>
          </w:rPr>
          <w:fldChar w:fldCharType="begin"/>
        </w:r>
        <w:r w:rsidR="00E10299">
          <w:rPr>
            <w:noProof/>
            <w:webHidden/>
          </w:rPr>
          <w:instrText xml:space="preserve"> PAGEREF _Toc494816460 \h </w:instrText>
        </w:r>
        <w:r w:rsidR="00E10299">
          <w:rPr>
            <w:noProof/>
            <w:webHidden/>
          </w:rPr>
        </w:r>
        <w:r w:rsidR="00E10299">
          <w:rPr>
            <w:noProof/>
            <w:webHidden/>
          </w:rPr>
          <w:fldChar w:fldCharType="separate"/>
        </w:r>
        <w:r w:rsidR="00E10299">
          <w:rPr>
            <w:noProof/>
            <w:webHidden/>
          </w:rPr>
          <w:t>10</w:t>
        </w:r>
        <w:r w:rsidR="00E10299">
          <w:rPr>
            <w:noProof/>
            <w:webHidden/>
          </w:rPr>
          <w:fldChar w:fldCharType="end"/>
        </w:r>
      </w:hyperlink>
    </w:p>
    <w:p w14:paraId="6C2240DA" w14:textId="41F02446" w:rsidR="00E10299" w:rsidRDefault="00847DED">
      <w:pPr>
        <w:pStyle w:val="1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4816461" w:history="1">
        <w:r w:rsidR="00E10299" w:rsidRPr="007C3777">
          <w:rPr>
            <w:rStyle w:val="af0"/>
            <w:noProof/>
          </w:rPr>
          <w:t>5.</w:t>
        </w:r>
        <w:r w:rsidR="00E10299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10299" w:rsidRPr="007C3777">
          <w:rPr>
            <w:rStyle w:val="af0"/>
            <w:noProof/>
          </w:rPr>
          <w:t>Реализация</w:t>
        </w:r>
        <w:r w:rsidR="00E10299">
          <w:rPr>
            <w:noProof/>
            <w:webHidden/>
          </w:rPr>
          <w:tab/>
        </w:r>
        <w:r w:rsidR="00E10299">
          <w:rPr>
            <w:noProof/>
            <w:webHidden/>
          </w:rPr>
          <w:fldChar w:fldCharType="begin"/>
        </w:r>
        <w:r w:rsidR="00E10299">
          <w:rPr>
            <w:noProof/>
            <w:webHidden/>
          </w:rPr>
          <w:instrText xml:space="preserve"> PAGEREF _Toc494816461 \h </w:instrText>
        </w:r>
        <w:r w:rsidR="00E10299">
          <w:rPr>
            <w:noProof/>
            <w:webHidden/>
          </w:rPr>
        </w:r>
        <w:r w:rsidR="00E10299">
          <w:rPr>
            <w:noProof/>
            <w:webHidden/>
          </w:rPr>
          <w:fldChar w:fldCharType="separate"/>
        </w:r>
        <w:r w:rsidR="00E10299">
          <w:rPr>
            <w:noProof/>
            <w:webHidden/>
          </w:rPr>
          <w:t>12</w:t>
        </w:r>
        <w:r w:rsidR="00E10299">
          <w:rPr>
            <w:noProof/>
            <w:webHidden/>
          </w:rPr>
          <w:fldChar w:fldCharType="end"/>
        </w:r>
      </w:hyperlink>
    </w:p>
    <w:p w14:paraId="791ED1B2" w14:textId="4CBAB17D" w:rsidR="00E10299" w:rsidRDefault="00847DED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94816462" w:history="1">
        <w:r w:rsidR="00E10299" w:rsidRPr="007C3777">
          <w:rPr>
            <w:rStyle w:val="af0"/>
            <w:noProof/>
          </w:rPr>
          <w:t>5.1</w:t>
        </w:r>
        <w:r w:rsidR="00E10299">
          <w:rPr>
            <w:rFonts w:asciiTheme="minorHAnsi" w:eastAsiaTheme="minorEastAsia" w:hAnsiTheme="minorHAnsi" w:cstheme="minorBidi"/>
            <w:noProof/>
          </w:rPr>
          <w:tab/>
        </w:r>
        <w:r w:rsidR="00E10299" w:rsidRPr="007C3777">
          <w:rPr>
            <w:rStyle w:val="af0"/>
            <w:noProof/>
            <w:lang w:val="en-US"/>
          </w:rPr>
          <w:t>DB</w:t>
        </w:r>
        <w:r w:rsidR="00E10299" w:rsidRPr="007C3777">
          <w:rPr>
            <w:rStyle w:val="af0"/>
            <w:noProof/>
          </w:rPr>
          <w:t>. Создание групп ролей для модуля</w:t>
        </w:r>
        <w:r w:rsidR="00E10299">
          <w:rPr>
            <w:noProof/>
            <w:webHidden/>
          </w:rPr>
          <w:tab/>
        </w:r>
        <w:r w:rsidR="00E10299">
          <w:rPr>
            <w:noProof/>
            <w:webHidden/>
          </w:rPr>
          <w:fldChar w:fldCharType="begin"/>
        </w:r>
        <w:r w:rsidR="00E10299">
          <w:rPr>
            <w:noProof/>
            <w:webHidden/>
          </w:rPr>
          <w:instrText xml:space="preserve"> PAGEREF _Toc494816462 \h </w:instrText>
        </w:r>
        <w:r w:rsidR="00E10299">
          <w:rPr>
            <w:noProof/>
            <w:webHidden/>
          </w:rPr>
        </w:r>
        <w:r w:rsidR="00E10299">
          <w:rPr>
            <w:noProof/>
            <w:webHidden/>
          </w:rPr>
          <w:fldChar w:fldCharType="separate"/>
        </w:r>
        <w:r w:rsidR="00E10299">
          <w:rPr>
            <w:noProof/>
            <w:webHidden/>
          </w:rPr>
          <w:t>12</w:t>
        </w:r>
        <w:r w:rsidR="00E10299">
          <w:rPr>
            <w:noProof/>
            <w:webHidden/>
          </w:rPr>
          <w:fldChar w:fldCharType="end"/>
        </w:r>
      </w:hyperlink>
    </w:p>
    <w:p w14:paraId="2E5F8616" w14:textId="5CF4CA2B" w:rsidR="00E10299" w:rsidRDefault="00847DED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94816463" w:history="1">
        <w:r w:rsidR="00E10299" w:rsidRPr="007C3777">
          <w:rPr>
            <w:rStyle w:val="af0"/>
            <w:noProof/>
          </w:rPr>
          <w:t>5.2</w:t>
        </w:r>
        <w:r w:rsidR="00E10299">
          <w:rPr>
            <w:rFonts w:asciiTheme="minorHAnsi" w:eastAsiaTheme="minorEastAsia" w:hAnsiTheme="minorHAnsi" w:cstheme="minorBidi"/>
            <w:noProof/>
          </w:rPr>
          <w:tab/>
        </w:r>
        <w:r w:rsidR="00E10299" w:rsidRPr="007C3777">
          <w:rPr>
            <w:rStyle w:val="af0"/>
            <w:noProof/>
            <w:lang w:val="en-US"/>
          </w:rPr>
          <w:t>DB</w:t>
        </w:r>
        <w:r w:rsidR="00E10299" w:rsidRPr="007C3777">
          <w:rPr>
            <w:rStyle w:val="af0"/>
            <w:noProof/>
          </w:rPr>
          <w:t>. Создание ролей для модуля</w:t>
        </w:r>
        <w:r w:rsidR="00E10299">
          <w:rPr>
            <w:noProof/>
            <w:webHidden/>
          </w:rPr>
          <w:tab/>
        </w:r>
        <w:r w:rsidR="00E10299">
          <w:rPr>
            <w:noProof/>
            <w:webHidden/>
          </w:rPr>
          <w:fldChar w:fldCharType="begin"/>
        </w:r>
        <w:r w:rsidR="00E10299">
          <w:rPr>
            <w:noProof/>
            <w:webHidden/>
          </w:rPr>
          <w:instrText xml:space="preserve"> PAGEREF _Toc494816463 \h </w:instrText>
        </w:r>
        <w:r w:rsidR="00E10299">
          <w:rPr>
            <w:noProof/>
            <w:webHidden/>
          </w:rPr>
        </w:r>
        <w:r w:rsidR="00E10299">
          <w:rPr>
            <w:noProof/>
            <w:webHidden/>
          </w:rPr>
          <w:fldChar w:fldCharType="separate"/>
        </w:r>
        <w:r w:rsidR="00E10299">
          <w:rPr>
            <w:noProof/>
            <w:webHidden/>
          </w:rPr>
          <w:t>12</w:t>
        </w:r>
        <w:r w:rsidR="00E10299">
          <w:rPr>
            <w:noProof/>
            <w:webHidden/>
          </w:rPr>
          <w:fldChar w:fldCharType="end"/>
        </w:r>
      </w:hyperlink>
    </w:p>
    <w:p w14:paraId="21A7CD8A" w14:textId="03A23AA7" w:rsidR="00E10299" w:rsidRDefault="00847DED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94816464" w:history="1">
        <w:r w:rsidR="00E10299" w:rsidRPr="007C3777">
          <w:rPr>
            <w:rStyle w:val="af0"/>
            <w:noProof/>
          </w:rPr>
          <w:t>5.3</w:t>
        </w:r>
        <w:r w:rsidR="00E10299">
          <w:rPr>
            <w:rFonts w:asciiTheme="minorHAnsi" w:eastAsiaTheme="minorEastAsia" w:hAnsiTheme="minorHAnsi" w:cstheme="minorBidi"/>
            <w:noProof/>
          </w:rPr>
          <w:tab/>
        </w:r>
        <w:r w:rsidR="00E10299" w:rsidRPr="007C3777">
          <w:rPr>
            <w:rStyle w:val="af0"/>
            <w:noProof/>
            <w:lang w:val="en-US"/>
          </w:rPr>
          <w:t>DB</w:t>
        </w:r>
        <w:r w:rsidR="00E10299" w:rsidRPr="007C3777">
          <w:rPr>
            <w:rStyle w:val="af0"/>
            <w:noProof/>
          </w:rPr>
          <w:t>. Матрица группа-роль</w:t>
        </w:r>
        <w:r w:rsidR="00E10299">
          <w:rPr>
            <w:noProof/>
            <w:webHidden/>
          </w:rPr>
          <w:tab/>
        </w:r>
        <w:r w:rsidR="00E10299">
          <w:rPr>
            <w:noProof/>
            <w:webHidden/>
          </w:rPr>
          <w:fldChar w:fldCharType="begin"/>
        </w:r>
        <w:r w:rsidR="00E10299">
          <w:rPr>
            <w:noProof/>
            <w:webHidden/>
          </w:rPr>
          <w:instrText xml:space="preserve"> PAGEREF _Toc494816464 \h </w:instrText>
        </w:r>
        <w:r w:rsidR="00E10299">
          <w:rPr>
            <w:noProof/>
            <w:webHidden/>
          </w:rPr>
        </w:r>
        <w:r w:rsidR="00E10299">
          <w:rPr>
            <w:noProof/>
            <w:webHidden/>
          </w:rPr>
          <w:fldChar w:fldCharType="separate"/>
        </w:r>
        <w:r w:rsidR="00E10299">
          <w:rPr>
            <w:noProof/>
            <w:webHidden/>
          </w:rPr>
          <w:t>12</w:t>
        </w:r>
        <w:r w:rsidR="00E10299">
          <w:rPr>
            <w:noProof/>
            <w:webHidden/>
          </w:rPr>
          <w:fldChar w:fldCharType="end"/>
        </w:r>
      </w:hyperlink>
    </w:p>
    <w:p w14:paraId="3D84EEEA" w14:textId="542222DA" w:rsidR="00E10299" w:rsidRDefault="00847DED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94816465" w:history="1">
        <w:r w:rsidR="00E10299" w:rsidRPr="007C3777">
          <w:rPr>
            <w:rStyle w:val="af0"/>
            <w:noProof/>
          </w:rPr>
          <w:t>5.4</w:t>
        </w:r>
        <w:r w:rsidR="00E10299">
          <w:rPr>
            <w:rFonts w:asciiTheme="minorHAnsi" w:eastAsiaTheme="minorEastAsia" w:hAnsiTheme="minorHAnsi" w:cstheme="minorBidi"/>
            <w:noProof/>
          </w:rPr>
          <w:tab/>
        </w:r>
        <w:r w:rsidR="00E10299" w:rsidRPr="007C3777">
          <w:rPr>
            <w:rStyle w:val="af0"/>
            <w:noProof/>
            <w:lang w:val="en-US"/>
          </w:rPr>
          <w:t xml:space="preserve">DB, </w:t>
        </w:r>
        <w:r w:rsidR="00E10299" w:rsidRPr="007C3777">
          <w:rPr>
            <w:rStyle w:val="af0"/>
            <w:noProof/>
          </w:rPr>
          <w:t>Пререквизиты</w:t>
        </w:r>
        <w:r w:rsidR="00E10299">
          <w:rPr>
            <w:noProof/>
            <w:webHidden/>
          </w:rPr>
          <w:tab/>
        </w:r>
        <w:r w:rsidR="00E10299">
          <w:rPr>
            <w:noProof/>
            <w:webHidden/>
          </w:rPr>
          <w:fldChar w:fldCharType="begin"/>
        </w:r>
        <w:r w:rsidR="00E10299">
          <w:rPr>
            <w:noProof/>
            <w:webHidden/>
          </w:rPr>
          <w:instrText xml:space="preserve"> PAGEREF _Toc494816465 \h </w:instrText>
        </w:r>
        <w:r w:rsidR="00E10299">
          <w:rPr>
            <w:noProof/>
            <w:webHidden/>
          </w:rPr>
        </w:r>
        <w:r w:rsidR="00E10299">
          <w:rPr>
            <w:noProof/>
            <w:webHidden/>
          </w:rPr>
          <w:fldChar w:fldCharType="separate"/>
        </w:r>
        <w:r w:rsidR="00E10299">
          <w:rPr>
            <w:noProof/>
            <w:webHidden/>
          </w:rPr>
          <w:t>12</w:t>
        </w:r>
        <w:r w:rsidR="00E10299">
          <w:rPr>
            <w:noProof/>
            <w:webHidden/>
          </w:rPr>
          <w:fldChar w:fldCharType="end"/>
        </w:r>
      </w:hyperlink>
    </w:p>
    <w:p w14:paraId="2FCE614C" w14:textId="30179ADA" w:rsidR="00E10299" w:rsidRDefault="00847DED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94816466" w:history="1">
        <w:r w:rsidR="00E10299" w:rsidRPr="007C3777">
          <w:rPr>
            <w:rStyle w:val="af0"/>
            <w:noProof/>
          </w:rPr>
          <w:t>5.5</w:t>
        </w:r>
        <w:r w:rsidR="00E10299">
          <w:rPr>
            <w:rFonts w:asciiTheme="minorHAnsi" w:eastAsiaTheme="minorEastAsia" w:hAnsiTheme="minorHAnsi" w:cstheme="minorBidi"/>
            <w:noProof/>
          </w:rPr>
          <w:tab/>
        </w:r>
        <w:r w:rsidR="00E10299" w:rsidRPr="007C3777">
          <w:rPr>
            <w:rStyle w:val="af0"/>
            <w:noProof/>
            <w:lang w:val="en-US"/>
          </w:rPr>
          <w:t>DB</w:t>
        </w:r>
        <w:r w:rsidR="00E10299" w:rsidRPr="007C3777">
          <w:rPr>
            <w:rStyle w:val="af0"/>
            <w:noProof/>
          </w:rPr>
          <w:t>. Размещение объектов модуля</w:t>
        </w:r>
        <w:r w:rsidR="00E10299">
          <w:rPr>
            <w:noProof/>
            <w:webHidden/>
          </w:rPr>
          <w:tab/>
        </w:r>
        <w:r w:rsidR="00E10299">
          <w:rPr>
            <w:noProof/>
            <w:webHidden/>
          </w:rPr>
          <w:fldChar w:fldCharType="begin"/>
        </w:r>
        <w:r w:rsidR="00E10299">
          <w:rPr>
            <w:noProof/>
            <w:webHidden/>
          </w:rPr>
          <w:instrText xml:space="preserve"> PAGEREF _Toc494816466 \h </w:instrText>
        </w:r>
        <w:r w:rsidR="00E10299">
          <w:rPr>
            <w:noProof/>
            <w:webHidden/>
          </w:rPr>
        </w:r>
        <w:r w:rsidR="00E10299">
          <w:rPr>
            <w:noProof/>
            <w:webHidden/>
          </w:rPr>
          <w:fldChar w:fldCharType="separate"/>
        </w:r>
        <w:r w:rsidR="00E10299">
          <w:rPr>
            <w:noProof/>
            <w:webHidden/>
          </w:rPr>
          <w:t>12</w:t>
        </w:r>
        <w:r w:rsidR="00E10299">
          <w:rPr>
            <w:noProof/>
            <w:webHidden/>
          </w:rPr>
          <w:fldChar w:fldCharType="end"/>
        </w:r>
      </w:hyperlink>
    </w:p>
    <w:p w14:paraId="1B7775BB" w14:textId="51573B38" w:rsidR="00E10299" w:rsidRDefault="00847DED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94816467" w:history="1">
        <w:r w:rsidR="00E10299" w:rsidRPr="007C3777">
          <w:rPr>
            <w:rStyle w:val="af0"/>
            <w:noProof/>
          </w:rPr>
          <w:t>5.6</w:t>
        </w:r>
        <w:r w:rsidR="00E10299">
          <w:rPr>
            <w:rFonts w:asciiTheme="minorHAnsi" w:eastAsiaTheme="minorEastAsia" w:hAnsiTheme="minorHAnsi" w:cstheme="minorBidi"/>
            <w:noProof/>
          </w:rPr>
          <w:tab/>
        </w:r>
        <w:r w:rsidR="00E10299" w:rsidRPr="007C3777">
          <w:rPr>
            <w:rStyle w:val="af0"/>
            <w:noProof/>
          </w:rPr>
          <w:t>Сущность «»</w:t>
        </w:r>
        <w:r w:rsidR="00E10299">
          <w:rPr>
            <w:noProof/>
            <w:webHidden/>
          </w:rPr>
          <w:tab/>
        </w:r>
        <w:r w:rsidR="00E10299">
          <w:rPr>
            <w:noProof/>
            <w:webHidden/>
          </w:rPr>
          <w:fldChar w:fldCharType="begin"/>
        </w:r>
        <w:r w:rsidR="00E10299">
          <w:rPr>
            <w:noProof/>
            <w:webHidden/>
          </w:rPr>
          <w:instrText xml:space="preserve"> PAGEREF _Toc494816467 \h </w:instrText>
        </w:r>
        <w:r w:rsidR="00E10299">
          <w:rPr>
            <w:noProof/>
            <w:webHidden/>
          </w:rPr>
        </w:r>
        <w:r w:rsidR="00E10299">
          <w:rPr>
            <w:noProof/>
            <w:webHidden/>
          </w:rPr>
          <w:fldChar w:fldCharType="separate"/>
        </w:r>
        <w:r w:rsidR="00E10299">
          <w:rPr>
            <w:noProof/>
            <w:webHidden/>
          </w:rPr>
          <w:t>13</w:t>
        </w:r>
        <w:r w:rsidR="00E10299">
          <w:rPr>
            <w:noProof/>
            <w:webHidden/>
          </w:rPr>
          <w:fldChar w:fldCharType="end"/>
        </w:r>
      </w:hyperlink>
    </w:p>
    <w:p w14:paraId="50EC4799" w14:textId="468D6DF5" w:rsidR="00E10299" w:rsidRDefault="00847DED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94816468" w:history="1">
        <w:r w:rsidR="00E10299" w:rsidRPr="007C3777">
          <w:rPr>
            <w:rStyle w:val="af0"/>
            <w:noProof/>
          </w:rPr>
          <w:t>5.7</w:t>
        </w:r>
        <w:r w:rsidR="00E10299">
          <w:rPr>
            <w:rFonts w:asciiTheme="minorHAnsi" w:eastAsiaTheme="minorEastAsia" w:hAnsiTheme="minorHAnsi" w:cstheme="minorBidi"/>
            <w:noProof/>
          </w:rPr>
          <w:tab/>
        </w:r>
        <w:r w:rsidR="00E10299" w:rsidRPr="007C3777">
          <w:rPr>
            <w:rStyle w:val="af0"/>
            <w:noProof/>
          </w:rPr>
          <w:t>Сущность «»</w:t>
        </w:r>
        <w:r w:rsidR="00E10299">
          <w:rPr>
            <w:noProof/>
            <w:webHidden/>
          </w:rPr>
          <w:tab/>
        </w:r>
        <w:r w:rsidR="00E10299">
          <w:rPr>
            <w:noProof/>
            <w:webHidden/>
          </w:rPr>
          <w:fldChar w:fldCharType="begin"/>
        </w:r>
        <w:r w:rsidR="00E10299">
          <w:rPr>
            <w:noProof/>
            <w:webHidden/>
          </w:rPr>
          <w:instrText xml:space="preserve"> PAGEREF _Toc494816468 \h </w:instrText>
        </w:r>
        <w:r w:rsidR="00E10299">
          <w:rPr>
            <w:noProof/>
            <w:webHidden/>
          </w:rPr>
        </w:r>
        <w:r w:rsidR="00E10299">
          <w:rPr>
            <w:noProof/>
            <w:webHidden/>
          </w:rPr>
          <w:fldChar w:fldCharType="separate"/>
        </w:r>
        <w:r w:rsidR="00E10299">
          <w:rPr>
            <w:noProof/>
            <w:webHidden/>
          </w:rPr>
          <w:t>13</w:t>
        </w:r>
        <w:r w:rsidR="00E10299">
          <w:rPr>
            <w:noProof/>
            <w:webHidden/>
          </w:rPr>
          <w:fldChar w:fldCharType="end"/>
        </w:r>
      </w:hyperlink>
    </w:p>
    <w:p w14:paraId="1383890F" w14:textId="2A17D979" w:rsidR="00E10299" w:rsidRDefault="00847DED">
      <w:pPr>
        <w:pStyle w:val="1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4816469" w:history="1">
        <w:r w:rsidR="00E10299" w:rsidRPr="007C3777">
          <w:rPr>
            <w:rStyle w:val="af0"/>
            <w:noProof/>
          </w:rPr>
          <w:t>6.</w:t>
        </w:r>
        <w:r w:rsidR="00E10299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10299" w:rsidRPr="007C3777">
          <w:rPr>
            <w:rStyle w:val="af0"/>
            <w:noProof/>
            <w:lang w:val="en-US"/>
          </w:rPr>
          <w:t>App</w:t>
        </w:r>
        <w:r w:rsidR="00E10299" w:rsidRPr="007C3777">
          <w:rPr>
            <w:rStyle w:val="af0"/>
            <w:noProof/>
          </w:rPr>
          <w:t>.</w:t>
        </w:r>
        <w:r w:rsidR="00E10299">
          <w:rPr>
            <w:noProof/>
            <w:webHidden/>
          </w:rPr>
          <w:tab/>
        </w:r>
        <w:r w:rsidR="00E10299">
          <w:rPr>
            <w:noProof/>
            <w:webHidden/>
          </w:rPr>
          <w:fldChar w:fldCharType="begin"/>
        </w:r>
        <w:r w:rsidR="00E10299">
          <w:rPr>
            <w:noProof/>
            <w:webHidden/>
          </w:rPr>
          <w:instrText xml:space="preserve"> PAGEREF _Toc494816469 \h </w:instrText>
        </w:r>
        <w:r w:rsidR="00E10299">
          <w:rPr>
            <w:noProof/>
            <w:webHidden/>
          </w:rPr>
        </w:r>
        <w:r w:rsidR="00E10299">
          <w:rPr>
            <w:noProof/>
            <w:webHidden/>
          </w:rPr>
          <w:fldChar w:fldCharType="separate"/>
        </w:r>
        <w:r w:rsidR="00E10299">
          <w:rPr>
            <w:noProof/>
            <w:webHidden/>
          </w:rPr>
          <w:t>13</w:t>
        </w:r>
        <w:r w:rsidR="00E10299">
          <w:rPr>
            <w:noProof/>
            <w:webHidden/>
          </w:rPr>
          <w:fldChar w:fldCharType="end"/>
        </w:r>
      </w:hyperlink>
    </w:p>
    <w:p w14:paraId="382DBB13" w14:textId="2EFBA3A9" w:rsidR="00E10299" w:rsidRDefault="00847DED">
      <w:pPr>
        <w:pStyle w:val="1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4816470" w:history="1">
        <w:r w:rsidR="00E10299" w:rsidRPr="007C3777">
          <w:rPr>
            <w:rStyle w:val="af0"/>
            <w:noProof/>
          </w:rPr>
          <w:t>7.</w:t>
        </w:r>
        <w:r w:rsidR="00E10299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10299" w:rsidRPr="007C3777">
          <w:rPr>
            <w:rStyle w:val="af0"/>
            <w:noProof/>
          </w:rPr>
          <w:t>Тестирование изменений</w:t>
        </w:r>
        <w:r w:rsidR="00E10299">
          <w:rPr>
            <w:noProof/>
            <w:webHidden/>
          </w:rPr>
          <w:tab/>
        </w:r>
        <w:r w:rsidR="00E10299">
          <w:rPr>
            <w:noProof/>
            <w:webHidden/>
          </w:rPr>
          <w:fldChar w:fldCharType="begin"/>
        </w:r>
        <w:r w:rsidR="00E10299">
          <w:rPr>
            <w:noProof/>
            <w:webHidden/>
          </w:rPr>
          <w:instrText xml:space="preserve"> PAGEREF _Toc494816470 \h </w:instrText>
        </w:r>
        <w:r w:rsidR="00E10299">
          <w:rPr>
            <w:noProof/>
            <w:webHidden/>
          </w:rPr>
        </w:r>
        <w:r w:rsidR="00E10299">
          <w:rPr>
            <w:noProof/>
            <w:webHidden/>
          </w:rPr>
          <w:fldChar w:fldCharType="separate"/>
        </w:r>
        <w:r w:rsidR="00E10299">
          <w:rPr>
            <w:noProof/>
            <w:webHidden/>
          </w:rPr>
          <w:t>13</w:t>
        </w:r>
        <w:r w:rsidR="00E10299">
          <w:rPr>
            <w:noProof/>
            <w:webHidden/>
          </w:rPr>
          <w:fldChar w:fldCharType="end"/>
        </w:r>
      </w:hyperlink>
    </w:p>
    <w:p w14:paraId="4D6E8B56" w14:textId="7AB6740D" w:rsidR="00E10299" w:rsidRDefault="00847DED">
      <w:pPr>
        <w:pStyle w:val="1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94816471" w:history="1">
        <w:r w:rsidR="00E10299" w:rsidRPr="007C3777">
          <w:rPr>
            <w:rStyle w:val="af0"/>
            <w:noProof/>
          </w:rPr>
          <w:t>8.</w:t>
        </w:r>
        <w:r w:rsidR="00E10299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E10299" w:rsidRPr="007C3777">
          <w:rPr>
            <w:rStyle w:val="af0"/>
            <w:noProof/>
          </w:rPr>
          <w:t>Развитие</w:t>
        </w:r>
        <w:r w:rsidR="00E10299">
          <w:rPr>
            <w:noProof/>
            <w:webHidden/>
          </w:rPr>
          <w:tab/>
        </w:r>
        <w:r w:rsidR="00E10299">
          <w:rPr>
            <w:noProof/>
            <w:webHidden/>
          </w:rPr>
          <w:fldChar w:fldCharType="begin"/>
        </w:r>
        <w:r w:rsidR="00E10299">
          <w:rPr>
            <w:noProof/>
            <w:webHidden/>
          </w:rPr>
          <w:instrText xml:space="preserve"> PAGEREF _Toc494816471 \h </w:instrText>
        </w:r>
        <w:r w:rsidR="00E10299">
          <w:rPr>
            <w:noProof/>
            <w:webHidden/>
          </w:rPr>
        </w:r>
        <w:r w:rsidR="00E10299">
          <w:rPr>
            <w:noProof/>
            <w:webHidden/>
          </w:rPr>
          <w:fldChar w:fldCharType="separate"/>
        </w:r>
        <w:r w:rsidR="00E10299">
          <w:rPr>
            <w:noProof/>
            <w:webHidden/>
          </w:rPr>
          <w:t>13</w:t>
        </w:r>
        <w:r w:rsidR="00E10299">
          <w:rPr>
            <w:noProof/>
            <w:webHidden/>
          </w:rPr>
          <w:fldChar w:fldCharType="end"/>
        </w:r>
      </w:hyperlink>
    </w:p>
    <w:p w14:paraId="24E44E5E" w14:textId="2129EAB8" w:rsidR="00E10299" w:rsidRDefault="00847DED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94816472" w:history="1">
        <w:r w:rsidR="00E10299" w:rsidRPr="007C3777">
          <w:rPr>
            <w:rStyle w:val="af0"/>
            <w:noProof/>
          </w:rPr>
          <w:t>8.1</w:t>
        </w:r>
        <w:r w:rsidR="00E10299">
          <w:rPr>
            <w:rFonts w:asciiTheme="minorHAnsi" w:eastAsiaTheme="minorEastAsia" w:hAnsiTheme="minorHAnsi" w:cstheme="minorBidi"/>
            <w:noProof/>
          </w:rPr>
          <w:tab/>
        </w:r>
        <w:r w:rsidR="00E10299" w:rsidRPr="007C3777">
          <w:rPr>
            <w:rStyle w:val="af0"/>
            <w:noProof/>
          </w:rPr>
          <w:t>На доработку</w:t>
        </w:r>
        <w:r w:rsidR="00E10299">
          <w:rPr>
            <w:noProof/>
            <w:webHidden/>
          </w:rPr>
          <w:tab/>
        </w:r>
        <w:r w:rsidR="00E10299">
          <w:rPr>
            <w:noProof/>
            <w:webHidden/>
          </w:rPr>
          <w:fldChar w:fldCharType="begin"/>
        </w:r>
        <w:r w:rsidR="00E10299">
          <w:rPr>
            <w:noProof/>
            <w:webHidden/>
          </w:rPr>
          <w:instrText xml:space="preserve"> PAGEREF _Toc494816472 \h </w:instrText>
        </w:r>
        <w:r w:rsidR="00E10299">
          <w:rPr>
            <w:noProof/>
            <w:webHidden/>
          </w:rPr>
        </w:r>
        <w:r w:rsidR="00E10299">
          <w:rPr>
            <w:noProof/>
            <w:webHidden/>
          </w:rPr>
          <w:fldChar w:fldCharType="separate"/>
        </w:r>
        <w:r w:rsidR="00E10299">
          <w:rPr>
            <w:noProof/>
            <w:webHidden/>
          </w:rPr>
          <w:t>13</w:t>
        </w:r>
        <w:r w:rsidR="00E10299">
          <w:rPr>
            <w:noProof/>
            <w:webHidden/>
          </w:rPr>
          <w:fldChar w:fldCharType="end"/>
        </w:r>
      </w:hyperlink>
    </w:p>
    <w:p w14:paraId="659F23BE" w14:textId="590E9971" w:rsidR="00E10299" w:rsidRDefault="00847DED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94816473" w:history="1">
        <w:r w:rsidR="00E10299" w:rsidRPr="007C3777">
          <w:rPr>
            <w:rStyle w:val="af0"/>
            <w:noProof/>
          </w:rPr>
          <w:t>8.2</w:t>
        </w:r>
        <w:r w:rsidR="00E10299">
          <w:rPr>
            <w:rFonts w:asciiTheme="minorHAnsi" w:eastAsiaTheme="minorEastAsia" w:hAnsiTheme="minorHAnsi" w:cstheme="minorBidi"/>
            <w:noProof/>
          </w:rPr>
          <w:tab/>
        </w:r>
        <w:r w:rsidR="00E10299" w:rsidRPr="007C3777">
          <w:rPr>
            <w:rStyle w:val="af0"/>
            <w:noProof/>
          </w:rPr>
          <w:t>В работе</w:t>
        </w:r>
        <w:r w:rsidR="00E10299">
          <w:rPr>
            <w:noProof/>
            <w:webHidden/>
          </w:rPr>
          <w:tab/>
        </w:r>
        <w:r w:rsidR="00E10299">
          <w:rPr>
            <w:noProof/>
            <w:webHidden/>
          </w:rPr>
          <w:fldChar w:fldCharType="begin"/>
        </w:r>
        <w:r w:rsidR="00E10299">
          <w:rPr>
            <w:noProof/>
            <w:webHidden/>
          </w:rPr>
          <w:instrText xml:space="preserve"> PAGEREF _Toc494816473 \h </w:instrText>
        </w:r>
        <w:r w:rsidR="00E10299">
          <w:rPr>
            <w:noProof/>
            <w:webHidden/>
          </w:rPr>
        </w:r>
        <w:r w:rsidR="00E10299">
          <w:rPr>
            <w:noProof/>
            <w:webHidden/>
          </w:rPr>
          <w:fldChar w:fldCharType="separate"/>
        </w:r>
        <w:r w:rsidR="00E10299">
          <w:rPr>
            <w:noProof/>
            <w:webHidden/>
          </w:rPr>
          <w:t>14</w:t>
        </w:r>
        <w:r w:rsidR="00E10299">
          <w:rPr>
            <w:noProof/>
            <w:webHidden/>
          </w:rPr>
          <w:fldChar w:fldCharType="end"/>
        </w:r>
      </w:hyperlink>
    </w:p>
    <w:p w14:paraId="252B27B0" w14:textId="369613CC" w:rsidR="00E10299" w:rsidRDefault="00847DED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94816474" w:history="1">
        <w:r w:rsidR="00E10299" w:rsidRPr="007C3777">
          <w:rPr>
            <w:rStyle w:val="af0"/>
            <w:noProof/>
          </w:rPr>
          <w:t>8.3</w:t>
        </w:r>
        <w:r w:rsidR="00E10299">
          <w:rPr>
            <w:rFonts w:asciiTheme="minorHAnsi" w:eastAsiaTheme="minorEastAsia" w:hAnsiTheme="minorHAnsi" w:cstheme="minorBidi"/>
            <w:noProof/>
          </w:rPr>
          <w:tab/>
        </w:r>
        <w:r w:rsidR="00E10299" w:rsidRPr="007C3777">
          <w:rPr>
            <w:rStyle w:val="af0"/>
            <w:noProof/>
          </w:rPr>
          <w:t>На подтверждении</w:t>
        </w:r>
        <w:r w:rsidR="00E10299">
          <w:rPr>
            <w:noProof/>
            <w:webHidden/>
          </w:rPr>
          <w:tab/>
        </w:r>
        <w:r w:rsidR="00E10299">
          <w:rPr>
            <w:noProof/>
            <w:webHidden/>
          </w:rPr>
          <w:fldChar w:fldCharType="begin"/>
        </w:r>
        <w:r w:rsidR="00E10299">
          <w:rPr>
            <w:noProof/>
            <w:webHidden/>
          </w:rPr>
          <w:instrText xml:space="preserve"> PAGEREF _Toc494816474 \h </w:instrText>
        </w:r>
        <w:r w:rsidR="00E10299">
          <w:rPr>
            <w:noProof/>
            <w:webHidden/>
          </w:rPr>
        </w:r>
        <w:r w:rsidR="00E10299">
          <w:rPr>
            <w:noProof/>
            <w:webHidden/>
          </w:rPr>
          <w:fldChar w:fldCharType="separate"/>
        </w:r>
        <w:r w:rsidR="00E10299">
          <w:rPr>
            <w:noProof/>
            <w:webHidden/>
          </w:rPr>
          <w:t>14</w:t>
        </w:r>
        <w:r w:rsidR="00E10299">
          <w:rPr>
            <w:noProof/>
            <w:webHidden/>
          </w:rPr>
          <w:fldChar w:fldCharType="end"/>
        </w:r>
      </w:hyperlink>
    </w:p>
    <w:p w14:paraId="039E417D" w14:textId="724235C6" w:rsidR="00E10299" w:rsidRDefault="00847DED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94816475" w:history="1">
        <w:r w:rsidR="00E10299" w:rsidRPr="007C3777">
          <w:rPr>
            <w:rStyle w:val="af0"/>
            <w:noProof/>
          </w:rPr>
          <w:t>8.4</w:t>
        </w:r>
        <w:r w:rsidR="00E10299">
          <w:rPr>
            <w:rFonts w:asciiTheme="minorHAnsi" w:eastAsiaTheme="minorEastAsia" w:hAnsiTheme="minorHAnsi" w:cstheme="minorBidi"/>
            <w:noProof/>
          </w:rPr>
          <w:tab/>
        </w:r>
        <w:r w:rsidR="00E10299" w:rsidRPr="007C3777">
          <w:rPr>
            <w:rStyle w:val="af0"/>
            <w:noProof/>
          </w:rPr>
          <w:t>Сделано</w:t>
        </w:r>
        <w:r w:rsidR="00E10299">
          <w:rPr>
            <w:noProof/>
            <w:webHidden/>
          </w:rPr>
          <w:tab/>
        </w:r>
        <w:r w:rsidR="00E10299">
          <w:rPr>
            <w:noProof/>
            <w:webHidden/>
          </w:rPr>
          <w:fldChar w:fldCharType="begin"/>
        </w:r>
        <w:r w:rsidR="00E10299">
          <w:rPr>
            <w:noProof/>
            <w:webHidden/>
          </w:rPr>
          <w:instrText xml:space="preserve"> PAGEREF _Toc494816475 \h </w:instrText>
        </w:r>
        <w:r w:rsidR="00E10299">
          <w:rPr>
            <w:noProof/>
            <w:webHidden/>
          </w:rPr>
        </w:r>
        <w:r w:rsidR="00E10299">
          <w:rPr>
            <w:noProof/>
            <w:webHidden/>
          </w:rPr>
          <w:fldChar w:fldCharType="separate"/>
        </w:r>
        <w:r w:rsidR="00E10299">
          <w:rPr>
            <w:noProof/>
            <w:webHidden/>
          </w:rPr>
          <w:t>14</w:t>
        </w:r>
        <w:r w:rsidR="00E10299">
          <w:rPr>
            <w:noProof/>
            <w:webHidden/>
          </w:rPr>
          <w:fldChar w:fldCharType="end"/>
        </w:r>
      </w:hyperlink>
    </w:p>
    <w:p w14:paraId="6BBE294A" w14:textId="64C69A54" w:rsidR="004F01D2" w:rsidRPr="00D10DE6" w:rsidRDefault="00276B33">
      <w:pPr>
        <w:pStyle w:val="a4"/>
        <w:rPr>
          <w:rFonts w:ascii="Times New Roman" w:hAnsi="Times New Roman"/>
          <w:bCs/>
          <w:caps/>
          <w:sz w:val="22"/>
          <w:szCs w:val="22"/>
        </w:rPr>
      </w:pPr>
      <w:r w:rsidRPr="00D10DE6">
        <w:rPr>
          <w:rFonts w:ascii="Times New Roman" w:hAnsi="Times New Roman"/>
          <w:bCs/>
          <w:caps/>
          <w:sz w:val="22"/>
          <w:szCs w:val="22"/>
        </w:rPr>
        <w:fldChar w:fldCharType="end"/>
      </w:r>
    </w:p>
    <w:p w14:paraId="7942FC02" w14:textId="77777777" w:rsidR="004F01D2" w:rsidRPr="00D10DE6" w:rsidRDefault="004F01D2" w:rsidP="004F01D2">
      <w:pPr>
        <w:pStyle w:val="a4"/>
        <w:pageBreakBefore/>
      </w:pPr>
      <w:r w:rsidRPr="00D10DE6">
        <w:lastRenderedPageBreak/>
        <w:t>Лист изменений</w:t>
      </w:r>
    </w:p>
    <w:p w14:paraId="19CAC9F2" w14:textId="77777777" w:rsidR="00D86F20" w:rsidRPr="00D10DE6" w:rsidRDefault="00D86F20" w:rsidP="00D86F20"/>
    <w:tbl>
      <w:tblPr>
        <w:tblW w:w="4963" w:type="pct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990"/>
        <w:gridCol w:w="4568"/>
        <w:gridCol w:w="2549"/>
      </w:tblGrid>
      <w:tr w:rsidR="004F01D2" w:rsidRPr="00D10DE6" w14:paraId="0BF6236D" w14:textId="77777777" w:rsidTr="005E28AD">
        <w:tc>
          <w:tcPr>
            <w:tcW w:w="856" w:type="pct"/>
          </w:tcPr>
          <w:p w14:paraId="13B20E13" w14:textId="77777777" w:rsidR="004F01D2" w:rsidRPr="00D10DE6" w:rsidRDefault="004F01D2" w:rsidP="00B26E34">
            <w:pPr>
              <w:jc w:val="center"/>
              <w:rPr>
                <w:b/>
              </w:rPr>
            </w:pPr>
            <w:r w:rsidRPr="00D10DE6">
              <w:rPr>
                <w:b/>
              </w:rPr>
              <w:t>Дата</w:t>
            </w:r>
          </w:p>
        </w:tc>
        <w:tc>
          <w:tcPr>
            <w:tcW w:w="506" w:type="pct"/>
          </w:tcPr>
          <w:p w14:paraId="30D2BB7B" w14:textId="77777777" w:rsidR="004F01D2" w:rsidRPr="00D10DE6" w:rsidRDefault="004F01D2" w:rsidP="00B26E34">
            <w:pPr>
              <w:jc w:val="center"/>
              <w:rPr>
                <w:b/>
              </w:rPr>
            </w:pPr>
            <w:r w:rsidRPr="00D10DE6">
              <w:rPr>
                <w:b/>
              </w:rPr>
              <w:t xml:space="preserve">Версия </w:t>
            </w:r>
          </w:p>
        </w:tc>
        <w:tc>
          <w:tcPr>
            <w:tcW w:w="2335" w:type="pct"/>
          </w:tcPr>
          <w:p w14:paraId="1F6F2997" w14:textId="77777777" w:rsidR="004F01D2" w:rsidRPr="00D10DE6" w:rsidRDefault="004F01D2" w:rsidP="00B26E34">
            <w:pPr>
              <w:jc w:val="center"/>
              <w:rPr>
                <w:b/>
              </w:rPr>
            </w:pPr>
            <w:r w:rsidRPr="00D10DE6">
              <w:rPr>
                <w:b/>
              </w:rPr>
              <w:t>Описание</w:t>
            </w:r>
          </w:p>
        </w:tc>
        <w:tc>
          <w:tcPr>
            <w:tcW w:w="1303" w:type="pct"/>
          </w:tcPr>
          <w:p w14:paraId="069B3969" w14:textId="77777777" w:rsidR="004F01D2" w:rsidRPr="00D10DE6" w:rsidRDefault="004F01D2" w:rsidP="00B26E34">
            <w:pPr>
              <w:jc w:val="center"/>
              <w:rPr>
                <w:b/>
              </w:rPr>
            </w:pPr>
            <w:r w:rsidRPr="00D10DE6">
              <w:rPr>
                <w:b/>
              </w:rPr>
              <w:t>Автор</w:t>
            </w:r>
          </w:p>
        </w:tc>
      </w:tr>
      <w:tr w:rsidR="005E28AD" w:rsidRPr="00D10DE6" w14:paraId="5E17BB76" w14:textId="77777777" w:rsidTr="005E28AD"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9BB80" w14:textId="77777777" w:rsidR="005E28AD" w:rsidRPr="00D10DE6" w:rsidRDefault="002261D8" w:rsidP="002261D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22.09</w:t>
            </w:r>
            <w:r>
              <w:rPr>
                <w:sz w:val="20"/>
                <w:lang w:val="en-US"/>
              </w:rPr>
              <w:t>.</w:t>
            </w:r>
            <w:r>
              <w:rPr>
                <w:sz w:val="20"/>
              </w:rPr>
              <w:t>2017</w:t>
            </w:r>
          </w:p>
        </w:tc>
        <w:tc>
          <w:tcPr>
            <w:tcW w:w="5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B1276" w14:textId="77777777" w:rsidR="005E28AD" w:rsidRPr="002261D8" w:rsidRDefault="002261D8" w:rsidP="002261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02902"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2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02789" w14:textId="77777777" w:rsidR="005E28AD" w:rsidRPr="00D10DE6" w:rsidRDefault="002261D8" w:rsidP="002261D8">
            <w:pPr>
              <w:jc w:val="center"/>
            </w:pPr>
            <w:r>
              <w:t>Первая версия</w:t>
            </w:r>
          </w:p>
        </w:tc>
        <w:tc>
          <w:tcPr>
            <w:tcW w:w="13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9978C" w14:textId="77777777" w:rsidR="005E28AD" w:rsidRPr="00D10DE6" w:rsidRDefault="006D766A" w:rsidP="002261D8">
            <w:pPr>
              <w:jc w:val="center"/>
            </w:pPr>
            <w:r>
              <w:t>Фетисов А</w:t>
            </w:r>
            <w:r w:rsidR="005E28AD" w:rsidRPr="00D10DE6">
              <w:t>.</w:t>
            </w:r>
            <w:r>
              <w:t>А.</w:t>
            </w:r>
          </w:p>
        </w:tc>
      </w:tr>
      <w:tr w:rsidR="00274ECF" w:rsidRPr="00D10DE6" w14:paraId="70E705A6" w14:textId="77777777" w:rsidTr="005E28AD">
        <w:tc>
          <w:tcPr>
            <w:tcW w:w="8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54D7A" w14:textId="45E158DF" w:rsidR="00274ECF" w:rsidRDefault="00274ECF" w:rsidP="00274E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26.09.2017</w:t>
            </w:r>
          </w:p>
        </w:tc>
        <w:tc>
          <w:tcPr>
            <w:tcW w:w="5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A0162" w14:textId="4A05D1A1" w:rsidR="00274ECF" w:rsidRPr="00274ECF" w:rsidRDefault="00274ECF" w:rsidP="002261D8">
            <w:pPr>
              <w:jc w:val="center"/>
            </w:pPr>
            <w:r>
              <w:t>0.2</w:t>
            </w:r>
          </w:p>
        </w:tc>
        <w:tc>
          <w:tcPr>
            <w:tcW w:w="23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3F20F" w14:textId="661AC762" w:rsidR="00274ECF" w:rsidRDefault="00274ECF" w:rsidP="002261D8">
            <w:pPr>
              <w:jc w:val="center"/>
            </w:pPr>
            <w:r>
              <w:t>Проработка первого пула замечаний</w:t>
            </w:r>
          </w:p>
        </w:tc>
        <w:tc>
          <w:tcPr>
            <w:tcW w:w="13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9DAAD" w14:textId="373012EE" w:rsidR="00274ECF" w:rsidRDefault="00274ECF" w:rsidP="002261D8">
            <w:pPr>
              <w:jc w:val="center"/>
            </w:pPr>
            <w:r>
              <w:t>Фетисов А.А.</w:t>
            </w:r>
          </w:p>
        </w:tc>
      </w:tr>
    </w:tbl>
    <w:p w14:paraId="4F7F8365" w14:textId="77777777" w:rsidR="00413B37" w:rsidRPr="00D10DE6" w:rsidRDefault="00413B37" w:rsidP="004A15AC">
      <w:pPr>
        <w:jc w:val="center"/>
      </w:pPr>
    </w:p>
    <w:p w14:paraId="69E09840" w14:textId="77777777" w:rsidR="002D2DC3" w:rsidRPr="00D10DE6" w:rsidRDefault="008E167C" w:rsidP="004A15AC">
      <w:pPr>
        <w:jc w:val="center"/>
        <w:rPr>
          <w:rFonts w:ascii="Arial" w:hAnsi="Arial"/>
          <w:b/>
          <w:sz w:val="32"/>
        </w:rPr>
      </w:pPr>
      <w:r w:rsidRPr="00D10DE6">
        <w:br w:type="page"/>
      </w:r>
      <w:r w:rsidR="002D2DC3" w:rsidRPr="00D10DE6">
        <w:rPr>
          <w:rFonts w:ascii="Arial" w:hAnsi="Arial"/>
          <w:b/>
          <w:sz w:val="32"/>
        </w:rPr>
        <w:lastRenderedPageBreak/>
        <w:t>Техническое задание</w:t>
      </w:r>
    </w:p>
    <w:p w14:paraId="683DB1EE" w14:textId="6D011385" w:rsidR="008E167C" w:rsidRPr="00D10DE6" w:rsidRDefault="00276B33" w:rsidP="004A15AC">
      <w:pPr>
        <w:jc w:val="center"/>
        <w:rPr>
          <w:rFonts w:ascii="Arial" w:hAnsi="Arial"/>
          <w:b/>
          <w:sz w:val="32"/>
        </w:rPr>
      </w:pPr>
      <w:r>
        <w:fldChar w:fldCharType="begin"/>
      </w:r>
      <w:r w:rsidR="002C6644">
        <w:instrText xml:space="preserve"> TITLE   \* MERGEFORMAT </w:instrText>
      </w:r>
      <w:r>
        <w:fldChar w:fldCharType="separate"/>
      </w:r>
      <w:r w:rsidR="00E10299" w:rsidRPr="00E10299">
        <w:rPr>
          <w:rFonts w:ascii="Arial" w:hAnsi="Arial"/>
          <w:b/>
          <w:sz w:val="32"/>
        </w:rPr>
        <w:t>Chat. Чат</w:t>
      </w:r>
      <w:r>
        <w:rPr>
          <w:rFonts w:ascii="Arial" w:hAnsi="Arial"/>
          <w:b/>
          <w:sz w:val="32"/>
        </w:rPr>
        <w:fldChar w:fldCharType="end"/>
      </w:r>
    </w:p>
    <w:p w14:paraId="21DFD9C5" w14:textId="77777777" w:rsidR="00C5342C" w:rsidRPr="00D10DE6" w:rsidRDefault="00C5342C" w:rsidP="004A15AC">
      <w:pPr>
        <w:jc w:val="center"/>
      </w:pPr>
    </w:p>
    <w:p w14:paraId="23B21A08" w14:textId="77777777" w:rsidR="008E167C" w:rsidRPr="00D10DE6" w:rsidRDefault="008E167C" w:rsidP="0078343D">
      <w:pPr>
        <w:pStyle w:val="1"/>
      </w:pPr>
      <w:bookmarkStart w:id="0" w:name="_Toc494816448"/>
      <w:bookmarkStart w:id="1" w:name="_Toc436203377"/>
      <w:bookmarkStart w:id="2" w:name="_Toc452813577"/>
      <w:r w:rsidRPr="00D10DE6">
        <w:t>Введение</w:t>
      </w:r>
      <w:bookmarkEnd w:id="0"/>
    </w:p>
    <w:p w14:paraId="029D78FB" w14:textId="77777777" w:rsidR="00D946BE" w:rsidRPr="002261D8" w:rsidRDefault="00EC75F0" w:rsidP="00D946BE">
      <w:pPr>
        <w:ind w:firstLine="720"/>
        <w:jc w:val="both"/>
        <w:rPr>
          <w:snapToGrid w:val="0"/>
        </w:rPr>
      </w:pPr>
      <w:bookmarkStart w:id="3" w:name="_Toc456598587"/>
      <w:bookmarkStart w:id="4" w:name="_Toc456600918"/>
      <w:bookmarkStart w:id="5" w:name="_Toc456662657"/>
      <w:r w:rsidRPr="00D10DE6">
        <w:rPr>
          <w:snapToGrid w:val="0"/>
        </w:rPr>
        <w:t>Данный документ описывает решение зад</w:t>
      </w:r>
      <w:r w:rsidR="00EE56D1" w:rsidRPr="00D10DE6">
        <w:rPr>
          <w:snapToGrid w:val="0"/>
        </w:rPr>
        <w:t>ачи по</w:t>
      </w:r>
      <w:r w:rsidR="004B5303" w:rsidRPr="00D10DE6">
        <w:rPr>
          <w:snapToGrid w:val="0"/>
        </w:rPr>
        <w:t xml:space="preserve"> </w:t>
      </w:r>
      <w:r w:rsidR="00D946BE">
        <w:rPr>
          <w:snapToGrid w:val="0"/>
        </w:rPr>
        <w:t>созданию веб-</w:t>
      </w:r>
      <w:r w:rsidR="002261D8">
        <w:rPr>
          <w:snapToGrid w:val="0"/>
        </w:rPr>
        <w:t xml:space="preserve">чата на базе платформы </w:t>
      </w:r>
      <w:r w:rsidR="002261D8">
        <w:rPr>
          <w:snapToGrid w:val="0"/>
          <w:lang w:val="en-US"/>
        </w:rPr>
        <w:t>JepRia</w:t>
      </w:r>
      <w:r w:rsidR="002261D8" w:rsidRPr="002261D8">
        <w:rPr>
          <w:snapToGrid w:val="0"/>
        </w:rPr>
        <w:t>.</w:t>
      </w:r>
    </w:p>
    <w:p w14:paraId="6E36E104" w14:textId="77777777" w:rsidR="00EC75F0" w:rsidRPr="00D10DE6" w:rsidRDefault="00EC75F0" w:rsidP="00536613"/>
    <w:p w14:paraId="4A633A42" w14:textId="77777777" w:rsidR="008E167C" w:rsidRPr="00D10DE6" w:rsidRDefault="000F0469">
      <w:pPr>
        <w:pStyle w:val="2"/>
        <w:rPr>
          <w:lang w:val="en-US"/>
        </w:rPr>
      </w:pPr>
      <w:bookmarkStart w:id="6" w:name="_Toc494816449"/>
      <w:bookmarkEnd w:id="3"/>
      <w:bookmarkEnd w:id="4"/>
      <w:bookmarkEnd w:id="5"/>
      <w:r w:rsidRPr="00D10DE6">
        <w:t>Термины</w:t>
      </w:r>
      <w:bookmarkEnd w:id="6"/>
    </w:p>
    <w:p w14:paraId="5BBEE4CB" w14:textId="77777777" w:rsidR="00EC75F0" w:rsidRPr="00D10DE6" w:rsidRDefault="00EC75F0" w:rsidP="00094991">
      <w:pPr>
        <w:jc w:val="both"/>
      </w:pPr>
      <w:r w:rsidRPr="00D10DE6">
        <w:rPr>
          <w:i/>
        </w:rPr>
        <w:t>БД</w:t>
      </w:r>
      <w:r w:rsidRPr="00D10DE6">
        <w:t xml:space="preserve"> – База данных</w:t>
      </w:r>
      <w:r w:rsidR="0027535A" w:rsidRPr="00D10DE6">
        <w:t>;</w:t>
      </w:r>
    </w:p>
    <w:p w14:paraId="455C3263" w14:textId="77777777" w:rsidR="006F6275" w:rsidRPr="00D10DE6" w:rsidRDefault="006F6275" w:rsidP="00094991">
      <w:pPr>
        <w:jc w:val="both"/>
      </w:pPr>
      <w:r w:rsidRPr="00D10DE6">
        <w:rPr>
          <w:i/>
        </w:rPr>
        <w:t>ТЗ</w:t>
      </w:r>
      <w:r w:rsidRPr="00D10DE6">
        <w:t xml:space="preserve"> – Техническое задание</w:t>
      </w:r>
      <w:r w:rsidR="0027535A" w:rsidRPr="00D10DE6">
        <w:t>;</w:t>
      </w:r>
    </w:p>
    <w:p w14:paraId="7D05D65B" w14:textId="77777777" w:rsidR="0027535A" w:rsidRDefault="002261D8" w:rsidP="00094991">
      <w:pPr>
        <w:jc w:val="both"/>
      </w:pPr>
      <w:r w:rsidRPr="002261D8">
        <w:rPr>
          <w:i/>
        </w:rPr>
        <w:t>Чат</w:t>
      </w:r>
      <w:r>
        <w:rPr>
          <w:i/>
        </w:rPr>
        <w:t xml:space="preserve"> </w:t>
      </w:r>
      <w:r w:rsidRPr="002261D8">
        <w:t>–</w:t>
      </w:r>
      <w:r>
        <w:t xml:space="preserve"> модуль </w:t>
      </w:r>
      <w:r>
        <w:rPr>
          <w:lang w:val="en-US"/>
        </w:rPr>
        <w:t>RFI</w:t>
      </w:r>
      <w:r w:rsidRPr="002261D8">
        <w:t xml:space="preserve"> </w:t>
      </w:r>
      <w:r>
        <w:t>для оперативного обмена сообщениями между сотрудниками</w:t>
      </w:r>
      <w:r w:rsidR="005B126C">
        <w:t>;</w:t>
      </w:r>
    </w:p>
    <w:p w14:paraId="63FD4B74" w14:textId="77777777" w:rsidR="005B126C" w:rsidRPr="005B126C" w:rsidRDefault="005B126C" w:rsidP="00094991">
      <w:pPr>
        <w:jc w:val="both"/>
      </w:pPr>
      <w:r>
        <w:rPr>
          <w:i/>
        </w:rPr>
        <w:t xml:space="preserve">Пользователь </w:t>
      </w:r>
      <w:r w:rsidRPr="005B126C">
        <w:rPr>
          <w:i/>
        </w:rPr>
        <w:t>[</w:t>
      </w:r>
      <w:r>
        <w:rPr>
          <w:i/>
        </w:rPr>
        <w:t>чата</w:t>
      </w:r>
      <w:r w:rsidRPr="005B126C">
        <w:rPr>
          <w:i/>
        </w:rPr>
        <w:t>]</w:t>
      </w:r>
      <w:r>
        <w:rPr>
          <w:i/>
        </w:rPr>
        <w:t xml:space="preserve"> – </w:t>
      </w:r>
      <w:r>
        <w:t xml:space="preserve">оператор, зарегистрированный в </w:t>
      </w:r>
      <w:r>
        <w:rPr>
          <w:lang w:val="en-US"/>
        </w:rPr>
        <w:t>RusFinanceInfo</w:t>
      </w:r>
      <w:r w:rsidRPr="005B126C">
        <w:t>, имеющий доступ к функционалу чата.</w:t>
      </w:r>
    </w:p>
    <w:p w14:paraId="07449EA6" w14:textId="77777777" w:rsidR="00D946BE" w:rsidRPr="00D946BE" w:rsidRDefault="00D946BE" w:rsidP="00094991">
      <w:pPr>
        <w:jc w:val="both"/>
      </w:pPr>
    </w:p>
    <w:p w14:paraId="6E87034B" w14:textId="631CD12C" w:rsidR="00F97C82" w:rsidRPr="00D10DE6" w:rsidRDefault="00F97C82" w:rsidP="00F97C82">
      <w:pPr>
        <w:pStyle w:val="1"/>
      </w:pPr>
      <w:bookmarkStart w:id="7" w:name="_Toc494816450"/>
      <w:bookmarkStart w:id="8" w:name="_Toc456598591"/>
      <w:bookmarkStart w:id="9" w:name="_Toc456600922"/>
      <w:bookmarkStart w:id="10" w:name="_Toc456662661"/>
      <w:r w:rsidRPr="00D10DE6">
        <w:t xml:space="preserve">Описание версии </w:t>
      </w:r>
      <w:fldSimple w:instr=" COMMENTS   \* MERGEFORMAT ">
        <w:r w:rsidR="00E10299">
          <w:t>0.2</w:t>
        </w:r>
        <w:bookmarkEnd w:id="7"/>
      </w:fldSimple>
      <w:r w:rsidRPr="00D10DE6">
        <w:t xml:space="preserve"> </w:t>
      </w:r>
    </w:p>
    <w:p w14:paraId="4C964EE7" w14:textId="5BB02DA8" w:rsidR="00293FB2" w:rsidRPr="00D10DE6" w:rsidRDefault="006B5735" w:rsidP="0078343D">
      <w:pPr>
        <w:rPr>
          <w:b/>
          <w:sz w:val="20"/>
        </w:rPr>
      </w:pPr>
      <w:r w:rsidRPr="00D10DE6">
        <w:rPr>
          <w:b/>
          <w:sz w:val="20"/>
        </w:rPr>
        <w:t xml:space="preserve">(Задача </w:t>
      </w:r>
      <w:r w:rsidR="00276B33" w:rsidRPr="00D10DE6">
        <w:rPr>
          <w:b/>
          <w:sz w:val="20"/>
        </w:rPr>
        <w:fldChar w:fldCharType="begin"/>
      </w:r>
      <w:r w:rsidRPr="00D10DE6">
        <w:rPr>
          <w:b/>
          <w:sz w:val="20"/>
        </w:rPr>
        <w:instrText xml:space="preserve"> </w:instrText>
      </w:r>
      <w:r w:rsidRPr="00D10DE6">
        <w:rPr>
          <w:b/>
          <w:sz w:val="20"/>
          <w:lang w:val="en-US"/>
        </w:rPr>
        <w:instrText>KEYWORDS</w:instrText>
      </w:r>
      <w:r w:rsidRPr="00D10DE6">
        <w:rPr>
          <w:b/>
          <w:sz w:val="20"/>
        </w:rPr>
        <w:instrText xml:space="preserve"> </w:instrText>
      </w:r>
      <w:r w:rsidR="00276B33" w:rsidRPr="00D10DE6">
        <w:rPr>
          <w:b/>
          <w:sz w:val="20"/>
        </w:rPr>
        <w:fldChar w:fldCharType="end"/>
      </w:r>
      <w:r w:rsidRPr="00D10DE6">
        <w:rPr>
          <w:b/>
          <w:sz w:val="20"/>
        </w:rPr>
        <w:t>)</w:t>
      </w:r>
    </w:p>
    <w:p w14:paraId="3D5DDB18" w14:textId="77777777" w:rsidR="00D060BE" w:rsidRPr="00D10DE6" w:rsidRDefault="00D060BE" w:rsidP="00D060BE">
      <w:pPr>
        <w:pStyle w:val="2"/>
      </w:pPr>
      <w:bookmarkStart w:id="11" w:name="_Toc364083655"/>
      <w:bookmarkStart w:id="12" w:name="_Toc494816451"/>
      <w:bookmarkEnd w:id="1"/>
      <w:bookmarkEnd w:id="2"/>
      <w:bookmarkEnd w:id="8"/>
      <w:bookmarkEnd w:id="9"/>
      <w:bookmarkEnd w:id="10"/>
      <w:r w:rsidRPr="00D10DE6">
        <w:t>Постановка проблемы</w:t>
      </w:r>
      <w:bookmarkEnd w:id="11"/>
      <w:bookmarkEnd w:id="12"/>
    </w:p>
    <w:p w14:paraId="54AB0621" w14:textId="77777777" w:rsidR="00D946BE" w:rsidRPr="002261D8" w:rsidRDefault="002261D8" w:rsidP="002261D8">
      <w:pPr>
        <w:ind w:firstLine="720"/>
        <w:jc w:val="both"/>
      </w:pPr>
      <w:r>
        <w:t xml:space="preserve">Требуется обеспечить возможность обмена сообщениями между сотрудниками, работающими в </w:t>
      </w:r>
      <w:r>
        <w:rPr>
          <w:lang w:val="en-US"/>
        </w:rPr>
        <w:t>RFI</w:t>
      </w:r>
      <w:r>
        <w:t>.</w:t>
      </w:r>
    </w:p>
    <w:p w14:paraId="4016F4BC" w14:textId="77777777" w:rsidR="002261D8" w:rsidRPr="002261D8" w:rsidRDefault="002261D8" w:rsidP="002261D8">
      <w:pPr>
        <w:ind w:firstLine="720"/>
        <w:jc w:val="both"/>
      </w:pPr>
    </w:p>
    <w:p w14:paraId="4BB7947B" w14:textId="77777777" w:rsidR="00D060BE" w:rsidRPr="00D10DE6" w:rsidRDefault="00D060BE" w:rsidP="00D060BE">
      <w:pPr>
        <w:pStyle w:val="2"/>
        <w:spacing w:before="0" w:after="120"/>
      </w:pPr>
      <w:bookmarkStart w:id="13" w:name="_Toc364083656"/>
      <w:bookmarkStart w:id="14" w:name="_Toc494816452"/>
      <w:r w:rsidRPr="00D10DE6">
        <w:t>Концепция решения</w:t>
      </w:r>
      <w:bookmarkEnd w:id="13"/>
      <w:bookmarkEnd w:id="14"/>
    </w:p>
    <w:p w14:paraId="5CC817C3" w14:textId="77777777" w:rsidR="00943A0C" w:rsidRDefault="002261D8" w:rsidP="008D0A50">
      <w:pPr>
        <w:ind w:firstLine="720"/>
      </w:pPr>
      <w:r>
        <w:t>Под чат должна быть выделена отдельная скрываемая/отображаемая по запросу пользователя область рабочего окна (</w:t>
      </w:r>
      <w:r w:rsidR="0026109A">
        <w:t xml:space="preserve">в виде встраиваемого </w:t>
      </w:r>
      <w:r w:rsidR="0026109A">
        <w:rPr>
          <w:lang w:val="en-US"/>
        </w:rPr>
        <w:t>JS</w:t>
      </w:r>
      <w:r>
        <w:t>).</w:t>
      </w:r>
    </w:p>
    <w:p w14:paraId="03446EF5" w14:textId="77777777" w:rsidR="002261D8" w:rsidRDefault="002261D8" w:rsidP="008D0A50">
      <w:pPr>
        <w:ind w:firstLine="720"/>
      </w:pPr>
      <w:r>
        <w:t>Общение в чате происходит в следующих режимах:</w:t>
      </w:r>
    </w:p>
    <w:p w14:paraId="73615BAE" w14:textId="77777777" w:rsidR="002261D8" w:rsidRDefault="002261D8" w:rsidP="002261D8">
      <w:pPr>
        <w:pStyle w:val="af4"/>
        <w:numPr>
          <w:ilvl w:val="0"/>
          <w:numId w:val="11"/>
        </w:numPr>
      </w:pPr>
      <w:r>
        <w:t>Между двумя операторами;</w:t>
      </w:r>
    </w:p>
    <w:p w14:paraId="790728A2" w14:textId="77777777" w:rsidR="002261D8" w:rsidRDefault="002261D8" w:rsidP="002261D8">
      <w:pPr>
        <w:pStyle w:val="af4"/>
        <w:numPr>
          <w:ilvl w:val="0"/>
          <w:numId w:val="11"/>
        </w:numPr>
      </w:pPr>
      <w:r>
        <w:t>В именованном канале.</w:t>
      </w:r>
    </w:p>
    <w:p w14:paraId="22AEBA87" w14:textId="1A61500C" w:rsidR="00943680" w:rsidRDefault="00943680" w:rsidP="00943680"/>
    <w:p w14:paraId="2248A7E4" w14:textId="12D3A328" w:rsidR="00EB6008" w:rsidRDefault="00EB6008" w:rsidP="00EB6008">
      <w:pPr>
        <w:ind w:left="709"/>
      </w:pPr>
      <w:r>
        <w:t>Сообщения могут содержать:</w:t>
      </w:r>
    </w:p>
    <w:p w14:paraId="5C26E58F" w14:textId="18775CA7" w:rsidR="00EB6008" w:rsidRDefault="00EB6008" w:rsidP="00EB6008">
      <w:pPr>
        <w:pStyle w:val="af4"/>
        <w:numPr>
          <w:ilvl w:val="0"/>
          <w:numId w:val="16"/>
        </w:numPr>
      </w:pPr>
      <w:r>
        <w:t>Обычн</w:t>
      </w:r>
      <w:r w:rsidR="00274ECF">
        <w:t>ый текст.</w:t>
      </w:r>
    </w:p>
    <w:p w14:paraId="60549DAC" w14:textId="5464C762" w:rsidR="00EB6008" w:rsidRDefault="00EB6008" w:rsidP="00EB6008">
      <w:pPr>
        <w:pStyle w:val="af4"/>
        <w:numPr>
          <w:ilvl w:val="0"/>
          <w:numId w:val="16"/>
        </w:numPr>
      </w:pPr>
      <w:r>
        <w:t>Вложен</w:t>
      </w:r>
      <w:r w:rsidR="00274ECF">
        <w:t>ие. По нажатию осуществляется скачивание.</w:t>
      </w:r>
    </w:p>
    <w:p w14:paraId="140979CA" w14:textId="255AD71F" w:rsidR="00EB6008" w:rsidRDefault="00EB6008" w:rsidP="00EB6008">
      <w:pPr>
        <w:pStyle w:val="af4"/>
        <w:numPr>
          <w:ilvl w:val="0"/>
          <w:numId w:val="16"/>
        </w:numPr>
      </w:pPr>
      <w:r>
        <w:t>Гиперссылку. Будет предусмотрена возможность перехода на ссылку по нажатию на неё.</w:t>
      </w:r>
    </w:p>
    <w:p w14:paraId="28FB8F2A" w14:textId="2B9618FE" w:rsidR="00EB6008" w:rsidRDefault="00EB6008" w:rsidP="00EB6008"/>
    <w:p w14:paraId="38499227" w14:textId="45C1DA58" w:rsidR="00EB6008" w:rsidRDefault="00EB6008" w:rsidP="00EB6008">
      <w:pPr>
        <w:ind w:firstLine="709"/>
      </w:pPr>
      <w:r>
        <w:t>Должна быть предусмотрена обработка текста отправляемого сообщения с тем чтобы не допустить исполнение нежелательного кода на принимающей стороне.</w:t>
      </w:r>
    </w:p>
    <w:p w14:paraId="56F6A3FD" w14:textId="77777777" w:rsidR="00EB6008" w:rsidRDefault="00EB6008" w:rsidP="00EB6008">
      <w:pPr>
        <w:pStyle w:val="af4"/>
        <w:ind w:left="1429"/>
      </w:pPr>
    </w:p>
    <w:p w14:paraId="24368145" w14:textId="77025451" w:rsidR="00943680" w:rsidRDefault="003D0910" w:rsidP="003D0910">
      <w:pPr>
        <w:ind w:firstLine="709"/>
      </w:pPr>
      <w:r>
        <w:t xml:space="preserve">Сообщения сохраняются в </w:t>
      </w:r>
      <w:r>
        <w:rPr>
          <w:lang w:val="en-US"/>
        </w:rPr>
        <w:t>DB</w:t>
      </w:r>
      <w:r w:rsidRPr="003D0910">
        <w:t xml:space="preserve"> </w:t>
      </w:r>
      <w:r w:rsidR="00943680">
        <w:t xml:space="preserve">на период в </w:t>
      </w:r>
      <w:r w:rsidR="00061CF0">
        <w:t>6</w:t>
      </w:r>
      <w:r w:rsidR="00943680">
        <w:t xml:space="preserve"> месяц</w:t>
      </w:r>
      <w:r w:rsidR="00061CF0">
        <w:t>ев</w:t>
      </w:r>
      <w:r w:rsidR="00E10299" w:rsidRPr="00E10299">
        <w:t xml:space="preserve"> (</w:t>
      </w:r>
      <w:r w:rsidR="00E10299">
        <w:t>настраивается опцией)</w:t>
      </w:r>
      <w:r w:rsidR="00943680">
        <w:t>.</w:t>
      </w:r>
    </w:p>
    <w:p w14:paraId="5A09FEB2" w14:textId="77777777" w:rsidR="00943680" w:rsidRPr="00943680" w:rsidRDefault="00943680" w:rsidP="003D0910">
      <w:pPr>
        <w:ind w:firstLine="709"/>
      </w:pPr>
      <w:commentRangeStart w:id="15"/>
      <w:r w:rsidRPr="00943680">
        <w:rPr>
          <w:highlight w:val="yellow"/>
        </w:rPr>
        <w:t xml:space="preserve">!!!Таблица сообщений не должна быть доступна под иными пользователями, кроме владельца схемы, в которую установлен модуль (кроме технических пользователей </w:t>
      </w:r>
      <w:r w:rsidRPr="00943680">
        <w:rPr>
          <w:highlight w:val="yellow"/>
          <w:lang w:val="en-US"/>
        </w:rPr>
        <w:t>SYS</w:t>
      </w:r>
      <w:r w:rsidRPr="00943680">
        <w:rPr>
          <w:highlight w:val="yellow"/>
        </w:rPr>
        <w:t xml:space="preserve">, </w:t>
      </w:r>
      <w:r w:rsidRPr="00943680">
        <w:rPr>
          <w:highlight w:val="yellow"/>
          <w:lang w:val="en-US"/>
        </w:rPr>
        <w:t>SYSDBA</w:t>
      </w:r>
      <w:r w:rsidRPr="00943680">
        <w:rPr>
          <w:highlight w:val="yellow"/>
        </w:rPr>
        <w:t xml:space="preserve"> и т.д.)</w:t>
      </w:r>
      <w:commentRangeEnd w:id="15"/>
      <w:r>
        <w:rPr>
          <w:rStyle w:val="afa"/>
        </w:rPr>
        <w:commentReference w:id="15"/>
      </w:r>
    </w:p>
    <w:p w14:paraId="4C7CC935" w14:textId="77777777" w:rsidR="003D0910" w:rsidRDefault="003D0910" w:rsidP="003D0910">
      <w:pPr>
        <w:ind w:firstLine="709"/>
      </w:pPr>
      <w:r>
        <w:t>При необходимости можно экспортировать историю сообщений в текстовый файл. Отправлять сообщения может любой пользователь любому пользователю, при наличии у об</w:t>
      </w:r>
      <w:r w:rsidR="00C31BF7">
        <w:t>оих доступа к функционалу чата.</w:t>
      </w:r>
    </w:p>
    <w:p w14:paraId="6A3FC839" w14:textId="77777777" w:rsidR="00C31BF7" w:rsidRDefault="00C31BF7" w:rsidP="003D0910">
      <w:pPr>
        <w:ind w:firstLine="709"/>
      </w:pPr>
      <w:r>
        <w:t>Администрирование каналов (создание, добавление пользователей, удаление, экспорт в БЗ) доступно пользователям с расширенным набором прав.</w:t>
      </w:r>
    </w:p>
    <w:p w14:paraId="2BF127F9" w14:textId="77777777" w:rsidR="0026109A" w:rsidRDefault="0026109A" w:rsidP="003D0910">
      <w:pPr>
        <w:ind w:firstLine="709"/>
      </w:pPr>
    </w:p>
    <w:p w14:paraId="5D973932" w14:textId="77777777" w:rsidR="005C2288" w:rsidRDefault="005C2288" w:rsidP="005C2288">
      <w:pPr>
        <w:pStyle w:val="3"/>
      </w:pPr>
      <w:bookmarkStart w:id="16" w:name="_Toc494816453"/>
      <w:r>
        <w:t>Архитектура</w:t>
      </w:r>
      <w:r w:rsidRPr="00D10DE6">
        <w:t xml:space="preserve"> решения</w:t>
      </w:r>
      <w:bookmarkEnd w:id="16"/>
    </w:p>
    <w:p w14:paraId="0D7A26C8" w14:textId="77777777" w:rsidR="00037FCE" w:rsidRPr="00D10DE6" w:rsidRDefault="00037FCE" w:rsidP="00037FCE">
      <w:pPr>
        <w:pStyle w:val="4"/>
      </w:pPr>
      <w:r>
        <w:t>Интерфейсные компоненты чата</w:t>
      </w:r>
    </w:p>
    <w:p w14:paraId="222E848D" w14:textId="77777777" w:rsidR="005C2288" w:rsidRDefault="005C2288" w:rsidP="003D0910">
      <w:pPr>
        <w:ind w:firstLine="709"/>
      </w:pPr>
      <w:r>
        <w:t xml:space="preserve">1. </w:t>
      </w:r>
      <w:r w:rsidRPr="005C2288">
        <w:rPr>
          <w:b/>
        </w:rPr>
        <w:t>Окно ввода сообщений</w:t>
      </w:r>
      <w:r>
        <w:t>. Позволяет отправлять и принимать сообщения, в т.ч. с вложениями, при наличии соответствующего доступа. Позволяет переключаться между активными диалогами.</w:t>
      </w:r>
      <w:r w:rsidR="00037FCE">
        <w:t xml:space="preserve"> Позволяет экспортировать диалог.</w:t>
      </w:r>
    </w:p>
    <w:p w14:paraId="6D9FCA0B" w14:textId="77777777" w:rsidR="0026109A" w:rsidRDefault="005C2288" w:rsidP="003D0910">
      <w:pPr>
        <w:ind w:firstLine="709"/>
      </w:pPr>
      <w:r>
        <w:t xml:space="preserve">Т.к. данный режим представляет собой минимально возможный уровень доступа к </w:t>
      </w:r>
      <w:r>
        <w:lastRenderedPageBreak/>
        <w:t>функционалу, предусмотреть возможность перехода в выбранный чат (с заданным оператором или в заданный канал) по гиперссылке.</w:t>
      </w:r>
    </w:p>
    <w:p w14:paraId="26170A60" w14:textId="77777777" w:rsidR="005C2288" w:rsidRPr="005C2288" w:rsidRDefault="005C2288" w:rsidP="003D0910">
      <w:pPr>
        <w:ind w:firstLine="709"/>
        <w:rPr>
          <w:i/>
        </w:rPr>
      </w:pPr>
      <w:r w:rsidRPr="005C2288">
        <w:rPr>
          <w:i/>
        </w:rPr>
        <w:t xml:space="preserve">На развитие: работа без авторизации под учетной записью </w:t>
      </w:r>
      <w:r w:rsidRPr="005C2288">
        <w:rPr>
          <w:i/>
          <w:lang w:val="en-US"/>
        </w:rPr>
        <w:t>RFI</w:t>
      </w:r>
      <w:r w:rsidRPr="005C2288">
        <w:rPr>
          <w:i/>
        </w:rPr>
        <w:t>: использовать некий параметр для идентификации пользователя в чате. Возможн</w:t>
      </w:r>
      <w:r>
        <w:rPr>
          <w:i/>
        </w:rPr>
        <w:t>о, работа без идентификации</w:t>
      </w:r>
      <w:r w:rsidR="003339A3">
        <w:rPr>
          <w:i/>
        </w:rPr>
        <w:t xml:space="preserve"> под Гостём</w:t>
      </w:r>
      <w:r>
        <w:rPr>
          <w:i/>
        </w:rPr>
        <w:t>?</w:t>
      </w:r>
    </w:p>
    <w:p w14:paraId="5CF5BA73" w14:textId="77777777" w:rsidR="005C2288" w:rsidRPr="00037FCE" w:rsidRDefault="005C2288" w:rsidP="003D0910">
      <w:pPr>
        <w:ind w:firstLine="709"/>
        <w:rPr>
          <w:b/>
        </w:rPr>
      </w:pPr>
      <w:r>
        <w:t xml:space="preserve">2. </w:t>
      </w:r>
      <w:r w:rsidRPr="005C2288">
        <w:rPr>
          <w:b/>
        </w:rPr>
        <w:t>Окно управления контактами</w:t>
      </w:r>
      <w:r>
        <w:rPr>
          <w:b/>
        </w:rPr>
        <w:t xml:space="preserve">. </w:t>
      </w:r>
      <w:r>
        <w:t xml:space="preserve">Позволяет выбирать контакт </w:t>
      </w:r>
      <w:r w:rsidR="00037FCE" w:rsidRPr="00037FCE">
        <w:t>(</w:t>
      </w:r>
      <w:r w:rsidR="00037FCE">
        <w:t xml:space="preserve">оператора или контакт) </w:t>
      </w:r>
      <w:r>
        <w:t>из доступного списка для обмена сообщениями</w:t>
      </w:r>
      <w:r w:rsidR="00037FCE">
        <w:t xml:space="preserve">. </w:t>
      </w:r>
    </w:p>
    <w:p w14:paraId="59FEA2BF" w14:textId="77777777" w:rsidR="00037FCE" w:rsidRDefault="00037FCE" w:rsidP="00037FCE">
      <w:pPr>
        <w:ind w:firstLine="709"/>
      </w:pPr>
      <w:r>
        <w:t xml:space="preserve">3. </w:t>
      </w:r>
      <w:r>
        <w:rPr>
          <w:b/>
        </w:rPr>
        <w:t>Меню</w:t>
      </w:r>
      <w:r w:rsidRPr="005C2288">
        <w:rPr>
          <w:b/>
        </w:rPr>
        <w:t xml:space="preserve"> управления </w:t>
      </w:r>
      <w:r>
        <w:rPr>
          <w:b/>
        </w:rPr>
        <w:t xml:space="preserve">каналами. </w:t>
      </w:r>
      <w:r>
        <w:t>Позволяет создавать, удалять, экспортировать в БЗ каналы, изменять состав пользователей на канале, назначать администраторов канала.</w:t>
      </w:r>
    </w:p>
    <w:p w14:paraId="18B6527B" w14:textId="77777777" w:rsidR="003339A3" w:rsidRPr="00037FCE" w:rsidRDefault="003339A3" w:rsidP="00037FCE">
      <w:pPr>
        <w:ind w:firstLine="709"/>
        <w:rPr>
          <w:b/>
        </w:rPr>
      </w:pPr>
      <w:r>
        <w:t>Пример возможного отображения компонентов 1+2:</w:t>
      </w:r>
    </w:p>
    <w:p w14:paraId="2586EB0A" w14:textId="77777777" w:rsidR="003339A3" w:rsidRDefault="003339A3" w:rsidP="00061CF0">
      <w:pPr>
        <w:rPr>
          <w:b/>
        </w:rPr>
      </w:pPr>
      <w:r>
        <w:rPr>
          <w:noProof/>
        </w:rPr>
        <w:drawing>
          <wp:inline distT="0" distB="0" distL="0" distR="0" wp14:anchorId="60E74787" wp14:editId="23AFEECB">
            <wp:extent cx="6115050" cy="1600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509B4" w14:textId="77777777" w:rsidR="00061CF0" w:rsidRPr="00061CF0" w:rsidRDefault="00061CF0" w:rsidP="00061CF0">
      <w:pPr>
        <w:rPr>
          <w:b/>
        </w:rPr>
      </w:pPr>
    </w:p>
    <w:p w14:paraId="5AA22D5C" w14:textId="77777777" w:rsidR="005C2288" w:rsidRPr="00D10DE6" w:rsidRDefault="00037FCE" w:rsidP="005C2288">
      <w:pPr>
        <w:pStyle w:val="4"/>
      </w:pPr>
      <w:r>
        <w:t>С</w:t>
      </w:r>
      <w:r w:rsidR="005C2288">
        <w:t>ерверн</w:t>
      </w:r>
      <w:r>
        <w:t>ая часть</w:t>
      </w:r>
      <w:r w:rsidR="00266D0E">
        <w:t xml:space="preserve"> + веб-сервисы</w:t>
      </w:r>
    </w:p>
    <w:p w14:paraId="1AB2FCB7" w14:textId="77777777" w:rsidR="00266D0E" w:rsidRDefault="00037FCE" w:rsidP="003D0910">
      <w:pPr>
        <w:ind w:firstLine="709"/>
      </w:pPr>
      <w:r>
        <w:t>Серверная часть не должна требовать установки на более чем 1 сервер приложений.</w:t>
      </w:r>
    </w:p>
    <w:p w14:paraId="5F95A73C" w14:textId="77777777" w:rsidR="00266D0E" w:rsidRDefault="00266D0E" w:rsidP="003D0910">
      <w:pPr>
        <w:ind w:firstLine="709"/>
      </w:pPr>
      <w:r>
        <w:t xml:space="preserve">Использует механизм </w:t>
      </w:r>
      <w:r>
        <w:rPr>
          <w:lang w:val="en-US"/>
        </w:rPr>
        <w:t>web</w:t>
      </w:r>
      <w:r w:rsidRPr="00266D0E">
        <w:t>-</w:t>
      </w:r>
      <w:r>
        <w:rPr>
          <w:lang w:val="en-US"/>
        </w:rPr>
        <w:t>socket</w:t>
      </w:r>
      <w:r w:rsidRPr="00266D0E">
        <w:t xml:space="preserve"> </w:t>
      </w:r>
      <w:r>
        <w:t>для обеспечения онлайновости данных.</w:t>
      </w:r>
    </w:p>
    <w:p w14:paraId="0B3D8FD4" w14:textId="77777777" w:rsidR="00B87AF8" w:rsidRPr="00266D0E" w:rsidRDefault="00B87AF8" w:rsidP="003D0910">
      <w:pPr>
        <w:ind w:firstLine="709"/>
      </w:pPr>
    </w:p>
    <w:p w14:paraId="53C36220" w14:textId="77777777" w:rsidR="003339A3" w:rsidRDefault="00037FCE" w:rsidP="003D0910">
      <w:pPr>
        <w:ind w:firstLine="709"/>
      </w:pPr>
      <w:r>
        <w:t>Для взаимодействия предоставляет набор веб-сервисов</w:t>
      </w:r>
      <w:r w:rsidR="00266D0E">
        <w:t xml:space="preserve"> для клиентской части</w:t>
      </w:r>
      <w:r w:rsidR="003339A3">
        <w:t>:</w:t>
      </w:r>
    </w:p>
    <w:p w14:paraId="0998429D" w14:textId="77777777" w:rsidR="00011272" w:rsidRDefault="00011272" w:rsidP="00011272">
      <w:pPr>
        <w:pStyle w:val="af4"/>
        <w:numPr>
          <w:ilvl w:val="0"/>
          <w:numId w:val="15"/>
        </w:numPr>
      </w:pPr>
      <w:r w:rsidRPr="00011272">
        <w:rPr>
          <w:lang w:val="en-US"/>
        </w:rPr>
        <w:t>Get</w:t>
      </w:r>
      <w:r w:rsidRPr="00266D0E">
        <w:t>-</w:t>
      </w:r>
      <w:r>
        <w:t>запрос для получения чатов пользователя</w:t>
      </w:r>
    </w:p>
    <w:p w14:paraId="31404479" w14:textId="77777777" w:rsidR="00011272" w:rsidRPr="00011272" w:rsidRDefault="00011272" w:rsidP="00011272">
      <w:pPr>
        <w:pStyle w:val="af4"/>
        <w:ind w:left="1134"/>
      </w:pPr>
      <w:r>
        <w:t>/</w:t>
      </w:r>
      <w:r>
        <w:rPr>
          <w:lang w:val="en-US"/>
        </w:rPr>
        <w:t>user</w:t>
      </w:r>
      <w:r w:rsidRPr="00E10299">
        <w:t>/[</w:t>
      </w:r>
      <w:r>
        <w:rPr>
          <w:lang w:val="en-US"/>
        </w:rPr>
        <w:t>userId</w:t>
      </w:r>
      <w:r w:rsidRPr="00E10299">
        <w:t>]</w:t>
      </w:r>
      <w:r w:rsidRPr="00011272">
        <w:t>/</w:t>
      </w:r>
      <w:r w:rsidRPr="00011272">
        <w:rPr>
          <w:lang w:val="en-US"/>
        </w:rPr>
        <w:t>chat</w:t>
      </w:r>
      <w:r>
        <w:t>/</w:t>
      </w:r>
    </w:p>
    <w:p w14:paraId="098F9BB8" w14:textId="77777777" w:rsidR="00011272" w:rsidRPr="00266D0E" w:rsidRDefault="00011272" w:rsidP="00011272">
      <w:pPr>
        <w:pStyle w:val="af4"/>
        <w:ind w:left="1134"/>
      </w:pPr>
      <w:r>
        <w:t xml:space="preserve">Возвращает чаты заданного юзера в </w:t>
      </w:r>
      <w:r w:rsidRPr="00011272">
        <w:rPr>
          <w:lang w:val="en-US"/>
        </w:rPr>
        <w:t>json</w:t>
      </w:r>
      <w:r w:rsidRPr="00266D0E">
        <w:t>,</w:t>
      </w:r>
    </w:p>
    <w:p w14:paraId="65559970" w14:textId="77777777" w:rsidR="00011272" w:rsidRPr="00011272" w:rsidRDefault="00011272" w:rsidP="00011272">
      <w:pPr>
        <w:pStyle w:val="af4"/>
        <w:ind w:left="1069"/>
      </w:pPr>
    </w:p>
    <w:p w14:paraId="1FEC555A" w14:textId="77777777" w:rsidR="00266D0E" w:rsidRDefault="00266D0E" w:rsidP="00011272">
      <w:pPr>
        <w:pStyle w:val="af4"/>
        <w:numPr>
          <w:ilvl w:val="0"/>
          <w:numId w:val="15"/>
        </w:numPr>
      </w:pPr>
      <w:r w:rsidRPr="00011272">
        <w:rPr>
          <w:lang w:val="en-US"/>
        </w:rPr>
        <w:t>Get</w:t>
      </w:r>
      <w:r w:rsidRPr="00266D0E">
        <w:t>-</w:t>
      </w:r>
      <w:r>
        <w:t>запрос для получения сообщений в чате</w:t>
      </w:r>
    </w:p>
    <w:p w14:paraId="4893143E" w14:textId="77777777" w:rsidR="00266D0E" w:rsidRPr="00011272" w:rsidRDefault="00266D0E" w:rsidP="00011272">
      <w:pPr>
        <w:pStyle w:val="af4"/>
        <w:ind w:left="1134"/>
      </w:pPr>
      <w:r w:rsidRPr="00011272">
        <w:t>/</w:t>
      </w:r>
      <w:r w:rsidRPr="00011272">
        <w:rPr>
          <w:lang w:val="en-US"/>
        </w:rPr>
        <w:t>chat</w:t>
      </w:r>
      <w:r w:rsidRPr="00011272">
        <w:t>/[</w:t>
      </w:r>
      <w:r w:rsidRPr="00011272">
        <w:rPr>
          <w:lang w:val="en-US"/>
        </w:rPr>
        <w:t>chatId</w:t>
      </w:r>
      <w:r w:rsidRPr="00011272">
        <w:t>]</w:t>
      </w:r>
    </w:p>
    <w:p w14:paraId="4D7C715A" w14:textId="77777777" w:rsidR="00266D0E" w:rsidRPr="00266D0E" w:rsidRDefault="00266D0E" w:rsidP="00011272">
      <w:pPr>
        <w:pStyle w:val="af4"/>
        <w:ind w:left="1134"/>
      </w:pPr>
      <w:r>
        <w:t xml:space="preserve">Возвращает сообщения в заданном чате в </w:t>
      </w:r>
      <w:r w:rsidRPr="00011272">
        <w:rPr>
          <w:lang w:val="en-US"/>
        </w:rPr>
        <w:t>json</w:t>
      </w:r>
      <w:r w:rsidRPr="00266D0E">
        <w:t>,</w:t>
      </w:r>
    </w:p>
    <w:p w14:paraId="3A1579F0" w14:textId="77777777" w:rsidR="00266D0E" w:rsidRDefault="00266D0E" w:rsidP="003D0910">
      <w:pPr>
        <w:ind w:firstLine="709"/>
      </w:pPr>
    </w:p>
    <w:p w14:paraId="64F3C9C5" w14:textId="77777777" w:rsidR="00266D0E" w:rsidRDefault="00266D0E" w:rsidP="00011272">
      <w:pPr>
        <w:pStyle w:val="af4"/>
        <w:numPr>
          <w:ilvl w:val="0"/>
          <w:numId w:val="15"/>
        </w:numPr>
      </w:pPr>
      <w:r w:rsidRPr="00011272">
        <w:rPr>
          <w:lang w:val="en-US"/>
        </w:rPr>
        <w:t>Get</w:t>
      </w:r>
      <w:r w:rsidRPr="00266D0E">
        <w:t>-</w:t>
      </w:r>
      <w:r>
        <w:t xml:space="preserve">запрос для получения вложения </w:t>
      </w:r>
    </w:p>
    <w:p w14:paraId="779085BF" w14:textId="77777777" w:rsidR="00266D0E" w:rsidRPr="00011272" w:rsidRDefault="00266D0E" w:rsidP="00011272">
      <w:pPr>
        <w:pStyle w:val="af4"/>
        <w:ind w:left="1069"/>
        <w:rPr>
          <w:lang w:val="en-US"/>
        </w:rPr>
      </w:pPr>
      <w:r w:rsidRPr="00011272">
        <w:rPr>
          <w:lang w:val="en-US"/>
        </w:rPr>
        <w:t>/chat/[chatId]/attachment/[attachmentId]</w:t>
      </w:r>
    </w:p>
    <w:p w14:paraId="7E67E1E6" w14:textId="77777777" w:rsidR="00266D0E" w:rsidRPr="00266D0E" w:rsidRDefault="00266D0E" w:rsidP="00011272">
      <w:pPr>
        <w:pStyle w:val="af4"/>
        <w:ind w:left="1069"/>
      </w:pPr>
      <w:r>
        <w:t>Возвращает</w:t>
      </w:r>
      <w:r w:rsidRPr="00011272">
        <w:rPr>
          <w:lang w:val="en-US"/>
        </w:rPr>
        <w:t xml:space="preserve"> </w:t>
      </w:r>
      <w:r>
        <w:t>вложение</w:t>
      </w:r>
      <w:r w:rsidRPr="00011272">
        <w:rPr>
          <w:lang w:val="en-US"/>
        </w:rPr>
        <w:t xml:space="preserve"> </w:t>
      </w:r>
      <w:r>
        <w:t xml:space="preserve">в </w:t>
      </w:r>
      <w:r w:rsidRPr="00011272">
        <w:rPr>
          <w:lang w:val="en-US"/>
        </w:rPr>
        <w:t>json</w:t>
      </w:r>
    </w:p>
    <w:p w14:paraId="72523BF3" w14:textId="77777777" w:rsidR="00266D0E" w:rsidRPr="00266D0E" w:rsidRDefault="00266D0E" w:rsidP="003D0910">
      <w:pPr>
        <w:ind w:firstLine="709"/>
        <w:rPr>
          <w:lang w:val="en-US"/>
        </w:rPr>
      </w:pPr>
    </w:p>
    <w:p w14:paraId="57D2BBCF" w14:textId="77777777" w:rsidR="00266D0E" w:rsidRDefault="00266D0E" w:rsidP="00011272">
      <w:pPr>
        <w:pStyle w:val="af4"/>
        <w:numPr>
          <w:ilvl w:val="0"/>
          <w:numId w:val="15"/>
        </w:numPr>
      </w:pPr>
      <w:r w:rsidRPr="00011272">
        <w:rPr>
          <w:lang w:val="en-US"/>
        </w:rPr>
        <w:t>Post</w:t>
      </w:r>
      <w:r w:rsidRPr="00266D0E">
        <w:t>-</w:t>
      </w:r>
      <w:r>
        <w:t>запрос для отправки сообщения в чат</w:t>
      </w:r>
    </w:p>
    <w:p w14:paraId="4A7BC8A5" w14:textId="77777777" w:rsidR="00266D0E" w:rsidRPr="00266D0E" w:rsidRDefault="00266D0E" w:rsidP="00011272">
      <w:pPr>
        <w:pStyle w:val="af4"/>
        <w:ind w:left="1069"/>
      </w:pPr>
      <w:r w:rsidRPr="00266D0E">
        <w:t>/</w:t>
      </w:r>
      <w:r w:rsidRPr="00011272">
        <w:rPr>
          <w:lang w:val="en-US"/>
        </w:rPr>
        <w:t>chat</w:t>
      </w:r>
      <w:r w:rsidRPr="00266D0E">
        <w:t>/[</w:t>
      </w:r>
      <w:r w:rsidRPr="00011272">
        <w:rPr>
          <w:lang w:val="en-US"/>
        </w:rPr>
        <w:t>chatId</w:t>
      </w:r>
      <w:r w:rsidRPr="00266D0E">
        <w:t>]</w:t>
      </w:r>
    </w:p>
    <w:p w14:paraId="09CD309F" w14:textId="77777777" w:rsidR="00266D0E" w:rsidRDefault="00266D0E" w:rsidP="00011272">
      <w:pPr>
        <w:pStyle w:val="af4"/>
        <w:ind w:left="1069"/>
      </w:pPr>
      <w:r>
        <w:t xml:space="preserve">Тело сообщения передается в </w:t>
      </w:r>
      <w:r w:rsidRPr="00011272">
        <w:rPr>
          <w:lang w:val="en-US"/>
        </w:rPr>
        <w:t>json</w:t>
      </w:r>
      <w:r>
        <w:t>.</w:t>
      </w:r>
    </w:p>
    <w:p w14:paraId="1FCEEC9A" w14:textId="77777777" w:rsidR="00266D0E" w:rsidRDefault="00266D0E" w:rsidP="003D0910">
      <w:pPr>
        <w:ind w:firstLine="709"/>
      </w:pPr>
    </w:p>
    <w:p w14:paraId="60578332" w14:textId="77777777" w:rsidR="00266D0E" w:rsidRDefault="00266D0E" w:rsidP="00011272">
      <w:pPr>
        <w:pStyle w:val="af4"/>
        <w:numPr>
          <w:ilvl w:val="0"/>
          <w:numId w:val="15"/>
        </w:numPr>
      </w:pPr>
      <w:r w:rsidRPr="00011272">
        <w:rPr>
          <w:lang w:val="en-US"/>
        </w:rPr>
        <w:t>Post</w:t>
      </w:r>
      <w:r w:rsidRPr="00266D0E">
        <w:t>-</w:t>
      </w:r>
      <w:r>
        <w:t>запрос для отправки вложения в чат</w:t>
      </w:r>
    </w:p>
    <w:p w14:paraId="1850F84C" w14:textId="77777777" w:rsidR="00266D0E" w:rsidRPr="00266D0E" w:rsidRDefault="00266D0E" w:rsidP="00011272">
      <w:pPr>
        <w:pStyle w:val="af4"/>
        <w:ind w:left="1069"/>
      </w:pPr>
      <w:r w:rsidRPr="00266D0E">
        <w:t>/</w:t>
      </w:r>
      <w:r w:rsidRPr="00011272">
        <w:rPr>
          <w:lang w:val="en-US"/>
        </w:rPr>
        <w:t>chat</w:t>
      </w:r>
      <w:r w:rsidRPr="00266D0E">
        <w:t>/[</w:t>
      </w:r>
      <w:r w:rsidRPr="00011272">
        <w:rPr>
          <w:lang w:val="en-US"/>
        </w:rPr>
        <w:t>chatId</w:t>
      </w:r>
      <w:r w:rsidRPr="00266D0E">
        <w:t>]</w:t>
      </w:r>
      <w:r>
        <w:t>/</w:t>
      </w:r>
      <w:r w:rsidRPr="00011272">
        <w:rPr>
          <w:lang w:val="en-US"/>
        </w:rPr>
        <w:t>attachment</w:t>
      </w:r>
    </w:p>
    <w:p w14:paraId="75523AFF" w14:textId="77777777" w:rsidR="00266D0E" w:rsidRPr="00266D0E" w:rsidRDefault="00266D0E" w:rsidP="00011272">
      <w:pPr>
        <w:pStyle w:val="af4"/>
        <w:ind w:left="1069"/>
      </w:pPr>
      <w:r>
        <w:t xml:space="preserve">Тело вложения передается в </w:t>
      </w:r>
      <w:r w:rsidRPr="00011272">
        <w:rPr>
          <w:lang w:val="en-US"/>
        </w:rPr>
        <w:t>json</w:t>
      </w:r>
      <w:r>
        <w:t>.</w:t>
      </w:r>
    </w:p>
    <w:p w14:paraId="6EAE3C19" w14:textId="77777777" w:rsidR="00266D0E" w:rsidRDefault="00266D0E" w:rsidP="003D0910">
      <w:pPr>
        <w:ind w:firstLine="709"/>
      </w:pPr>
    </w:p>
    <w:p w14:paraId="2D4487D7" w14:textId="77777777" w:rsidR="00266D0E" w:rsidRDefault="00266D0E" w:rsidP="00011272">
      <w:pPr>
        <w:pStyle w:val="af4"/>
        <w:numPr>
          <w:ilvl w:val="0"/>
          <w:numId w:val="15"/>
        </w:numPr>
      </w:pPr>
      <w:r w:rsidRPr="00011272">
        <w:rPr>
          <w:lang w:val="en-US"/>
        </w:rPr>
        <w:t>Get</w:t>
      </w:r>
      <w:r w:rsidRPr="00266D0E">
        <w:t>-</w:t>
      </w:r>
      <w:r>
        <w:t>запрос для получения контактов пользователя</w:t>
      </w:r>
    </w:p>
    <w:p w14:paraId="391C0737" w14:textId="77777777" w:rsidR="00266D0E" w:rsidRPr="00011272" w:rsidRDefault="00266D0E" w:rsidP="00011272">
      <w:pPr>
        <w:pStyle w:val="af4"/>
        <w:ind w:left="1069"/>
      </w:pPr>
      <w:r w:rsidRPr="00011272">
        <w:t>/</w:t>
      </w:r>
      <w:r w:rsidRPr="00011272">
        <w:rPr>
          <w:lang w:val="en-US"/>
        </w:rPr>
        <w:t>user</w:t>
      </w:r>
      <w:r w:rsidRPr="00011272">
        <w:t>/</w:t>
      </w:r>
      <w:r w:rsidR="00011272" w:rsidRPr="00266D0E">
        <w:t>[</w:t>
      </w:r>
      <w:r w:rsidR="00011272" w:rsidRPr="00011272">
        <w:rPr>
          <w:lang w:val="en-US"/>
        </w:rPr>
        <w:t>userId</w:t>
      </w:r>
      <w:r w:rsidR="00011272" w:rsidRPr="00266D0E">
        <w:t>]</w:t>
      </w:r>
      <w:r w:rsidRPr="00011272">
        <w:t>/</w:t>
      </w:r>
      <w:r w:rsidRPr="00011272">
        <w:rPr>
          <w:lang w:val="en-US"/>
        </w:rPr>
        <w:t>contact</w:t>
      </w:r>
    </w:p>
    <w:p w14:paraId="034DA718" w14:textId="77777777" w:rsidR="00266D0E" w:rsidRPr="00266D0E" w:rsidRDefault="00266D0E" w:rsidP="00011272">
      <w:pPr>
        <w:pStyle w:val="af4"/>
        <w:ind w:left="1069"/>
      </w:pPr>
      <w:r>
        <w:t xml:space="preserve">Возвращает все контакты заданного пользователя в </w:t>
      </w:r>
      <w:r w:rsidRPr="00011272">
        <w:rPr>
          <w:lang w:val="en-US"/>
        </w:rPr>
        <w:t>json</w:t>
      </w:r>
    </w:p>
    <w:p w14:paraId="550FFC97" w14:textId="77777777" w:rsidR="00266D0E" w:rsidRDefault="00266D0E" w:rsidP="003D0910">
      <w:pPr>
        <w:ind w:firstLine="709"/>
      </w:pPr>
    </w:p>
    <w:p w14:paraId="615A0186" w14:textId="77777777" w:rsidR="00266D0E" w:rsidRDefault="00266D0E" w:rsidP="00011272">
      <w:pPr>
        <w:pStyle w:val="af4"/>
        <w:numPr>
          <w:ilvl w:val="0"/>
          <w:numId w:val="15"/>
        </w:numPr>
      </w:pPr>
      <w:r w:rsidRPr="00011272">
        <w:rPr>
          <w:lang w:val="en-US"/>
        </w:rPr>
        <w:t>Post</w:t>
      </w:r>
      <w:r w:rsidRPr="00266D0E">
        <w:t>-</w:t>
      </w:r>
      <w:r>
        <w:t>запрос для создания контакта пользователя</w:t>
      </w:r>
    </w:p>
    <w:p w14:paraId="54F96C43" w14:textId="77777777" w:rsidR="00266D0E" w:rsidRPr="00266D0E" w:rsidRDefault="00266D0E" w:rsidP="00011272">
      <w:pPr>
        <w:pStyle w:val="af4"/>
        <w:ind w:left="1069"/>
      </w:pPr>
      <w:r w:rsidRPr="00266D0E">
        <w:t>/</w:t>
      </w:r>
      <w:r w:rsidRPr="00011272">
        <w:rPr>
          <w:lang w:val="en-US"/>
        </w:rPr>
        <w:t>user</w:t>
      </w:r>
      <w:r w:rsidRPr="00266D0E">
        <w:t>/[</w:t>
      </w:r>
      <w:r w:rsidR="00011272" w:rsidRPr="00011272">
        <w:rPr>
          <w:lang w:val="en-US"/>
        </w:rPr>
        <w:t>userId</w:t>
      </w:r>
      <w:r w:rsidRPr="00266D0E">
        <w:t>]/</w:t>
      </w:r>
      <w:r w:rsidRPr="00011272">
        <w:rPr>
          <w:lang w:val="en-US"/>
        </w:rPr>
        <w:t>contact</w:t>
      </w:r>
    </w:p>
    <w:p w14:paraId="7FBB2678" w14:textId="77777777" w:rsidR="00266D0E" w:rsidRPr="00266D0E" w:rsidRDefault="00266D0E" w:rsidP="00011272">
      <w:pPr>
        <w:pStyle w:val="af4"/>
        <w:ind w:left="1069"/>
      </w:pPr>
      <w:r>
        <w:t xml:space="preserve">Данные для создания контакта передаются в </w:t>
      </w:r>
      <w:r w:rsidRPr="00011272">
        <w:rPr>
          <w:lang w:val="en-US"/>
        </w:rPr>
        <w:t>json</w:t>
      </w:r>
      <w:r w:rsidRPr="00266D0E">
        <w:t>.</w:t>
      </w:r>
    </w:p>
    <w:p w14:paraId="49BFCB85" w14:textId="77777777" w:rsidR="00266D0E" w:rsidRDefault="00266D0E" w:rsidP="00266D0E">
      <w:pPr>
        <w:ind w:firstLine="709"/>
      </w:pPr>
    </w:p>
    <w:p w14:paraId="5DEF85F4" w14:textId="77777777" w:rsidR="00266D0E" w:rsidRDefault="00266D0E" w:rsidP="00011272">
      <w:pPr>
        <w:pStyle w:val="af4"/>
        <w:numPr>
          <w:ilvl w:val="0"/>
          <w:numId w:val="15"/>
        </w:numPr>
      </w:pPr>
      <w:r w:rsidRPr="00011272">
        <w:rPr>
          <w:lang w:val="en-US"/>
        </w:rPr>
        <w:t>Delete</w:t>
      </w:r>
      <w:r w:rsidRPr="00266D0E">
        <w:t>-</w:t>
      </w:r>
      <w:r>
        <w:t>запрос для удаления контакта пользователя</w:t>
      </w:r>
    </w:p>
    <w:p w14:paraId="48F2DD46" w14:textId="77777777" w:rsidR="00266D0E" w:rsidRPr="00011272" w:rsidRDefault="00266D0E" w:rsidP="00011272">
      <w:pPr>
        <w:pStyle w:val="af4"/>
        <w:ind w:left="1069"/>
        <w:rPr>
          <w:lang w:val="en-US"/>
        </w:rPr>
      </w:pPr>
      <w:r w:rsidRPr="00011272">
        <w:rPr>
          <w:lang w:val="en-US"/>
        </w:rPr>
        <w:t>/user</w:t>
      </w:r>
      <w:r w:rsidR="00011272" w:rsidRPr="00011272">
        <w:rPr>
          <w:lang w:val="en-US"/>
        </w:rPr>
        <w:t>/[userId]</w:t>
      </w:r>
      <w:r w:rsidR="00B87AF8" w:rsidRPr="00B87AF8">
        <w:rPr>
          <w:lang w:val="en-US"/>
        </w:rPr>
        <w:t>/</w:t>
      </w:r>
      <w:r w:rsidRPr="00011272">
        <w:rPr>
          <w:lang w:val="en-US"/>
        </w:rPr>
        <w:t xml:space="preserve">contact/[ID </w:t>
      </w:r>
      <w:r>
        <w:t>контакта</w:t>
      </w:r>
      <w:r w:rsidRPr="00011272">
        <w:rPr>
          <w:lang w:val="en-US"/>
        </w:rPr>
        <w:t>]</w:t>
      </w:r>
    </w:p>
    <w:p w14:paraId="281F9508" w14:textId="77777777" w:rsidR="00266D0E" w:rsidRPr="00266D0E" w:rsidRDefault="00266D0E" w:rsidP="00011272">
      <w:pPr>
        <w:pStyle w:val="af4"/>
        <w:ind w:left="1069"/>
      </w:pPr>
      <w:r>
        <w:lastRenderedPageBreak/>
        <w:t xml:space="preserve">Удаляет заданный контакт заданного пользователя в </w:t>
      </w:r>
      <w:r w:rsidRPr="00011272">
        <w:rPr>
          <w:lang w:val="en-US"/>
        </w:rPr>
        <w:t>json</w:t>
      </w:r>
    </w:p>
    <w:p w14:paraId="5EA51C23" w14:textId="77777777" w:rsidR="00266D0E" w:rsidRDefault="00266D0E" w:rsidP="003D0910">
      <w:pPr>
        <w:ind w:firstLine="709"/>
      </w:pPr>
    </w:p>
    <w:p w14:paraId="7F354872" w14:textId="77777777" w:rsidR="00266D0E" w:rsidRDefault="00266D0E" w:rsidP="00011272">
      <w:pPr>
        <w:pStyle w:val="af4"/>
        <w:numPr>
          <w:ilvl w:val="0"/>
          <w:numId w:val="15"/>
        </w:numPr>
      </w:pPr>
      <w:r w:rsidRPr="00011272">
        <w:rPr>
          <w:lang w:val="en-US"/>
        </w:rPr>
        <w:t>Get</w:t>
      </w:r>
      <w:r w:rsidRPr="00266D0E">
        <w:t>-</w:t>
      </w:r>
      <w:r>
        <w:t>запрос для получения каналов оператора</w:t>
      </w:r>
    </w:p>
    <w:p w14:paraId="3A294689" w14:textId="77777777" w:rsidR="00266D0E" w:rsidRPr="00011272" w:rsidRDefault="00266D0E" w:rsidP="00011272">
      <w:pPr>
        <w:pStyle w:val="af4"/>
        <w:ind w:left="1069"/>
      </w:pPr>
      <w:r w:rsidRPr="00266D0E">
        <w:t>/</w:t>
      </w:r>
      <w:r w:rsidRPr="00011272">
        <w:rPr>
          <w:lang w:val="en-US"/>
        </w:rPr>
        <w:t>user</w:t>
      </w:r>
      <w:r w:rsidR="00011272" w:rsidRPr="00011272">
        <w:t>/</w:t>
      </w:r>
      <w:r w:rsidR="00011272" w:rsidRPr="00266D0E">
        <w:t>[</w:t>
      </w:r>
      <w:r w:rsidR="00011272" w:rsidRPr="00011272">
        <w:rPr>
          <w:lang w:val="en-US"/>
        </w:rPr>
        <w:t>userId</w:t>
      </w:r>
      <w:r w:rsidR="00011272" w:rsidRPr="00266D0E">
        <w:t>]</w:t>
      </w:r>
      <w:r w:rsidRPr="00266D0E">
        <w:t>/</w:t>
      </w:r>
      <w:r w:rsidR="00011272" w:rsidRPr="00011272">
        <w:rPr>
          <w:lang w:val="en-US"/>
        </w:rPr>
        <w:t>channel</w:t>
      </w:r>
    </w:p>
    <w:p w14:paraId="5C83B8D4" w14:textId="77777777" w:rsidR="00266D0E" w:rsidRPr="00011272" w:rsidRDefault="00266D0E" w:rsidP="00011272">
      <w:pPr>
        <w:pStyle w:val="af4"/>
        <w:ind w:left="1069"/>
      </w:pPr>
      <w:r>
        <w:t xml:space="preserve">Возвращает все каналы заданного пользователя в </w:t>
      </w:r>
      <w:r w:rsidRPr="00011272">
        <w:rPr>
          <w:lang w:val="en-US"/>
        </w:rPr>
        <w:t>json</w:t>
      </w:r>
    </w:p>
    <w:p w14:paraId="44568CA9" w14:textId="77777777" w:rsidR="00011272" w:rsidRPr="00011272" w:rsidRDefault="00011272" w:rsidP="00266D0E">
      <w:pPr>
        <w:ind w:firstLine="709"/>
      </w:pPr>
    </w:p>
    <w:p w14:paraId="475EFB99" w14:textId="77777777" w:rsidR="00011272" w:rsidRDefault="00011272" w:rsidP="00011272">
      <w:pPr>
        <w:pStyle w:val="af4"/>
        <w:numPr>
          <w:ilvl w:val="0"/>
          <w:numId w:val="15"/>
        </w:numPr>
      </w:pPr>
      <w:r w:rsidRPr="00011272">
        <w:rPr>
          <w:lang w:val="en-US"/>
        </w:rPr>
        <w:t>Post</w:t>
      </w:r>
      <w:r w:rsidRPr="00266D0E">
        <w:t>-</w:t>
      </w:r>
      <w:r>
        <w:t xml:space="preserve">запрос для создания канала </w:t>
      </w:r>
    </w:p>
    <w:p w14:paraId="21E6EC02" w14:textId="77777777" w:rsidR="00011272" w:rsidRPr="00011272" w:rsidRDefault="00011272" w:rsidP="00011272">
      <w:pPr>
        <w:pStyle w:val="af4"/>
        <w:ind w:left="1069"/>
      </w:pPr>
      <w:r w:rsidRPr="00266D0E">
        <w:t>/</w:t>
      </w:r>
      <w:r w:rsidRPr="00011272">
        <w:rPr>
          <w:lang w:val="en-US"/>
        </w:rPr>
        <w:t>channel</w:t>
      </w:r>
    </w:p>
    <w:p w14:paraId="32F8D0E2" w14:textId="77777777" w:rsidR="00011272" w:rsidRDefault="00011272" w:rsidP="00011272">
      <w:pPr>
        <w:pStyle w:val="af4"/>
        <w:ind w:left="1069"/>
      </w:pPr>
      <w:r>
        <w:t xml:space="preserve">Данные для создания канала передаются в </w:t>
      </w:r>
      <w:r w:rsidRPr="00011272">
        <w:rPr>
          <w:lang w:val="en-US"/>
        </w:rPr>
        <w:t>json</w:t>
      </w:r>
      <w:r w:rsidRPr="00266D0E">
        <w:t>.</w:t>
      </w:r>
    </w:p>
    <w:p w14:paraId="0E7244DF" w14:textId="77777777" w:rsidR="00B87AF8" w:rsidRDefault="00B87AF8" w:rsidP="00011272">
      <w:pPr>
        <w:pStyle w:val="af4"/>
        <w:ind w:left="1069"/>
      </w:pPr>
    </w:p>
    <w:p w14:paraId="50C8DF86" w14:textId="77777777" w:rsidR="00B87AF8" w:rsidRDefault="00B87AF8" w:rsidP="00B87AF8">
      <w:pPr>
        <w:pStyle w:val="af4"/>
        <w:numPr>
          <w:ilvl w:val="0"/>
          <w:numId w:val="15"/>
        </w:numPr>
      </w:pPr>
      <w:r>
        <w:rPr>
          <w:lang w:val="en-US"/>
        </w:rPr>
        <w:t>Put</w:t>
      </w:r>
      <w:r w:rsidRPr="00266D0E">
        <w:t>-</w:t>
      </w:r>
      <w:r>
        <w:t xml:space="preserve">запрос для изменения канала </w:t>
      </w:r>
    </w:p>
    <w:p w14:paraId="45340094" w14:textId="77777777" w:rsidR="00B87AF8" w:rsidRPr="00011272" w:rsidRDefault="00B87AF8" w:rsidP="00B87AF8">
      <w:pPr>
        <w:pStyle w:val="af4"/>
        <w:ind w:left="1069"/>
      </w:pPr>
      <w:r w:rsidRPr="00266D0E">
        <w:t>/</w:t>
      </w:r>
      <w:r w:rsidRPr="00011272">
        <w:rPr>
          <w:lang w:val="en-US"/>
        </w:rPr>
        <w:t>channel</w:t>
      </w:r>
      <w:r>
        <w:t>/</w:t>
      </w:r>
      <w:r w:rsidRPr="00011272">
        <w:t>[</w:t>
      </w:r>
      <w:r w:rsidRPr="00011272">
        <w:rPr>
          <w:lang w:val="en-US"/>
        </w:rPr>
        <w:t>channelId</w:t>
      </w:r>
      <w:r w:rsidRPr="00011272">
        <w:t>]</w:t>
      </w:r>
    </w:p>
    <w:p w14:paraId="770712FE" w14:textId="77777777" w:rsidR="00B87AF8" w:rsidRPr="00B87AF8" w:rsidRDefault="00B87AF8" w:rsidP="00B87AF8">
      <w:pPr>
        <w:pStyle w:val="af4"/>
        <w:ind w:left="1069"/>
      </w:pPr>
      <w:r>
        <w:t xml:space="preserve">Меняет параметры канала на переданные в </w:t>
      </w:r>
      <w:r>
        <w:rPr>
          <w:lang w:val="en-US"/>
        </w:rPr>
        <w:t>json</w:t>
      </w:r>
      <w:r>
        <w:t>.</w:t>
      </w:r>
    </w:p>
    <w:p w14:paraId="65708352" w14:textId="77777777" w:rsidR="00B87AF8" w:rsidRDefault="00B87AF8" w:rsidP="00011272">
      <w:pPr>
        <w:pStyle w:val="af4"/>
        <w:ind w:left="1069"/>
      </w:pPr>
    </w:p>
    <w:p w14:paraId="286AD41B" w14:textId="77777777" w:rsidR="00011272" w:rsidRDefault="00011272" w:rsidP="00011272">
      <w:pPr>
        <w:pStyle w:val="af4"/>
        <w:numPr>
          <w:ilvl w:val="0"/>
          <w:numId w:val="15"/>
        </w:numPr>
      </w:pPr>
      <w:r w:rsidRPr="00011272">
        <w:rPr>
          <w:lang w:val="en-US"/>
        </w:rPr>
        <w:t>Delete</w:t>
      </w:r>
      <w:r w:rsidRPr="00266D0E">
        <w:t>-</w:t>
      </w:r>
      <w:r>
        <w:t xml:space="preserve">запрос для удаления канала </w:t>
      </w:r>
    </w:p>
    <w:p w14:paraId="2557D831" w14:textId="77777777" w:rsidR="00011272" w:rsidRPr="00011272" w:rsidRDefault="00011272" w:rsidP="00011272">
      <w:pPr>
        <w:pStyle w:val="af4"/>
        <w:ind w:left="1069"/>
      </w:pPr>
      <w:r w:rsidRPr="00266D0E">
        <w:t>/</w:t>
      </w:r>
      <w:r w:rsidRPr="00011272">
        <w:rPr>
          <w:lang w:val="en-US"/>
        </w:rPr>
        <w:t>channel</w:t>
      </w:r>
      <w:r>
        <w:t>/</w:t>
      </w:r>
      <w:r w:rsidRPr="00011272">
        <w:t>[</w:t>
      </w:r>
      <w:r w:rsidRPr="00011272">
        <w:rPr>
          <w:lang w:val="en-US"/>
        </w:rPr>
        <w:t>channelId</w:t>
      </w:r>
      <w:r w:rsidRPr="00011272">
        <w:t>]</w:t>
      </w:r>
    </w:p>
    <w:p w14:paraId="360D951C" w14:textId="28E7E9FA" w:rsidR="00011272" w:rsidRDefault="00011272" w:rsidP="00011272">
      <w:pPr>
        <w:pStyle w:val="af4"/>
        <w:ind w:left="1069"/>
      </w:pPr>
      <w:r>
        <w:t>Удаляет заданный канал.</w:t>
      </w:r>
      <w:r w:rsidR="002E0FE6">
        <w:t xml:space="preserve"> Все пользователи удаляются из канала, создание новых сообщений в нем становится невозможным.</w:t>
      </w:r>
    </w:p>
    <w:p w14:paraId="421E2DAF" w14:textId="77777777" w:rsidR="00011272" w:rsidRDefault="00011272" w:rsidP="00011272">
      <w:pPr>
        <w:pStyle w:val="af4"/>
        <w:ind w:left="1069"/>
      </w:pPr>
    </w:p>
    <w:p w14:paraId="1ACB7C9A" w14:textId="77777777" w:rsidR="00011272" w:rsidRDefault="00011272" w:rsidP="00011272">
      <w:pPr>
        <w:pStyle w:val="af4"/>
        <w:numPr>
          <w:ilvl w:val="0"/>
          <w:numId w:val="15"/>
        </w:numPr>
      </w:pPr>
      <w:r w:rsidRPr="00011272">
        <w:rPr>
          <w:lang w:val="en-US"/>
        </w:rPr>
        <w:t>Get</w:t>
      </w:r>
      <w:r w:rsidRPr="00266D0E">
        <w:t>-</w:t>
      </w:r>
      <w:r>
        <w:t>запрос для получения участников канала</w:t>
      </w:r>
    </w:p>
    <w:p w14:paraId="0B77D440" w14:textId="77777777" w:rsidR="00011272" w:rsidRPr="00011272" w:rsidRDefault="00011272" w:rsidP="00011272">
      <w:pPr>
        <w:pStyle w:val="af4"/>
        <w:ind w:left="1069"/>
      </w:pPr>
      <w:r w:rsidRPr="00266D0E">
        <w:t>/</w:t>
      </w:r>
      <w:r w:rsidRPr="00011272">
        <w:rPr>
          <w:lang w:val="en-US"/>
        </w:rPr>
        <w:t>channel</w:t>
      </w:r>
      <w:r>
        <w:t>/</w:t>
      </w:r>
      <w:r w:rsidRPr="00011272">
        <w:t>[</w:t>
      </w:r>
      <w:r w:rsidRPr="00011272">
        <w:rPr>
          <w:lang w:val="en-US"/>
        </w:rPr>
        <w:t>channelId</w:t>
      </w:r>
      <w:r w:rsidRPr="00011272">
        <w:t>]/</w:t>
      </w:r>
      <w:r w:rsidRPr="00011272">
        <w:rPr>
          <w:lang w:val="en-US"/>
        </w:rPr>
        <w:t>user</w:t>
      </w:r>
    </w:p>
    <w:p w14:paraId="0F16467D" w14:textId="77777777" w:rsidR="00011272" w:rsidRPr="00011272" w:rsidRDefault="00011272" w:rsidP="00011272">
      <w:pPr>
        <w:pStyle w:val="af4"/>
        <w:ind w:left="1069"/>
      </w:pPr>
      <w:r>
        <w:t xml:space="preserve">Возвращает данные обо всех участниках заданного канала в </w:t>
      </w:r>
      <w:r w:rsidRPr="00011272">
        <w:rPr>
          <w:lang w:val="en-US"/>
        </w:rPr>
        <w:t>json</w:t>
      </w:r>
    </w:p>
    <w:p w14:paraId="649AD577" w14:textId="77777777" w:rsidR="00011272" w:rsidRPr="00011272" w:rsidRDefault="00011272" w:rsidP="00011272">
      <w:pPr>
        <w:ind w:firstLine="709"/>
      </w:pPr>
    </w:p>
    <w:p w14:paraId="22FC2EF1" w14:textId="77777777" w:rsidR="00011272" w:rsidRDefault="00011272" w:rsidP="00011272">
      <w:pPr>
        <w:pStyle w:val="af4"/>
        <w:numPr>
          <w:ilvl w:val="0"/>
          <w:numId w:val="15"/>
        </w:numPr>
      </w:pPr>
      <w:r w:rsidRPr="00011272">
        <w:rPr>
          <w:lang w:val="en-US"/>
        </w:rPr>
        <w:t>Put</w:t>
      </w:r>
      <w:r w:rsidRPr="00266D0E">
        <w:t>-</w:t>
      </w:r>
      <w:r>
        <w:t>запрос для добавления участника в канал</w:t>
      </w:r>
    </w:p>
    <w:p w14:paraId="3FA19EEE" w14:textId="77777777" w:rsidR="00011272" w:rsidRPr="00E10299" w:rsidRDefault="00011272" w:rsidP="00011272">
      <w:pPr>
        <w:pStyle w:val="af4"/>
        <w:ind w:left="1069"/>
      </w:pPr>
      <w:r w:rsidRPr="00E10299">
        <w:t>/</w:t>
      </w:r>
      <w:r w:rsidRPr="00011272">
        <w:rPr>
          <w:lang w:val="en-US"/>
        </w:rPr>
        <w:t>channel</w:t>
      </w:r>
      <w:r w:rsidRPr="00E10299">
        <w:t>/[</w:t>
      </w:r>
      <w:r w:rsidRPr="00011272">
        <w:rPr>
          <w:lang w:val="en-US"/>
        </w:rPr>
        <w:t>channelId</w:t>
      </w:r>
      <w:r w:rsidRPr="00E10299">
        <w:t>]/</w:t>
      </w:r>
      <w:r w:rsidRPr="00011272">
        <w:rPr>
          <w:lang w:val="en-US"/>
        </w:rPr>
        <w:t>user</w:t>
      </w:r>
      <w:r w:rsidRPr="00E10299">
        <w:t>/[</w:t>
      </w:r>
      <w:r w:rsidRPr="00011272">
        <w:rPr>
          <w:lang w:val="en-US"/>
        </w:rPr>
        <w:t>userId</w:t>
      </w:r>
      <w:r w:rsidRPr="00E10299">
        <w:t>]</w:t>
      </w:r>
    </w:p>
    <w:p w14:paraId="365ADFF6" w14:textId="77777777" w:rsidR="00011272" w:rsidRPr="00B87AF8" w:rsidRDefault="00B87AF8" w:rsidP="00011272">
      <w:pPr>
        <w:pStyle w:val="af4"/>
        <w:ind w:left="1069"/>
      </w:pPr>
      <w:r>
        <w:t>Добавляет в канал заданного пользователя.</w:t>
      </w:r>
    </w:p>
    <w:p w14:paraId="574EAF7E" w14:textId="77777777" w:rsidR="00B87AF8" w:rsidRPr="00011272" w:rsidRDefault="00B87AF8" w:rsidP="00B87AF8">
      <w:pPr>
        <w:ind w:firstLine="709"/>
      </w:pPr>
    </w:p>
    <w:p w14:paraId="00AF476C" w14:textId="77777777" w:rsidR="00B87AF8" w:rsidRDefault="00B87AF8" w:rsidP="00B87AF8">
      <w:pPr>
        <w:pStyle w:val="af4"/>
        <w:numPr>
          <w:ilvl w:val="0"/>
          <w:numId w:val="15"/>
        </w:numPr>
      </w:pPr>
      <w:r>
        <w:rPr>
          <w:lang w:val="en-US"/>
        </w:rPr>
        <w:t>Delete</w:t>
      </w:r>
      <w:r w:rsidRPr="00266D0E">
        <w:t>-</w:t>
      </w:r>
      <w:r>
        <w:t>запрос для удаления участника из канала</w:t>
      </w:r>
    </w:p>
    <w:p w14:paraId="5F53BB1F" w14:textId="77777777" w:rsidR="00B87AF8" w:rsidRPr="00B87AF8" w:rsidRDefault="00B87AF8" w:rsidP="00B87AF8">
      <w:pPr>
        <w:pStyle w:val="af4"/>
        <w:ind w:left="1069"/>
      </w:pPr>
      <w:r w:rsidRPr="00B87AF8">
        <w:t>/</w:t>
      </w:r>
      <w:r w:rsidRPr="00011272">
        <w:rPr>
          <w:lang w:val="en-US"/>
        </w:rPr>
        <w:t>channel</w:t>
      </w:r>
      <w:r w:rsidRPr="00B87AF8">
        <w:t>/[</w:t>
      </w:r>
      <w:r w:rsidRPr="00011272">
        <w:rPr>
          <w:lang w:val="en-US"/>
        </w:rPr>
        <w:t>channelId</w:t>
      </w:r>
      <w:r w:rsidRPr="00B87AF8">
        <w:t>]/</w:t>
      </w:r>
      <w:r w:rsidRPr="00011272">
        <w:rPr>
          <w:lang w:val="en-US"/>
        </w:rPr>
        <w:t>user</w:t>
      </w:r>
      <w:r w:rsidRPr="00B87AF8">
        <w:t>/[</w:t>
      </w:r>
      <w:r w:rsidRPr="00011272">
        <w:rPr>
          <w:lang w:val="en-US"/>
        </w:rPr>
        <w:t>userId</w:t>
      </w:r>
      <w:r w:rsidRPr="00B87AF8">
        <w:t>]</w:t>
      </w:r>
    </w:p>
    <w:p w14:paraId="2A3E79A4" w14:textId="03E1B5B2" w:rsidR="00B87AF8" w:rsidRDefault="00B87AF8" w:rsidP="00B87AF8">
      <w:pPr>
        <w:pStyle w:val="af4"/>
        <w:ind w:left="1069"/>
      </w:pPr>
      <w:r>
        <w:t>Удаляет из канала заданного пользователя</w:t>
      </w:r>
    </w:p>
    <w:p w14:paraId="05042D48" w14:textId="05B36A2E" w:rsidR="00EB6008" w:rsidRDefault="00EB6008" w:rsidP="00B87AF8">
      <w:pPr>
        <w:pStyle w:val="af4"/>
        <w:ind w:left="1069"/>
      </w:pPr>
    </w:p>
    <w:p w14:paraId="7627282A" w14:textId="76AC041F" w:rsidR="00EB6008" w:rsidRDefault="00EB6008" w:rsidP="00EB6008">
      <w:pPr>
        <w:pStyle w:val="af4"/>
        <w:numPr>
          <w:ilvl w:val="0"/>
          <w:numId w:val="15"/>
        </w:numPr>
      </w:pPr>
      <w:r>
        <w:rPr>
          <w:lang w:val="en-US"/>
        </w:rPr>
        <w:t>Get</w:t>
      </w:r>
      <w:r w:rsidRPr="00266D0E">
        <w:t>-</w:t>
      </w:r>
      <w:r>
        <w:t>запрос для поиска пользователей</w:t>
      </w:r>
      <w:r w:rsidR="00274ECF">
        <w:t xml:space="preserve"> с доступом к чату</w:t>
      </w:r>
    </w:p>
    <w:p w14:paraId="573CBBC8" w14:textId="6F7C894D" w:rsidR="00EB6008" w:rsidRPr="00B87AF8" w:rsidRDefault="00EB6008" w:rsidP="00EB6008">
      <w:pPr>
        <w:pStyle w:val="af4"/>
        <w:ind w:left="1069"/>
      </w:pPr>
      <w:r w:rsidRPr="00B87AF8">
        <w:t>/</w:t>
      </w:r>
      <w:r w:rsidRPr="00011272">
        <w:rPr>
          <w:lang w:val="en-US"/>
        </w:rPr>
        <w:t>user</w:t>
      </w:r>
    </w:p>
    <w:p w14:paraId="4FFCD07B" w14:textId="4195EFB0" w:rsidR="00EB6008" w:rsidRDefault="00EB6008" w:rsidP="00EB6008">
      <w:pPr>
        <w:pStyle w:val="af4"/>
        <w:ind w:left="1069"/>
      </w:pPr>
      <w:r>
        <w:t xml:space="preserve">В </w:t>
      </w:r>
      <w:r>
        <w:rPr>
          <w:lang w:val="en-US"/>
        </w:rPr>
        <w:t>json</w:t>
      </w:r>
      <w:r w:rsidRPr="00EB6008">
        <w:t xml:space="preserve"> </w:t>
      </w:r>
      <w:r>
        <w:t>передается набор поисковых параметров.</w:t>
      </w:r>
    </w:p>
    <w:p w14:paraId="3018F8D9" w14:textId="0B5CC070" w:rsidR="00EB6008" w:rsidRPr="00EB6008" w:rsidRDefault="00EB6008" w:rsidP="00EB6008">
      <w:pPr>
        <w:pStyle w:val="af4"/>
        <w:ind w:left="1069"/>
      </w:pPr>
      <w:r>
        <w:t xml:space="preserve">В </w:t>
      </w:r>
      <w:r>
        <w:rPr>
          <w:lang w:val="en-US"/>
        </w:rPr>
        <w:t>json</w:t>
      </w:r>
      <w:r w:rsidRPr="00EB6008">
        <w:t xml:space="preserve"> </w:t>
      </w:r>
      <w:r>
        <w:t>возвращается список пользователей, удовлетворяющих критериям запроса.</w:t>
      </w:r>
    </w:p>
    <w:p w14:paraId="3E0B4476" w14:textId="2125E593" w:rsidR="00274ECF" w:rsidRDefault="00274ECF" w:rsidP="00B87AF8">
      <w:pPr>
        <w:pStyle w:val="af4"/>
        <w:ind w:left="1069"/>
      </w:pPr>
    </w:p>
    <w:p w14:paraId="3DBB42A3" w14:textId="52067564" w:rsidR="00274ECF" w:rsidRDefault="00274ECF" w:rsidP="00274ECF">
      <w:pPr>
        <w:pStyle w:val="af4"/>
        <w:numPr>
          <w:ilvl w:val="0"/>
          <w:numId w:val="15"/>
        </w:numPr>
      </w:pPr>
      <w:r>
        <w:rPr>
          <w:lang w:val="en-US"/>
        </w:rPr>
        <w:t>Get</w:t>
      </w:r>
      <w:r w:rsidRPr="00266D0E">
        <w:t>-</w:t>
      </w:r>
      <w:r>
        <w:t>запрос для поиска администраторов канала</w:t>
      </w:r>
    </w:p>
    <w:p w14:paraId="53F84446" w14:textId="399ED74B" w:rsidR="00274ECF" w:rsidRPr="00B87AF8" w:rsidRDefault="00274ECF" w:rsidP="00274ECF">
      <w:pPr>
        <w:pStyle w:val="af4"/>
        <w:ind w:left="1069"/>
      </w:pPr>
      <w:r w:rsidRPr="00B87AF8">
        <w:t>/</w:t>
      </w:r>
      <w:r>
        <w:rPr>
          <w:lang w:val="en-US"/>
        </w:rPr>
        <w:t>channel</w:t>
      </w:r>
      <w:r w:rsidRPr="00274ECF">
        <w:t>/[</w:t>
      </w:r>
      <w:r>
        <w:rPr>
          <w:lang w:val="en-US"/>
        </w:rPr>
        <w:t>channelId</w:t>
      </w:r>
      <w:r w:rsidRPr="00274ECF">
        <w:t>]/</w:t>
      </w:r>
      <w:r>
        <w:rPr>
          <w:lang w:val="en-US"/>
        </w:rPr>
        <w:t>admin</w:t>
      </w:r>
    </w:p>
    <w:p w14:paraId="610CC02A" w14:textId="7E3E445A" w:rsidR="00274ECF" w:rsidRPr="00EB6008" w:rsidRDefault="00274ECF" w:rsidP="00274ECF">
      <w:pPr>
        <w:pStyle w:val="af4"/>
        <w:ind w:left="1069"/>
      </w:pPr>
      <w:r>
        <w:t xml:space="preserve">Возвращает данные об администраторах канала в </w:t>
      </w:r>
      <w:r>
        <w:rPr>
          <w:lang w:val="en-US"/>
        </w:rPr>
        <w:t>json</w:t>
      </w:r>
      <w:r>
        <w:t>.</w:t>
      </w:r>
    </w:p>
    <w:p w14:paraId="45E5094A" w14:textId="77777777" w:rsidR="00274ECF" w:rsidRPr="00B87AF8" w:rsidRDefault="00274ECF" w:rsidP="00B87AF8">
      <w:pPr>
        <w:pStyle w:val="af4"/>
        <w:ind w:left="1069"/>
      </w:pPr>
    </w:p>
    <w:p w14:paraId="4CA9DB97" w14:textId="147E21C8" w:rsidR="00274ECF" w:rsidRDefault="00274ECF" w:rsidP="00274ECF">
      <w:pPr>
        <w:pStyle w:val="af4"/>
        <w:numPr>
          <w:ilvl w:val="0"/>
          <w:numId w:val="15"/>
        </w:numPr>
      </w:pPr>
      <w:r>
        <w:rPr>
          <w:lang w:val="en-US"/>
        </w:rPr>
        <w:t>Post</w:t>
      </w:r>
      <w:r w:rsidRPr="00266D0E">
        <w:t>-</w:t>
      </w:r>
      <w:r>
        <w:t>запрос для включения пользователя в администраторы канала</w:t>
      </w:r>
    </w:p>
    <w:p w14:paraId="2B5A0ECB" w14:textId="503F7CD6" w:rsidR="00274ECF" w:rsidRPr="00B87AF8" w:rsidRDefault="00274ECF" w:rsidP="00274ECF">
      <w:pPr>
        <w:pStyle w:val="af4"/>
        <w:ind w:left="1069"/>
      </w:pPr>
      <w:r w:rsidRPr="00B87AF8">
        <w:t>/</w:t>
      </w:r>
      <w:r>
        <w:rPr>
          <w:lang w:val="en-US"/>
        </w:rPr>
        <w:t>channel</w:t>
      </w:r>
      <w:r w:rsidRPr="00274ECF">
        <w:t>/[</w:t>
      </w:r>
      <w:r>
        <w:rPr>
          <w:lang w:val="en-US"/>
        </w:rPr>
        <w:t>channelId</w:t>
      </w:r>
      <w:r w:rsidRPr="00274ECF">
        <w:t>]/</w:t>
      </w:r>
      <w:r>
        <w:rPr>
          <w:lang w:val="en-US"/>
        </w:rPr>
        <w:t>admin</w:t>
      </w:r>
      <w:r w:rsidRPr="00274ECF">
        <w:t>/[</w:t>
      </w:r>
      <w:r>
        <w:rPr>
          <w:lang w:val="en-US"/>
        </w:rPr>
        <w:t>userId</w:t>
      </w:r>
      <w:r w:rsidRPr="00274ECF">
        <w:t>]</w:t>
      </w:r>
    </w:p>
    <w:p w14:paraId="5930B432" w14:textId="3ACBDB7C" w:rsidR="00274ECF" w:rsidRDefault="00274ECF" w:rsidP="00274ECF">
      <w:pPr>
        <w:pStyle w:val="af4"/>
        <w:ind w:left="1069"/>
      </w:pPr>
      <w:r>
        <w:t>Назначает заданного пользователя администратором канала</w:t>
      </w:r>
    </w:p>
    <w:p w14:paraId="3E14602A" w14:textId="77777777" w:rsidR="00274ECF" w:rsidRDefault="00274ECF" w:rsidP="00274ECF">
      <w:pPr>
        <w:pStyle w:val="af4"/>
        <w:ind w:left="1069"/>
      </w:pPr>
    </w:p>
    <w:p w14:paraId="6B730567" w14:textId="4AE3E410" w:rsidR="00274ECF" w:rsidRDefault="00274ECF" w:rsidP="00274ECF">
      <w:pPr>
        <w:pStyle w:val="af4"/>
        <w:numPr>
          <w:ilvl w:val="0"/>
          <w:numId w:val="15"/>
        </w:numPr>
      </w:pPr>
      <w:r>
        <w:rPr>
          <w:lang w:val="en-US"/>
        </w:rPr>
        <w:t>Delete</w:t>
      </w:r>
      <w:r w:rsidRPr="00266D0E">
        <w:t>-</w:t>
      </w:r>
      <w:r>
        <w:t>запрос для исключения пользователя из администраторов канала</w:t>
      </w:r>
    </w:p>
    <w:p w14:paraId="36A31FCD" w14:textId="77777777" w:rsidR="00274ECF" w:rsidRPr="00B87AF8" w:rsidRDefault="00274ECF" w:rsidP="00274ECF">
      <w:pPr>
        <w:pStyle w:val="af4"/>
        <w:ind w:left="1069"/>
      </w:pPr>
      <w:r w:rsidRPr="00B87AF8">
        <w:t>/</w:t>
      </w:r>
      <w:r>
        <w:rPr>
          <w:lang w:val="en-US"/>
        </w:rPr>
        <w:t>channel</w:t>
      </w:r>
      <w:r w:rsidRPr="00E10299">
        <w:t>/[</w:t>
      </w:r>
      <w:r>
        <w:rPr>
          <w:lang w:val="en-US"/>
        </w:rPr>
        <w:t>channelId</w:t>
      </w:r>
      <w:r w:rsidRPr="00E10299">
        <w:t>]/</w:t>
      </w:r>
      <w:r>
        <w:rPr>
          <w:lang w:val="en-US"/>
        </w:rPr>
        <w:t>admin</w:t>
      </w:r>
      <w:r w:rsidRPr="00E10299">
        <w:t>/[</w:t>
      </w:r>
      <w:r>
        <w:rPr>
          <w:lang w:val="en-US"/>
        </w:rPr>
        <w:t>userId</w:t>
      </w:r>
      <w:r w:rsidRPr="00E10299">
        <w:t>]</w:t>
      </w:r>
    </w:p>
    <w:p w14:paraId="65E289AB" w14:textId="77777777" w:rsidR="00274ECF" w:rsidRPr="00EB6008" w:rsidRDefault="00274ECF" w:rsidP="00274ECF">
      <w:pPr>
        <w:pStyle w:val="af4"/>
        <w:ind w:left="1069"/>
      </w:pPr>
    </w:p>
    <w:p w14:paraId="39CD64AA" w14:textId="77777777" w:rsidR="00011272" w:rsidRPr="00B87AF8" w:rsidRDefault="00011272" w:rsidP="00266D0E">
      <w:pPr>
        <w:ind w:firstLine="709"/>
      </w:pPr>
    </w:p>
    <w:p w14:paraId="179BB0AA" w14:textId="77777777" w:rsidR="00266D0E" w:rsidRPr="00B87AF8" w:rsidRDefault="00266D0E" w:rsidP="003D0910">
      <w:pPr>
        <w:ind w:firstLine="709"/>
        <w:rPr>
          <w:highlight w:val="yellow"/>
        </w:rPr>
      </w:pPr>
    </w:p>
    <w:p w14:paraId="4AD53A9B" w14:textId="77777777" w:rsidR="00266D0E" w:rsidRPr="003339A3" w:rsidRDefault="00266D0E" w:rsidP="00111969">
      <w:pPr>
        <w:ind w:firstLine="709"/>
      </w:pPr>
      <w:r w:rsidRPr="00266D0E">
        <w:rPr>
          <w:highlight w:val="yellow"/>
          <w:lang w:val="en-US"/>
        </w:rPr>
        <w:t>ToDo</w:t>
      </w:r>
      <w:r w:rsidRPr="00266D0E">
        <w:rPr>
          <w:highlight w:val="yellow"/>
        </w:rPr>
        <w:t>: Распределить по доступности с и без авторизации, если такой функционал будет одобрен.</w:t>
      </w:r>
    </w:p>
    <w:p w14:paraId="713625C5" w14:textId="77777777" w:rsidR="00111969" w:rsidRPr="003339A3" w:rsidRDefault="00111969" w:rsidP="003D0910">
      <w:pPr>
        <w:ind w:firstLine="709"/>
      </w:pPr>
    </w:p>
    <w:p w14:paraId="4553F220" w14:textId="21801B78" w:rsidR="005C2288" w:rsidRDefault="00037FCE" w:rsidP="003D0910">
      <w:pPr>
        <w:ind w:firstLine="709"/>
      </w:pPr>
      <w:r>
        <w:t>Использует единственный сервер БД для хранения сообщения и идентификации пользователей.</w:t>
      </w:r>
    </w:p>
    <w:p w14:paraId="4AAA81AA" w14:textId="77777777" w:rsidR="00274ECF" w:rsidRDefault="00274ECF" w:rsidP="003D0910">
      <w:pPr>
        <w:ind w:firstLine="709"/>
      </w:pPr>
    </w:p>
    <w:p w14:paraId="407C7D55" w14:textId="77777777" w:rsidR="005C2288" w:rsidRPr="00D10DE6" w:rsidRDefault="00037FCE" w:rsidP="005C2288">
      <w:pPr>
        <w:pStyle w:val="4"/>
      </w:pPr>
      <w:r>
        <w:lastRenderedPageBreak/>
        <w:t>Клиентская часть</w:t>
      </w:r>
    </w:p>
    <w:p w14:paraId="02E0F934" w14:textId="77777777" w:rsidR="005C2288" w:rsidRDefault="00037FCE" w:rsidP="003D0910">
      <w:pPr>
        <w:ind w:firstLine="709"/>
      </w:pPr>
      <w:r>
        <w:t xml:space="preserve">Должна быть легко встраиваемой в любую </w:t>
      </w:r>
      <w:r>
        <w:rPr>
          <w:lang w:val="en-US"/>
        </w:rPr>
        <w:t>web</w:t>
      </w:r>
      <w:r w:rsidRPr="00037FCE">
        <w:t>-</w:t>
      </w:r>
      <w:r>
        <w:t>страницу.</w:t>
      </w:r>
    </w:p>
    <w:p w14:paraId="0BC4F2C5" w14:textId="77777777" w:rsidR="00037FCE" w:rsidRDefault="003339A3" w:rsidP="003D0910">
      <w:pPr>
        <w:ind w:firstLine="709"/>
      </w:pPr>
      <w:r>
        <w:t>Дизайн и интерфейс</w:t>
      </w:r>
      <w:r w:rsidR="00037FCE">
        <w:t xml:space="preserve"> долж</w:t>
      </w:r>
      <w:r>
        <w:t>ны</w:t>
      </w:r>
      <w:r w:rsidR="00037FCE">
        <w:t xml:space="preserve"> легко кастомизироваться для встраивания в страницы, оформленные в разном стиле</w:t>
      </w:r>
      <w:r w:rsidR="00B87AF8">
        <w:t>, или</w:t>
      </w:r>
      <w:r>
        <w:t xml:space="preserve"> мобильные приложения</w:t>
      </w:r>
      <w:r w:rsidR="00037FCE">
        <w:t>.</w:t>
      </w:r>
    </w:p>
    <w:p w14:paraId="1DA22FDC" w14:textId="77777777" w:rsidR="00E91443" w:rsidRPr="00037FCE" w:rsidRDefault="00E91443" w:rsidP="003D0910">
      <w:pPr>
        <w:ind w:firstLine="709"/>
      </w:pPr>
    </w:p>
    <w:p w14:paraId="7212CF8B" w14:textId="77777777" w:rsidR="005C2288" w:rsidRPr="00D10DE6" w:rsidRDefault="005C2288" w:rsidP="005C2288">
      <w:pPr>
        <w:pStyle w:val="3"/>
      </w:pPr>
      <w:bookmarkStart w:id="17" w:name="_Toc494816454"/>
      <w:r>
        <w:t>Разграничения доступа</w:t>
      </w:r>
      <w:bookmarkEnd w:id="17"/>
    </w:p>
    <w:p w14:paraId="56B10723" w14:textId="77777777" w:rsidR="005C2288" w:rsidRDefault="005C2288" w:rsidP="003D0910">
      <w:pPr>
        <w:ind w:firstLine="709"/>
      </w:pPr>
      <w:r>
        <w:t>Разграничения доступа должны настраиваться на уровне следующих компонент:</w:t>
      </w:r>
    </w:p>
    <w:p w14:paraId="606BA0B4" w14:textId="77777777" w:rsidR="005C2288" w:rsidRDefault="005C2288" w:rsidP="003D0910">
      <w:pPr>
        <w:ind w:firstLine="709"/>
      </w:pPr>
      <w:r>
        <w:t>1. Доступ к чату</w:t>
      </w:r>
      <w:r w:rsidR="003339A3">
        <w:t xml:space="preserve"> (минимальный уровень доступа)</w:t>
      </w:r>
      <w:r>
        <w:t>;</w:t>
      </w:r>
    </w:p>
    <w:p w14:paraId="1C01152D" w14:textId="77777777" w:rsidR="005C2288" w:rsidRDefault="005C2288" w:rsidP="005C2288">
      <w:pPr>
        <w:ind w:firstLine="709"/>
      </w:pPr>
      <w:r>
        <w:t>2. Доступ к работе с вложениями;</w:t>
      </w:r>
    </w:p>
    <w:p w14:paraId="70961585" w14:textId="77777777" w:rsidR="005C2288" w:rsidRDefault="005C2288" w:rsidP="005C2288">
      <w:pPr>
        <w:ind w:firstLine="709"/>
      </w:pPr>
      <w:r>
        <w:t>3. Доступ к работе с контактами;</w:t>
      </w:r>
    </w:p>
    <w:p w14:paraId="48C475AB" w14:textId="77777777" w:rsidR="005C2288" w:rsidRDefault="005C2288" w:rsidP="005C2288">
      <w:pPr>
        <w:ind w:firstLine="709"/>
      </w:pPr>
      <w:r>
        <w:t xml:space="preserve">4. Доступ </w:t>
      </w:r>
      <w:r w:rsidR="003339A3">
        <w:t>к управлению каналами.</w:t>
      </w:r>
    </w:p>
    <w:p w14:paraId="33E2FFC2" w14:textId="77777777" w:rsidR="00266D0E" w:rsidRDefault="00266D0E" w:rsidP="005C2288">
      <w:pPr>
        <w:ind w:firstLine="709"/>
      </w:pPr>
    </w:p>
    <w:p w14:paraId="267A78C4" w14:textId="77777777" w:rsidR="00266D0E" w:rsidRDefault="00266D0E" w:rsidP="005C2288">
      <w:pPr>
        <w:ind w:firstLine="709"/>
      </w:pPr>
      <w:r>
        <w:t>Каждый пользователь с доступом к работе с вложениям</w:t>
      </w:r>
      <w:r w:rsidR="00B87AF8">
        <w:t xml:space="preserve">и имеет возможность отправить в чат вложение, </w:t>
      </w:r>
      <w:commentRangeStart w:id="18"/>
      <w:r w:rsidR="00B87AF8">
        <w:t>удовлетворяющее установленным ограничениям.</w:t>
      </w:r>
      <w:commentRangeEnd w:id="18"/>
      <w:r w:rsidR="00B87AF8">
        <w:rPr>
          <w:rStyle w:val="afa"/>
        </w:rPr>
        <w:commentReference w:id="18"/>
      </w:r>
    </w:p>
    <w:p w14:paraId="4377AF06" w14:textId="77777777" w:rsidR="00266D0E" w:rsidRDefault="00266D0E" w:rsidP="005C2288">
      <w:pPr>
        <w:ind w:firstLine="709"/>
      </w:pPr>
    </w:p>
    <w:p w14:paraId="61825F61" w14:textId="325DA7EF" w:rsidR="00266D0E" w:rsidRDefault="00266D0E" w:rsidP="005C2288">
      <w:pPr>
        <w:ind w:firstLine="709"/>
      </w:pPr>
      <w:r>
        <w:t>Каждый пользователь с доступом к справочнику контактов может добавлять и удалять контакты для собственного использования.</w:t>
      </w:r>
    </w:p>
    <w:p w14:paraId="61920326" w14:textId="77777777" w:rsidR="00266D0E" w:rsidRDefault="00266D0E" w:rsidP="005C2288">
      <w:pPr>
        <w:ind w:firstLine="709"/>
      </w:pPr>
    </w:p>
    <w:p w14:paraId="398FACC2" w14:textId="77777777" w:rsidR="00266D0E" w:rsidRDefault="00B87AF8" w:rsidP="005C2288">
      <w:pPr>
        <w:ind w:firstLine="709"/>
      </w:pPr>
      <w:r>
        <w:t>Пользователь с доступом к управлению каналами имеет возможность:</w:t>
      </w:r>
    </w:p>
    <w:p w14:paraId="57E37427" w14:textId="77777777" w:rsidR="00B87AF8" w:rsidRDefault="00B87AF8" w:rsidP="005C2288">
      <w:pPr>
        <w:ind w:firstLine="709"/>
      </w:pPr>
      <w:r>
        <w:t>1. Создать канал.</w:t>
      </w:r>
    </w:p>
    <w:p w14:paraId="4BEBE8AA" w14:textId="77777777" w:rsidR="00B87AF8" w:rsidRDefault="00B87AF8" w:rsidP="005C2288">
      <w:pPr>
        <w:ind w:firstLine="709"/>
      </w:pPr>
      <w:r>
        <w:t xml:space="preserve">2. Изменить параметры созданного им канала (наименование, </w:t>
      </w:r>
      <w:r w:rsidRPr="00B87AF8">
        <w:rPr>
          <w:highlight w:val="yellow"/>
          <w:lang w:val="en-US"/>
        </w:rPr>
        <w:t>TBD</w:t>
      </w:r>
      <w:r>
        <w:t>)</w:t>
      </w:r>
    </w:p>
    <w:p w14:paraId="34499C33" w14:textId="77777777" w:rsidR="00B87AF8" w:rsidRDefault="00B87AF8" w:rsidP="005C2288">
      <w:pPr>
        <w:ind w:firstLine="709"/>
      </w:pPr>
      <w:r w:rsidRPr="00B87AF8">
        <w:t xml:space="preserve">3. </w:t>
      </w:r>
      <w:r>
        <w:t>Добавить участника в канал. Участник увидит всю историю сообщений в канале и получит доступ к отправке сообщений в канал.</w:t>
      </w:r>
    </w:p>
    <w:p w14:paraId="06FA0D39" w14:textId="77777777" w:rsidR="00B87AF8" w:rsidRDefault="00B87AF8" w:rsidP="005C2288">
      <w:pPr>
        <w:ind w:firstLine="709"/>
      </w:pPr>
      <w:r>
        <w:t>4. Удалить участника из канала. Участник перестанет видеть новые сообщения в канале с момента удаления.</w:t>
      </w:r>
    </w:p>
    <w:p w14:paraId="41D9FC21" w14:textId="77777777" w:rsidR="00B87AF8" w:rsidRPr="00B87AF8" w:rsidRDefault="00B87AF8" w:rsidP="005C2288">
      <w:pPr>
        <w:ind w:firstLine="709"/>
      </w:pPr>
    </w:p>
    <w:p w14:paraId="62AA4F35" w14:textId="77777777" w:rsidR="002261D8" w:rsidRDefault="002261D8" w:rsidP="002261D8"/>
    <w:p w14:paraId="3AADA090" w14:textId="77777777" w:rsidR="003339A3" w:rsidRPr="00D10DE6" w:rsidRDefault="003339A3" w:rsidP="003339A3">
      <w:pPr>
        <w:pStyle w:val="3"/>
      </w:pPr>
      <w:bookmarkStart w:id="19" w:name="_Toc494816455"/>
      <w:r>
        <w:t>Сущности в системе</w:t>
      </w:r>
      <w:bookmarkEnd w:id="19"/>
    </w:p>
    <w:p w14:paraId="31F574E7" w14:textId="55AA3B07" w:rsidR="00DE46E7" w:rsidRPr="005B126C" w:rsidRDefault="00DE46E7" w:rsidP="00DE46E7">
      <w:pPr>
        <w:pStyle w:val="af4"/>
        <w:tabs>
          <w:tab w:val="left" w:pos="1418"/>
        </w:tabs>
        <w:ind w:left="709"/>
        <w:rPr>
          <w:b/>
          <w:u w:val="single"/>
        </w:rPr>
      </w:pPr>
      <w:r>
        <w:rPr>
          <w:b/>
        </w:rPr>
        <w:t>1. Сообщение</w:t>
      </w:r>
      <w:r w:rsidRPr="00DE46E7">
        <w:rPr>
          <w:b/>
        </w:rPr>
        <w:t>.</w:t>
      </w:r>
      <w:r w:rsidR="008D048D">
        <w:rPr>
          <w:b/>
        </w:rPr>
        <w:br/>
      </w:r>
      <w:r w:rsidR="008D048D">
        <w:t>Содержит информацию, передаваемую между пользователями посредством чата.</w:t>
      </w:r>
      <w:r w:rsidR="002F68E9">
        <w:t xml:space="preserve"> Может предназначаться одному получателю либо каналу (группе получателей)</w:t>
      </w:r>
      <w:r w:rsidR="008D048D">
        <w:rPr>
          <w:b/>
        </w:rPr>
        <w:br/>
      </w:r>
      <w:r w:rsidRPr="005B126C">
        <w:rPr>
          <w:u w:val="single"/>
        </w:rPr>
        <w:t>Атрибуты:</w:t>
      </w:r>
    </w:p>
    <w:p w14:paraId="30928B6D" w14:textId="77777777" w:rsidR="00DE46E7" w:rsidRDefault="00DE46E7" w:rsidP="00DE46E7">
      <w:pPr>
        <w:ind w:firstLine="709"/>
      </w:pPr>
      <w:r>
        <w:t>1.1. Тело сообщения;</w:t>
      </w:r>
    </w:p>
    <w:p w14:paraId="00FB8F58" w14:textId="77777777" w:rsidR="00DE46E7" w:rsidRDefault="00DE46E7" w:rsidP="00DE46E7">
      <w:pPr>
        <w:ind w:firstLine="709"/>
      </w:pPr>
      <w:r>
        <w:t>1.2. Отправитель</w:t>
      </w:r>
      <w:r w:rsidR="008D048D" w:rsidRPr="008D048D">
        <w:t xml:space="preserve"> </w:t>
      </w:r>
      <w:r w:rsidR="008D048D">
        <w:t xml:space="preserve">(ссылка на </w:t>
      </w:r>
      <w:r w:rsidR="008D048D">
        <w:rPr>
          <w:lang w:val="en-US"/>
        </w:rPr>
        <w:t>op</w:t>
      </w:r>
      <w:r w:rsidR="008D048D" w:rsidRPr="008D048D">
        <w:t>_</w:t>
      </w:r>
      <w:r w:rsidR="008D048D">
        <w:rPr>
          <w:lang w:val="en-US"/>
        </w:rPr>
        <w:t>operator</w:t>
      </w:r>
      <w:r w:rsidR="008D048D" w:rsidRPr="008D048D">
        <w:t>)</w:t>
      </w:r>
    </w:p>
    <w:p w14:paraId="4DB6E607" w14:textId="77777777" w:rsidR="008D048D" w:rsidRDefault="008D048D" w:rsidP="008D048D">
      <w:pPr>
        <w:ind w:firstLine="709"/>
      </w:pPr>
      <w:r>
        <w:t xml:space="preserve">1.3. Получатель (ссылка на </w:t>
      </w:r>
      <w:r>
        <w:rPr>
          <w:lang w:val="en-US"/>
        </w:rPr>
        <w:t>op</w:t>
      </w:r>
      <w:r w:rsidRPr="008D048D">
        <w:t>_</w:t>
      </w:r>
      <w:r>
        <w:rPr>
          <w:lang w:val="en-US"/>
        </w:rPr>
        <w:t>operator</w:t>
      </w:r>
      <w:r w:rsidRPr="008D048D">
        <w:t>)</w:t>
      </w:r>
    </w:p>
    <w:p w14:paraId="7CA38A2F" w14:textId="63644A31" w:rsidR="00DE46E7" w:rsidRPr="008D048D" w:rsidRDefault="00DE46E7" w:rsidP="00DE46E7">
      <w:pPr>
        <w:ind w:firstLine="709"/>
        <w:rPr>
          <w:b/>
        </w:rPr>
      </w:pPr>
      <w:r>
        <w:t>1.</w:t>
      </w:r>
      <w:r w:rsidR="008D048D">
        <w:t>4</w:t>
      </w:r>
      <w:r>
        <w:t>. Канал</w:t>
      </w:r>
      <w:r w:rsidR="008D048D" w:rsidRPr="008D048D">
        <w:t xml:space="preserve"> </w:t>
      </w:r>
      <w:r w:rsidR="008D048D">
        <w:t xml:space="preserve">(ссылка на </w:t>
      </w:r>
      <w:r w:rsidR="008D048D">
        <w:rPr>
          <w:lang w:val="en-US"/>
        </w:rPr>
        <w:t>ch</w:t>
      </w:r>
      <w:r w:rsidR="002F68E9">
        <w:t>_</w:t>
      </w:r>
      <w:r w:rsidR="008D048D">
        <w:rPr>
          <w:lang w:val="en-US"/>
        </w:rPr>
        <w:t>channel</w:t>
      </w:r>
      <w:r w:rsidR="008D048D" w:rsidRPr="008D048D">
        <w:t>)</w:t>
      </w:r>
    </w:p>
    <w:p w14:paraId="28F92B1B" w14:textId="77777777" w:rsidR="00DE46E7" w:rsidRDefault="00DE46E7" w:rsidP="00DE46E7">
      <w:pPr>
        <w:ind w:firstLine="709"/>
      </w:pPr>
      <w:r>
        <w:t>1.</w:t>
      </w:r>
      <w:r w:rsidR="008D048D">
        <w:t>5</w:t>
      </w:r>
      <w:r>
        <w:t>. Дата отправки</w:t>
      </w:r>
    </w:p>
    <w:p w14:paraId="79F7725D" w14:textId="77777777" w:rsidR="00266D0E" w:rsidRPr="00266D0E" w:rsidRDefault="00266D0E" w:rsidP="00DE46E7">
      <w:pPr>
        <w:ind w:firstLine="709"/>
      </w:pPr>
      <w:r w:rsidRPr="00266D0E">
        <w:t xml:space="preserve">1.6. </w:t>
      </w:r>
      <w:r>
        <w:rPr>
          <w:lang w:val="en-US"/>
        </w:rPr>
        <w:t>ID</w:t>
      </w:r>
      <w:r w:rsidRPr="00266D0E">
        <w:t xml:space="preserve"> </w:t>
      </w:r>
      <w:r>
        <w:t>чата. Каждому каналу и диалогу между операторами присваивается идентификатор для более удобного получения сообщений в разговоре.</w:t>
      </w:r>
    </w:p>
    <w:p w14:paraId="24EB4589" w14:textId="77777777" w:rsidR="00C460BE" w:rsidRDefault="00C460BE" w:rsidP="00DE46E7">
      <w:pPr>
        <w:ind w:firstLine="709"/>
      </w:pPr>
    </w:p>
    <w:p w14:paraId="70D75409" w14:textId="77777777" w:rsidR="008D048D" w:rsidRPr="008D048D" w:rsidRDefault="008D048D" w:rsidP="008D048D">
      <w:pPr>
        <w:ind w:left="709"/>
        <w:rPr>
          <w:u w:val="single"/>
        </w:rPr>
      </w:pPr>
      <w:r>
        <w:rPr>
          <w:b/>
        </w:rPr>
        <w:t>2. Канал.</w:t>
      </w:r>
      <w:r>
        <w:rPr>
          <w:b/>
        </w:rPr>
        <w:br/>
      </w:r>
      <w:r w:rsidRPr="008D048D">
        <w:t xml:space="preserve">Служит для создания </w:t>
      </w:r>
      <w:r>
        <w:t xml:space="preserve">именованных </w:t>
      </w:r>
      <w:r w:rsidRPr="008D048D">
        <w:t>групповых обсуждений</w:t>
      </w:r>
      <w:r w:rsidR="002F68E9">
        <w:t>.</w:t>
      </w:r>
      <w:r w:rsidR="002F68E9">
        <w:br/>
        <w:t>Создатель канала и назначенные администраторы могут добавлять и удалять пользователя из</w:t>
      </w:r>
      <w:r w:rsidR="003D0910">
        <w:t xml:space="preserve"> канала. Добавленный в канал пользователь видит всю историю сообщений канала в т.ч. отправленных до момента его добавления.</w:t>
      </w:r>
      <w:r w:rsidRPr="008D048D">
        <w:rPr>
          <w:u w:val="single"/>
        </w:rPr>
        <w:br/>
        <w:t>Атрибуты</w:t>
      </w:r>
      <w:r>
        <w:rPr>
          <w:u w:val="single"/>
        </w:rPr>
        <w:t>:</w:t>
      </w:r>
    </w:p>
    <w:p w14:paraId="0FBFD11D" w14:textId="77777777" w:rsidR="008D048D" w:rsidRDefault="008D048D" w:rsidP="00DE46E7">
      <w:pPr>
        <w:ind w:firstLine="709"/>
      </w:pPr>
      <w:r>
        <w:t>2</w:t>
      </w:r>
      <w:r w:rsidRPr="008D048D">
        <w:t>.1.</w:t>
      </w:r>
      <w:r>
        <w:t xml:space="preserve"> Наименование канала</w:t>
      </w:r>
      <w:r w:rsidR="005B126C">
        <w:t>;</w:t>
      </w:r>
    </w:p>
    <w:p w14:paraId="4CC5F21E" w14:textId="77777777" w:rsidR="008D048D" w:rsidRDefault="008D048D" w:rsidP="00DE46E7">
      <w:pPr>
        <w:ind w:firstLine="709"/>
      </w:pPr>
      <w:r>
        <w:t xml:space="preserve">2.2. Создатель канала (ссылка на </w:t>
      </w:r>
      <w:r>
        <w:rPr>
          <w:lang w:val="en-US"/>
        </w:rPr>
        <w:t>op</w:t>
      </w:r>
      <w:r w:rsidRPr="008D048D">
        <w:t>_</w:t>
      </w:r>
      <w:r>
        <w:rPr>
          <w:lang w:val="en-US"/>
        </w:rPr>
        <w:t>operator</w:t>
      </w:r>
      <w:r w:rsidRPr="008D048D">
        <w:t>)</w:t>
      </w:r>
      <w:r w:rsidR="005B126C">
        <w:t>;</w:t>
      </w:r>
    </w:p>
    <w:p w14:paraId="60E645A8" w14:textId="77777777" w:rsidR="008D048D" w:rsidRDefault="008D048D" w:rsidP="00DE46E7">
      <w:pPr>
        <w:ind w:firstLine="709"/>
      </w:pPr>
      <w:r>
        <w:t>2.3. Доступность для поиска (да/нет)</w:t>
      </w:r>
      <w:r w:rsidR="005B126C">
        <w:t>.</w:t>
      </w:r>
    </w:p>
    <w:p w14:paraId="7D0B3949" w14:textId="77777777" w:rsidR="008D048D" w:rsidRDefault="008D048D" w:rsidP="00DE46E7">
      <w:pPr>
        <w:ind w:firstLine="709"/>
      </w:pPr>
    </w:p>
    <w:p w14:paraId="32A19E01" w14:textId="77777777" w:rsidR="003D0910" w:rsidRDefault="008D048D" w:rsidP="008D048D">
      <w:pPr>
        <w:ind w:firstLine="709"/>
        <w:rPr>
          <w:b/>
        </w:rPr>
      </w:pPr>
      <w:r>
        <w:rPr>
          <w:b/>
        </w:rPr>
        <w:t>3</w:t>
      </w:r>
      <w:r w:rsidRPr="008D048D">
        <w:rPr>
          <w:b/>
        </w:rPr>
        <w:t xml:space="preserve">. </w:t>
      </w:r>
      <w:r>
        <w:rPr>
          <w:b/>
        </w:rPr>
        <w:t xml:space="preserve">Оператор – контакт. </w:t>
      </w:r>
    </w:p>
    <w:p w14:paraId="7D376932" w14:textId="77777777" w:rsidR="003D0910" w:rsidRPr="003D0910" w:rsidRDefault="003D0910" w:rsidP="008D048D">
      <w:pPr>
        <w:ind w:firstLine="709"/>
      </w:pPr>
      <w:r>
        <w:t>Используется для создания пользователем справочника часто используемых контактов</w:t>
      </w:r>
      <w:r w:rsidR="005B126C">
        <w:t xml:space="preserve"> и каналов</w:t>
      </w:r>
      <w:r>
        <w:t>.</w:t>
      </w:r>
    </w:p>
    <w:p w14:paraId="51CBA564" w14:textId="77777777" w:rsidR="008D048D" w:rsidRPr="003D0910" w:rsidRDefault="008D048D" w:rsidP="008D048D">
      <w:pPr>
        <w:ind w:firstLine="709"/>
        <w:rPr>
          <w:u w:val="single"/>
        </w:rPr>
      </w:pPr>
      <w:r w:rsidRPr="003D0910">
        <w:rPr>
          <w:u w:val="single"/>
        </w:rPr>
        <w:t>Атрибуты:</w:t>
      </w:r>
    </w:p>
    <w:p w14:paraId="0C94BB7B" w14:textId="77777777" w:rsidR="008D048D" w:rsidRPr="008D048D" w:rsidRDefault="008D048D" w:rsidP="008D048D">
      <w:pPr>
        <w:ind w:firstLine="709"/>
      </w:pPr>
      <w:r>
        <w:t>3</w:t>
      </w:r>
      <w:r w:rsidRPr="008D048D">
        <w:t>.1.</w:t>
      </w:r>
      <w:r>
        <w:t xml:space="preserve"> Оператор – владелец контакта (ссылка на </w:t>
      </w:r>
      <w:r>
        <w:rPr>
          <w:lang w:val="en-US"/>
        </w:rPr>
        <w:t>op</w:t>
      </w:r>
      <w:r w:rsidRPr="008D048D">
        <w:t>_</w:t>
      </w:r>
      <w:r>
        <w:rPr>
          <w:lang w:val="en-US"/>
        </w:rPr>
        <w:t>operator</w:t>
      </w:r>
      <w:r w:rsidRPr="008D048D">
        <w:t>)</w:t>
      </w:r>
      <w:r w:rsidR="005B126C">
        <w:t>;</w:t>
      </w:r>
    </w:p>
    <w:p w14:paraId="40E92278" w14:textId="77777777" w:rsidR="008D048D" w:rsidRPr="008D048D" w:rsidRDefault="008D048D" w:rsidP="008D048D">
      <w:pPr>
        <w:ind w:firstLine="709"/>
      </w:pPr>
      <w:r>
        <w:lastRenderedPageBreak/>
        <w:t>3.2. Оператор – контакт</w:t>
      </w:r>
      <w:r w:rsidRPr="008D048D">
        <w:t xml:space="preserve"> </w:t>
      </w:r>
      <w:r>
        <w:t xml:space="preserve">(ссылка на </w:t>
      </w:r>
      <w:r>
        <w:rPr>
          <w:lang w:val="en-US"/>
        </w:rPr>
        <w:t>op</w:t>
      </w:r>
      <w:r w:rsidRPr="008D048D">
        <w:t>_</w:t>
      </w:r>
      <w:r>
        <w:rPr>
          <w:lang w:val="en-US"/>
        </w:rPr>
        <w:t>operator</w:t>
      </w:r>
      <w:r w:rsidRPr="008D048D">
        <w:t>)</w:t>
      </w:r>
      <w:r w:rsidR="005B126C">
        <w:t>;</w:t>
      </w:r>
    </w:p>
    <w:p w14:paraId="4ADC25B1" w14:textId="11C39BEA" w:rsidR="008D048D" w:rsidRPr="008D048D" w:rsidRDefault="008D048D" w:rsidP="008D048D">
      <w:pPr>
        <w:ind w:firstLine="709"/>
      </w:pPr>
      <w:r>
        <w:t xml:space="preserve">3.3. Канал (ссылка на </w:t>
      </w:r>
      <w:r>
        <w:rPr>
          <w:lang w:val="en-US"/>
        </w:rPr>
        <w:t>ch</w:t>
      </w:r>
      <w:r w:rsidRPr="008D048D">
        <w:t>_</w:t>
      </w:r>
      <w:r>
        <w:rPr>
          <w:lang w:val="en-US"/>
        </w:rPr>
        <w:t>channel</w:t>
      </w:r>
      <w:r w:rsidRPr="008D048D">
        <w:t>)</w:t>
      </w:r>
      <w:r w:rsidR="005B126C">
        <w:t>.</w:t>
      </w:r>
    </w:p>
    <w:p w14:paraId="7A9ED7CE" w14:textId="77777777" w:rsidR="008D048D" w:rsidRDefault="008D048D" w:rsidP="00DE46E7">
      <w:pPr>
        <w:ind w:firstLine="709"/>
      </w:pPr>
    </w:p>
    <w:p w14:paraId="3AC9F83E" w14:textId="77777777" w:rsidR="003D0910" w:rsidRDefault="008D048D" w:rsidP="00DE46E7">
      <w:pPr>
        <w:ind w:firstLine="709"/>
        <w:rPr>
          <w:b/>
        </w:rPr>
      </w:pPr>
      <w:r w:rsidRPr="008D048D">
        <w:rPr>
          <w:b/>
        </w:rPr>
        <w:t xml:space="preserve">4. Оператор </w:t>
      </w:r>
      <w:r>
        <w:rPr>
          <w:b/>
        </w:rPr>
        <w:t>–</w:t>
      </w:r>
      <w:r w:rsidRPr="008D048D">
        <w:rPr>
          <w:b/>
        </w:rPr>
        <w:t xml:space="preserve"> канал</w:t>
      </w:r>
      <w:r>
        <w:rPr>
          <w:b/>
        </w:rPr>
        <w:t xml:space="preserve">. </w:t>
      </w:r>
    </w:p>
    <w:p w14:paraId="7145267B" w14:textId="77777777" w:rsidR="003D0910" w:rsidRPr="003D0910" w:rsidRDefault="003D0910" w:rsidP="00DE46E7">
      <w:pPr>
        <w:ind w:firstLine="709"/>
      </w:pPr>
      <w:r w:rsidRPr="003D0910">
        <w:t>Используется</w:t>
      </w:r>
      <w:r>
        <w:t xml:space="preserve"> для хранения информации о вхождении пользователя в канал.</w:t>
      </w:r>
    </w:p>
    <w:p w14:paraId="04E23339" w14:textId="77777777" w:rsidR="008D048D" w:rsidRPr="003D0910" w:rsidRDefault="008D048D" w:rsidP="00DE46E7">
      <w:pPr>
        <w:ind w:firstLine="709"/>
        <w:rPr>
          <w:u w:val="single"/>
        </w:rPr>
      </w:pPr>
      <w:r w:rsidRPr="003D0910">
        <w:rPr>
          <w:u w:val="single"/>
        </w:rPr>
        <w:t>Атрибуты:</w:t>
      </w:r>
    </w:p>
    <w:p w14:paraId="74D3D2F7" w14:textId="77777777" w:rsidR="008D048D" w:rsidRDefault="008D048D" w:rsidP="00DE46E7">
      <w:pPr>
        <w:ind w:firstLine="709"/>
      </w:pPr>
      <w:r w:rsidRPr="008D048D">
        <w:t>4.1</w:t>
      </w:r>
      <w:r>
        <w:t>.</w:t>
      </w:r>
      <w:r w:rsidRPr="008D048D">
        <w:t xml:space="preserve"> </w:t>
      </w:r>
      <w:r>
        <w:t>Оператор</w:t>
      </w:r>
      <w:r w:rsidRPr="008D048D">
        <w:t xml:space="preserve"> </w:t>
      </w:r>
      <w:r>
        <w:t xml:space="preserve">(ссылка на </w:t>
      </w:r>
      <w:r>
        <w:rPr>
          <w:lang w:val="en-US"/>
        </w:rPr>
        <w:t>op</w:t>
      </w:r>
      <w:r w:rsidRPr="008D048D">
        <w:t>_</w:t>
      </w:r>
      <w:r>
        <w:rPr>
          <w:lang w:val="en-US"/>
        </w:rPr>
        <w:t>operator</w:t>
      </w:r>
      <w:r w:rsidRPr="008D048D">
        <w:t>)</w:t>
      </w:r>
      <w:r w:rsidR="005B126C">
        <w:t>;</w:t>
      </w:r>
    </w:p>
    <w:p w14:paraId="7D5155F2" w14:textId="0C27A8F0" w:rsidR="008D048D" w:rsidRDefault="008D048D" w:rsidP="00DE46E7">
      <w:pPr>
        <w:ind w:firstLine="709"/>
      </w:pPr>
      <w:r>
        <w:t xml:space="preserve">4.2. Канал (ссылка на </w:t>
      </w:r>
      <w:r>
        <w:rPr>
          <w:lang w:val="en-US"/>
        </w:rPr>
        <w:t>ch</w:t>
      </w:r>
      <w:r w:rsidRPr="008D048D">
        <w:t>_</w:t>
      </w:r>
      <w:r>
        <w:rPr>
          <w:lang w:val="en-US"/>
        </w:rPr>
        <w:t>channel</w:t>
      </w:r>
      <w:r w:rsidRPr="008D048D">
        <w:t>)</w:t>
      </w:r>
      <w:r w:rsidR="005B126C">
        <w:t>.</w:t>
      </w:r>
    </w:p>
    <w:p w14:paraId="06B72D2B" w14:textId="08251138" w:rsidR="00274ECF" w:rsidRDefault="00274ECF" w:rsidP="00DE46E7">
      <w:pPr>
        <w:ind w:firstLine="709"/>
      </w:pPr>
      <w:r>
        <w:t>4.3. Дата добавления</w:t>
      </w:r>
    </w:p>
    <w:p w14:paraId="11125468" w14:textId="7341E259" w:rsidR="00274ECF" w:rsidRDefault="00274ECF" w:rsidP="00DE46E7">
      <w:pPr>
        <w:ind w:firstLine="709"/>
      </w:pPr>
      <w:r>
        <w:t>4.4. Дата удаления</w:t>
      </w:r>
    </w:p>
    <w:p w14:paraId="419556AF" w14:textId="39DC5701" w:rsidR="00274ECF" w:rsidRPr="00274ECF" w:rsidRDefault="00274ECF" w:rsidP="00DE46E7">
      <w:pPr>
        <w:ind w:firstLine="709"/>
      </w:pPr>
      <w:r>
        <w:t xml:space="preserve">4.5. Добавивший оператор (ссылка на </w:t>
      </w:r>
      <w:r>
        <w:rPr>
          <w:lang w:val="en-US"/>
        </w:rPr>
        <w:t>op</w:t>
      </w:r>
      <w:r w:rsidRPr="00274ECF">
        <w:t>_</w:t>
      </w:r>
      <w:r>
        <w:rPr>
          <w:lang w:val="en-US"/>
        </w:rPr>
        <w:t>operator</w:t>
      </w:r>
      <w:r w:rsidRPr="00274ECF">
        <w:t>)</w:t>
      </w:r>
    </w:p>
    <w:p w14:paraId="345B2DCF" w14:textId="5EE5C323" w:rsidR="008D048D" w:rsidRDefault="008D048D" w:rsidP="00DE46E7">
      <w:pPr>
        <w:ind w:firstLine="709"/>
        <w:rPr>
          <w:b/>
        </w:rPr>
      </w:pPr>
    </w:p>
    <w:p w14:paraId="2F7BFEB1" w14:textId="77777777" w:rsidR="00274ECF" w:rsidRDefault="00274ECF" w:rsidP="00DE46E7">
      <w:pPr>
        <w:ind w:firstLine="709"/>
        <w:rPr>
          <w:b/>
        </w:rPr>
      </w:pPr>
    </w:p>
    <w:p w14:paraId="28F932A5" w14:textId="77777777" w:rsidR="003D0910" w:rsidRDefault="008D048D" w:rsidP="008D048D">
      <w:pPr>
        <w:ind w:firstLine="709"/>
        <w:rPr>
          <w:b/>
        </w:rPr>
      </w:pPr>
      <w:r>
        <w:rPr>
          <w:b/>
        </w:rPr>
        <w:t>5</w:t>
      </w:r>
      <w:r w:rsidRPr="008D048D">
        <w:rPr>
          <w:b/>
        </w:rPr>
        <w:t xml:space="preserve">. </w:t>
      </w:r>
      <w:r w:rsidR="003D0910">
        <w:rPr>
          <w:b/>
        </w:rPr>
        <w:t>К</w:t>
      </w:r>
      <w:r w:rsidRPr="008D048D">
        <w:rPr>
          <w:b/>
        </w:rPr>
        <w:t>анал</w:t>
      </w:r>
      <w:r w:rsidR="003D0910">
        <w:rPr>
          <w:b/>
        </w:rPr>
        <w:t xml:space="preserve"> - </w:t>
      </w:r>
      <w:r w:rsidR="005B126C">
        <w:rPr>
          <w:b/>
        </w:rPr>
        <w:t>о</w:t>
      </w:r>
      <w:r w:rsidR="003D0910" w:rsidRPr="008D048D">
        <w:rPr>
          <w:b/>
        </w:rPr>
        <w:t>ператор</w:t>
      </w:r>
      <w:r w:rsidR="003D0910">
        <w:rPr>
          <w:b/>
        </w:rPr>
        <w:t>-администратор</w:t>
      </w:r>
      <w:r>
        <w:rPr>
          <w:b/>
        </w:rPr>
        <w:t xml:space="preserve"> </w:t>
      </w:r>
    </w:p>
    <w:p w14:paraId="7B18B29D" w14:textId="77777777" w:rsidR="005B126C" w:rsidRDefault="003D0910" w:rsidP="008D048D">
      <w:pPr>
        <w:ind w:firstLine="709"/>
      </w:pPr>
      <w:r w:rsidRPr="003D0910">
        <w:t>Исполь</w:t>
      </w:r>
      <w:r>
        <w:t xml:space="preserve">зуется для хранения информации о </w:t>
      </w:r>
      <w:r w:rsidR="005B126C">
        <w:t>пользователях, которые могут управлять списком пользователей на каналах.</w:t>
      </w:r>
    </w:p>
    <w:p w14:paraId="7D892698" w14:textId="77777777" w:rsidR="008D048D" w:rsidRPr="003D0910" w:rsidRDefault="008D048D" w:rsidP="008D048D">
      <w:pPr>
        <w:ind w:firstLine="709"/>
        <w:rPr>
          <w:b/>
          <w:u w:val="single"/>
        </w:rPr>
      </w:pPr>
      <w:r w:rsidRPr="003D0910">
        <w:rPr>
          <w:u w:val="single"/>
        </w:rPr>
        <w:t>Атрибуты:</w:t>
      </w:r>
    </w:p>
    <w:p w14:paraId="119A9546" w14:textId="4902B94B" w:rsidR="005B126C" w:rsidRDefault="008D048D" w:rsidP="008D048D">
      <w:pPr>
        <w:ind w:firstLine="709"/>
      </w:pPr>
      <w:r>
        <w:t>5</w:t>
      </w:r>
      <w:r w:rsidRPr="008D048D">
        <w:t>.1</w:t>
      </w:r>
      <w:r>
        <w:t>.</w:t>
      </w:r>
      <w:r w:rsidRPr="008D048D">
        <w:t xml:space="preserve"> </w:t>
      </w:r>
      <w:r w:rsidR="005B126C">
        <w:t xml:space="preserve">Канал (ссылка на </w:t>
      </w:r>
      <w:r w:rsidR="005B126C">
        <w:rPr>
          <w:lang w:val="en-US"/>
        </w:rPr>
        <w:t>ch</w:t>
      </w:r>
      <w:r w:rsidR="005B126C" w:rsidRPr="008D048D">
        <w:t>_</w:t>
      </w:r>
      <w:r w:rsidR="005B126C">
        <w:rPr>
          <w:lang w:val="en-US"/>
        </w:rPr>
        <w:t>channel</w:t>
      </w:r>
      <w:r w:rsidR="005B126C" w:rsidRPr="008D048D">
        <w:t>)</w:t>
      </w:r>
      <w:r w:rsidR="005B126C">
        <w:t>;</w:t>
      </w:r>
    </w:p>
    <w:p w14:paraId="725D623D" w14:textId="77777777" w:rsidR="005B126C" w:rsidRDefault="008D048D" w:rsidP="005B126C">
      <w:pPr>
        <w:ind w:firstLine="709"/>
      </w:pPr>
      <w:r>
        <w:t xml:space="preserve">5.2. </w:t>
      </w:r>
      <w:r w:rsidR="005B126C">
        <w:t>Оператор</w:t>
      </w:r>
      <w:r w:rsidR="005B126C" w:rsidRPr="008D048D">
        <w:t xml:space="preserve"> </w:t>
      </w:r>
      <w:r w:rsidR="005B126C">
        <w:t xml:space="preserve">(ссылка на </w:t>
      </w:r>
      <w:r w:rsidR="005B126C">
        <w:rPr>
          <w:lang w:val="en-US"/>
        </w:rPr>
        <w:t>op</w:t>
      </w:r>
      <w:r w:rsidR="005B126C" w:rsidRPr="008D048D">
        <w:t>_</w:t>
      </w:r>
      <w:r w:rsidR="005B126C">
        <w:rPr>
          <w:lang w:val="en-US"/>
        </w:rPr>
        <w:t>operator</w:t>
      </w:r>
      <w:r w:rsidR="005B126C" w:rsidRPr="008D048D">
        <w:t>)</w:t>
      </w:r>
      <w:r w:rsidR="005B126C">
        <w:t>.</w:t>
      </w:r>
    </w:p>
    <w:p w14:paraId="038EA6C4" w14:textId="77777777" w:rsidR="00266D0E" w:rsidRDefault="00266D0E" w:rsidP="005B126C">
      <w:pPr>
        <w:ind w:firstLine="709"/>
      </w:pPr>
    </w:p>
    <w:p w14:paraId="12A05033" w14:textId="77777777" w:rsidR="00266D0E" w:rsidRDefault="00266D0E" w:rsidP="005B126C">
      <w:pPr>
        <w:ind w:firstLine="709"/>
        <w:rPr>
          <w:b/>
        </w:rPr>
      </w:pPr>
      <w:r w:rsidRPr="00266D0E">
        <w:rPr>
          <w:b/>
        </w:rPr>
        <w:t>6. Чат.</w:t>
      </w:r>
    </w:p>
    <w:p w14:paraId="2B316156" w14:textId="77777777" w:rsidR="00266D0E" w:rsidRDefault="00266D0E" w:rsidP="005B126C">
      <w:pPr>
        <w:ind w:firstLine="709"/>
      </w:pPr>
      <w:r w:rsidRPr="00266D0E">
        <w:t xml:space="preserve">Используется </w:t>
      </w:r>
      <w:r>
        <w:t>для идентификации диалогов между операторами либо в каналах.</w:t>
      </w:r>
    </w:p>
    <w:p w14:paraId="206FEB8C" w14:textId="77777777" w:rsidR="00266D0E" w:rsidRPr="003D0910" w:rsidRDefault="00266D0E" w:rsidP="00266D0E">
      <w:pPr>
        <w:ind w:firstLine="709"/>
        <w:rPr>
          <w:b/>
          <w:u w:val="single"/>
        </w:rPr>
      </w:pPr>
      <w:r w:rsidRPr="003D0910">
        <w:rPr>
          <w:u w:val="single"/>
        </w:rPr>
        <w:t>Атрибуты:</w:t>
      </w:r>
    </w:p>
    <w:p w14:paraId="00AC2265" w14:textId="77777777" w:rsidR="00266D0E" w:rsidRPr="00266D0E" w:rsidRDefault="00266D0E" w:rsidP="00266D0E">
      <w:pPr>
        <w:ind w:firstLine="709"/>
      </w:pPr>
      <w:r>
        <w:t>5</w:t>
      </w:r>
      <w:r w:rsidRPr="008D048D">
        <w:t>.1</w:t>
      </w:r>
      <w:r>
        <w:t>.</w:t>
      </w:r>
      <w:r w:rsidRPr="008D048D">
        <w:t xml:space="preserve"> </w:t>
      </w:r>
      <w:r>
        <w:rPr>
          <w:lang w:val="en-US"/>
        </w:rPr>
        <w:t>ID</w:t>
      </w:r>
      <w:r w:rsidRPr="00266D0E">
        <w:t xml:space="preserve"> </w:t>
      </w:r>
      <w:r>
        <w:t>чата</w:t>
      </w:r>
    </w:p>
    <w:p w14:paraId="66B02992" w14:textId="77777777" w:rsidR="00266D0E" w:rsidRDefault="00266D0E" w:rsidP="00266D0E">
      <w:pPr>
        <w:ind w:firstLine="709"/>
      </w:pPr>
      <w:r>
        <w:t>5.2. Оператор 1</w:t>
      </w:r>
      <w:r w:rsidRPr="008D048D">
        <w:t xml:space="preserve"> </w:t>
      </w:r>
      <w:r>
        <w:t xml:space="preserve">(ссылка на </w:t>
      </w:r>
      <w:r>
        <w:rPr>
          <w:lang w:val="en-US"/>
        </w:rPr>
        <w:t>op</w:t>
      </w:r>
      <w:r w:rsidRPr="008D048D">
        <w:t>_</w:t>
      </w:r>
      <w:r>
        <w:rPr>
          <w:lang w:val="en-US"/>
        </w:rPr>
        <w:t>operator</w:t>
      </w:r>
      <w:r w:rsidRPr="008D048D">
        <w:t>)</w:t>
      </w:r>
      <w:r>
        <w:t>.</w:t>
      </w:r>
    </w:p>
    <w:p w14:paraId="0F37BEAE" w14:textId="77777777" w:rsidR="00266D0E" w:rsidRDefault="00266D0E" w:rsidP="00266D0E">
      <w:pPr>
        <w:ind w:firstLine="709"/>
      </w:pPr>
      <w:r>
        <w:t>5.3. Оператор 2</w:t>
      </w:r>
      <w:r w:rsidRPr="008D048D">
        <w:t xml:space="preserve"> </w:t>
      </w:r>
      <w:r>
        <w:t xml:space="preserve">(ссылка на </w:t>
      </w:r>
      <w:r>
        <w:rPr>
          <w:lang w:val="en-US"/>
        </w:rPr>
        <w:t>op</w:t>
      </w:r>
      <w:r w:rsidRPr="008D048D">
        <w:t>_</w:t>
      </w:r>
      <w:r>
        <w:rPr>
          <w:lang w:val="en-US"/>
        </w:rPr>
        <w:t>operator</w:t>
      </w:r>
      <w:r w:rsidRPr="008D048D">
        <w:t>)</w:t>
      </w:r>
      <w:r>
        <w:t>.</w:t>
      </w:r>
    </w:p>
    <w:p w14:paraId="689AC2B8" w14:textId="4AC7A19D" w:rsidR="00266D0E" w:rsidRPr="00266D0E" w:rsidRDefault="00266D0E" w:rsidP="00266D0E">
      <w:pPr>
        <w:ind w:firstLine="709"/>
      </w:pPr>
      <w:r>
        <w:t xml:space="preserve">5.4. Канал (ссылка на </w:t>
      </w:r>
      <w:r>
        <w:rPr>
          <w:lang w:val="en-US"/>
        </w:rPr>
        <w:t>ch</w:t>
      </w:r>
      <w:r w:rsidRPr="00266D0E">
        <w:t>_</w:t>
      </w:r>
      <w:r>
        <w:rPr>
          <w:lang w:val="en-US"/>
        </w:rPr>
        <w:t>channel</w:t>
      </w:r>
      <w:r w:rsidRPr="00266D0E">
        <w:t>)</w:t>
      </w:r>
    </w:p>
    <w:p w14:paraId="142CFED0" w14:textId="77777777" w:rsidR="00266D0E" w:rsidRDefault="00266D0E" w:rsidP="00266D0E">
      <w:pPr>
        <w:ind w:firstLine="709"/>
      </w:pPr>
    </w:p>
    <w:p w14:paraId="0B75142A" w14:textId="77777777" w:rsidR="002E0FE6" w:rsidRDefault="002E0FE6" w:rsidP="002E0FE6">
      <w:pPr>
        <w:pStyle w:val="1"/>
      </w:pPr>
      <w:bookmarkStart w:id="20" w:name="_Toc181507069"/>
      <w:bookmarkStart w:id="21" w:name="_Toc181696351"/>
      <w:bookmarkStart w:id="22" w:name="_Toc479342738"/>
      <w:bookmarkStart w:id="23" w:name="_Toc494816456"/>
      <w:r>
        <w:t>Производительность</w:t>
      </w:r>
      <w:bookmarkEnd w:id="20"/>
      <w:bookmarkEnd w:id="21"/>
      <w:bookmarkEnd w:id="22"/>
      <w:bookmarkEnd w:id="23"/>
    </w:p>
    <w:p w14:paraId="2593340D" w14:textId="77777777" w:rsidR="002E0FE6" w:rsidRDefault="002E0FE6" w:rsidP="002E0FE6">
      <w:pPr>
        <w:jc w:val="both"/>
      </w:pPr>
    </w:p>
    <w:p w14:paraId="1B409152" w14:textId="77777777" w:rsidR="002E0FE6" w:rsidRDefault="002E0FE6" w:rsidP="002E0FE6">
      <w:pPr>
        <w:ind w:left="720"/>
        <w:jc w:val="both"/>
      </w:pPr>
      <w:r>
        <w:t xml:space="preserve">Время отклика </w:t>
      </w:r>
      <w:r>
        <w:rPr>
          <w:lang w:val="en-US"/>
        </w:rPr>
        <w:t>API</w:t>
      </w:r>
      <w:r w:rsidRPr="00AC29E1">
        <w:t xml:space="preserve"> баз</w:t>
      </w:r>
      <w:r>
        <w:t>ы данных не должно превышать 1 секунду.</w:t>
      </w:r>
    </w:p>
    <w:p w14:paraId="1713ABEB" w14:textId="77777777" w:rsidR="002E0FE6" w:rsidRDefault="002E0FE6" w:rsidP="002E0FE6">
      <w:pPr>
        <w:ind w:left="720"/>
        <w:jc w:val="both"/>
      </w:pPr>
    </w:p>
    <w:p w14:paraId="68B70187" w14:textId="77777777" w:rsidR="002E0FE6" w:rsidRDefault="002E0FE6" w:rsidP="002E0FE6">
      <w:pPr>
        <w:ind w:left="720"/>
        <w:jc w:val="both"/>
      </w:pPr>
      <w:r>
        <w:t xml:space="preserve">Время отклика </w:t>
      </w:r>
      <w:r>
        <w:rPr>
          <w:lang w:val="en-US"/>
        </w:rPr>
        <w:t>GUI</w:t>
      </w:r>
      <w:r w:rsidRPr="00AC29E1">
        <w:t xml:space="preserve"> </w:t>
      </w:r>
      <w:r>
        <w:t xml:space="preserve">на операциях с </w:t>
      </w:r>
      <w:r>
        <w:rPr>
          <w:lang w:val="en-US"/>
        </w:rPr>
        <w:t>API</w:t>
      </w:r>
      <w:r w:rsidRPr="00AC29E1">
        <w:t xml:space="preserve"> баз</w:t>
      </w:r>
      <w:r>
        <w:t>ы данных не должно превышать 2 секунды.</w:t>
      </w:r>
    </w:p>
    <w:p w14:paraId="4FC289DC" w14:textId="77777777" w:rsidR="002E0FE6" w:rsidRDefault="002E0FE6" w:rsidP="002E0FE6">
      <w:pPr>
        <w:ind w:left="720"/>
        <w:jc w:val="both"/>
      </w:pPr>
    </w:p>
    <w:p w14:paraId="752F9363" w14:textId="77777777" w:rsidR="002E0FE6" w:rsidRDefault="002E0FE6" w:rsidP="002E0FE6">
      <w:pPr>
        <w:pStyle w:val="1"/>
      </w:pPr>
      <w:bookmarkStart w:id="24" w:name="_Toc479342739"/>
      <w:bookmarkStart w:id="25" w:name="_Toc494816457"/>
      <w:r>
        <w:t>Тестирование</w:t>
      </w:r>
      <w:bookmarkEnd w:id="24"/>
      <w:bookmarkEnd w:id="25"/>
    </w:p>
    <w:p w14:paraId="3D362E55" w14:textId="77777777" w:rsidR="002E0FE6" w:rsidRDefault="002E0FE6" w:rsidP="002E0FE6">
      <w:pPr>
        <w:jc w:val="both"/>
      </w:pPr>
    </w:p>
    <w:p w14:paraId="629C45F9" w14:textId="77777777" w:rsidR="002E0FE6" w:rsidRPr="009B5701" w:rsidRDefault="002E0FE6" w:rsidP="002E0FE6">
      <w:pPr>
        <w:ind w:firstLine="720"/>
        <w:jc w:val="both"/>
      </w:pPr>
      <w:r>
        <w:t>Автоматизированные тесты создаются до написания функционального кода</w:t>
      </w:r>
      <w:r w:rsidRPr="006D375B">
        <w:t>,</w:t>
      </w:r>
      <w:r>
        <w:t xml:space="preserve"> как на уровне базы данных, так и на уровне G</w:t>
      </w:r>
      <w:r w:rsidRPr="00334BEB">
        <w:t>UI</w:t>
      </w:r>
      <w:r w:rsidRPr="00F11C3C">
        <w:t>.</w:t>
      </w:r>
    </w:p>
    <w:p w14:paraId="20354C28" w14:textId="77777777" w:rsidR="002E0FE6" w:rsidRPr="009B5701" w:rsidRDefault="002E0FE6" w:rsidP="002E0FE6">
      <w:pPr>
        <w:ind w:firstLine="720"/>
        <w:jc w:val="both"/>
      </w:pPr>
    </w:p>
    <w:p w14:paraId="37B7672F" w14:textId="77777777" w:rsidR="002E0FE6" w:rsidRPr="00F11C3C" w:rsidRDefault="002E0FE6" w:rsidP="002E0FE6">
      <w:pPr>
        <w:ind w:firstLine="720"/>
        <w:jc w:val="both"/>
      </w:pPr>
      <w:r>
        <w:t>Необходимо создать функциональные тесты на каждый метод API базы данных</w:t>
      </w:r>
      <w:r w:rsidRPr="00F11C3C">
        <w:t>.</w:t>
      </w:r>
    </w:p>
    <w:p w14:paraId="11FE48F3" w14:textId="77777777" w:rsidR="002E0FE6" w:rsidRPr="00F11C3C" w:rsidRDefault="002E0FE6" w:rsidP="002E0FE6">
      <w:pPr>
        <w:ind w:firstLine="720"/>
        <w:jc w:val="both"/>
      </w:pPr>
    </w:p>
    <w:p w14:paraId="634141B5" w14:textId="77777777" w:rsidR="002E0FE6" w:rsidRPr="00FF441E" w:rsidRDefault="002E0FE6" w:rsidP="002E0FE6">
      <w:pPr>
        <w:ind w:firstLine="720"/>
        <w:jc w:val="both"/>
      </w:pPr>
      <w:r>
        <w:t>Для методов поиска данных, необходимо создать тесты производительности.</w:t>
      </w:r>
    </w:p>
    <w:p w14:paraId="598295C4" w14:textId="77777777" w:rsidR="002E0FE6" w:rsidRPr="00FF441E" w:rsidRDefault="002E0FE6" w:rsidP="002E0FE6">
      <w:pPr>
        <w:ind w:firstLine="720"/>
        <w:jc w:val="both"/>
      </w:pPr>
    </w:p>
    <w:p w14:paraId="01B87851" w14:textId="77777777" w:rsidR="002E0FE6" w:rsidRDefault="002E0FE6" w:rsidP="002E0FE6">
      <w:pPr>
        <w:ind w:firstLine="720"/>
        <w:jc w:val="both"/>
      </w:pPr>
      <w:r w:rsidRPr="00443840">
        <w:t xml:space="preserve">Все </w:t>
      </w:r>
      <w:r>
        <w:t>автоматизированные тесты объединяются в один тест модуля (один на уровне базы данных и один на уровне G</w:t>
      </w:r>
      <w:r w:rsidRPr="00334BEB">
        <w:t>UI</w:t>
      </w:r>
      <w:r>
        <w:t>)</w:t>
      </w:r>
      <w:r w:rsidRPr="00443840">
        <w:t xml:space="preserve">, </w:t>
      </w:r>
      <w:r>
        <w:t xml:space="preserve">запускаемый одной командой, </w:t>
      </w:r>
      <w:r w:rsidRPr="00443840">
        <w:t>который в обя</w:t>
      </w:r>
      <w:r>
        <w:t>зательном порядке должен проходить при выпуске релиза (создании новой версии) модуля.</w:t>
      </w:r>
    </w:p>
    <w:p w14:paraId="1CEC756C" w14:textId="77777777" w:rsidR="002E0FE6" w:rsidRDefault="002E0FE6" w:rsidP="002E0FE6">
      <w:pPr>
        <w:ind w:firstLine="720"/>
        <w:jc w:val="both"/>
      </w:pPr>
    </w:p>
    <w:p w14:paraId="36617A57" w14:textId="77777777" w:rsidR="002E0FE6" w:rsidRPr="00443840" w:rsidRDefault="002E0FE6" w:rsidP="002E0FE6">
      <w:pPr>
        <w:ind w:firstLine="720"/>
        <w:jc w:val="both"/>
      </w:pPr>
      <w:r>
        <w:t>Все тесты должны запускаться без обязательной установки средств разработки (должна быть возможность запуска тестов Системными Аналитиками и Сопровождением). Допускается необходимость наличия инструментов установки приложений.</w:t>
      </w:r>
    </w:p>
    <w:p w14:paraId="549F3EBC" w14:textId="77777777" w:rsidR="002E0FE6" w:rsidRDefault="002E0FE6" w:rsidP="002E0FE6">
      <w:pPr>
        <w:ind w:firstLine="720"/>
        <w:jc w:val="both"/>
      </w:pPr>
    </w:p>
    <w:p w14:paraId="7C36980C" w14:textId="77777777" w:rsidR="002E0FE6" w:rsidRDefault="002E0FE6" w:rsidP="002E0FE6">
      <w:pPr>
        <w:pStyle w:val="2"/>
      </w:pPr>
      <w:bookmarkStart w:id="26" w:name="_Toc461722027"/>
      <w:bookmarkStart w:id="27" w:name="_Toc479342740"/>
      <w:bookmarkStart w:id="28" w:name="_Toc494816458"/>
      <w:r>
        <w:t>Тестовые сценарии (дополнительные)</w:t>
      </w:r>
      <w:bookmarkEnd w:id="26"/>
      <w:bookmarkEnd w:id="27"/>
      <w:bookmarkEnd w:id="28"/>
    </w:p>
    <w:p w14:paraId="5573F7D3" w14:textId="77777777" w:rsidR="002E0FE6" w:rsidRDefault="002E0FE6" w:rsidP="002E0FE6">
      <w:pPr>
        <w:ind w:firstLine="720"/>
        <w:jc w:val="both"/>
      </w:pPr>
      <w:r>
        <w:t xml:space="preserve">Сценарии, пополняемые (в обязательном порядке) при наступлении инцидента, или в случае </w:t>
      </w:r>
      <w:r>
        <w:lastRenderedPageBreak/>
        <w:t>необходимости тщательной проверки сложного и/или критичного функционала.</w:t>
      </w:r>
    </w:p>
    <w:p w14:paraId="330532D1" w14:textId="40E9382B" w:rsidR="002E0FE6" w:rsidRDefault="002E0FE6" w:rsidP="002E0FE6">
      <w:pPr>
        <w:pStyle w:val="3"/>
      </w:pPr>
      <w:bookmarkStart w:id="29" w:name="_Toc494816459"/>
      <w:r>
        <w:t>Проверка разграничения прав д</w:t>
      </w:r>
      <w:r w:rsidR="00696337">
        <w:t>оступа</w:t>
      </w:r>
      <w:r w:rsidR="00E6257C">
        <w:t xml:space="preserve"> на чаты, сообщения, вложения и контакты</w:t>
      </w:r>
      <w:bookmarkEnd w:id="29"/>
    </w:p>
    <w:p w14:paraId="375E9CB6" w14:textId="29358315" w:rsidR="002E0FE6" w:rsidRDefault="002E0FE6" w:rsidP="002E0FE6">
      <w:pPr>
        <w:ind w:firstLine="720"/>
        <w:jc w:val="both"/>
      </w:pPr>
      <w:r>
        <w:t>Подготовка сценариев:</w:t>
      </w:r>
    </w:p>
    <w:p w14:paraId="7C4BF170" w14:textId="7F8C1AA0" w:rsidR="002E0FE6" w:rsidRPr="002E0FE6" w:rsidRDefault="002E0FE6" w:rsidP="002E0FE6">
      <w:pPr>
        <w:ind w:firstLine="720"/>
        <w:jc w:val="both"/>
        <w:rPr>
          <w:u w:val="single"/>
        </w:rPr>
      </w:pPr>
      <w:r w:rsidRPr="002E0FE6">
        <w:rPr>
          <w:u w:val="single"/>
        </w:rPr>
        <w:t>Создание пользователей</w:t>
      </w:r>
    </w:p>
    <w:p w14:paraId="3F0959D0" w14:textId="6C02503D" w:rsidR="002E0FE6" w:rsidRDefault="002E0FE6" w:rsidP="002E0FE6">
      <w:pPr>
        <w:ind w:firstLine="720"/>
        <w:jc w:val="both"/>
      </w:pPr>
      <w:r>
        <w:t>Создаются пользователи с доступом к чату</w:t>
      </w:r>
      <w:r w:rsidR="00CC6E0B">
        <w:t xml:space="preserve"> и созданию контактов</w:t>
      </w:r>
      <w:r>
        <w:t>: «Пользователь А», «Пользователь Б»,</w:t>
      </w:r>
    </w:p>
    <w:p w14:paraId="74252F12" w14:textId="701C47F6" w:rsidR="002E0FE6" w:rsidRDefault="00DC2F83" w:rsidP="00CC6E0B">
      <w:pPr>
        <w:ind w:firstLine="720"/>
        <w:jc w:val="both"/>
      </w:pPr>
      <w:r>
        <w:t xml:space="preserve">Создаются пользователи </w:t>
      </w:r>
      <w:r w:rsidR="002E0FE6">
        <w:t>с доступом к чату</w:t>
      </w:r>
      <w:r w:rsidR="00CC6E0B">
        <w:t>,</w:t>
      </w:r>
      <w:r w:rsidR="002E0FE6">
        <w:t xml:space="preserve"> отправке вложений</w:t>
      </w:r>
      <w:r w:rsidR="00CC6E0B">
        <w:t xml:space="preserve"> и созданию контактов</w:t>
      </w:r>
      <w:r w:rsidR="002E0FE6">
        <w:t>: «Пользователь В»</w:t>
      </w:r>
      <w:r w:rsidR="00CC6E0B">
        <w:t>,</w:t>
      </w:r>
      <w:r w:rsidR="002E0FE6">
        <w:t xml:space="preserve"> «Пользователь Г»</w:t>
      </w:r>
    </w:p>
    <w:p w14:paraId="3E5CFF19" w14:textId="42A8E840" w:rsidR="00CC6E0B" w:rsidRDefault="00DC2F83" w:rsidP="00CC6E0B">
      <w:pPr>
        <w:ind w:firstLine="720"/>
        <w:jc w:val="both"/>
      </w:pPr>
      <w:r>
        <w:t xml:space="preserve">Создаются пользователи </w:t>
      </w:r>
      <w:r w:rsidR="002E0FE6">
        <w:t>с доступом к чату, отправке вложений, созданию контактов и управлению каналами: «Пользователь Д»</w:t>
      </w:r>
      <w:r w:rsidR="00CC6E0B">
        <w:t>, «Пользователь Е»</w:t>
      </w:r>
    </w:p>
    <w:p w14:paraId="0A755A2A" w14:textId="77777777" w:rsidR="00CC6E0B" w:rsidRDefault="00CC6E0B" w:rsidP="002E0FE6">
      <w:pPr>
        <w:ind w:firstLine="720"/>
        <w:jc w:val="both"/>
      </w:pPr>
    </w:p>
    <w:p w14:paraId="1E38E25E" w14:textId="77777777" w:rsidR="002E0FE6" w:rsidRDefault="002E0FE6" w:rsidP="002E0FE6">
      <w:pPr>
        <w:ind w:firstLine="720"/>
        <w:jc w:val="both"/>
      </w:pPr>
    </w:p>
    <w:p w14:paraId="2105C0D4" w14:textId="6CBBABBF" w:rsidR="002E0FE6" w:rsidRPr="002E0FE6" w:rsidRDefault="002E0FE6" w:rsidP="002E0FE6">
      <w:pPr>
        <w:ind w:firstLine="720"/>
        <w:jc w:val="both"/>
        <w:rPr>
          <w:u w:val="single"/>
        </w:rPr>
      </w:pPr>
      <w:r>
        <w:rPr>
          <w:u w:val="single"/>
        </w:rPr>
        <w:t>Подготовка данных модуля:</w:t>
      </w:r>
    </w:p>
    <w:p w14:paraId="1E77F492" w14:textId="33CCE949" w:rsidR="002E0FE6" w:rsidRDefault="002E0FE6" w:rsidP="002E0FE6">
      <w:r>
        <w:tab/>
        <w:t xml:space="preserve">Пользователь </w:t>
      </w:r>
      <w:r w:rsidR="00CC6E0B">
        <w:t>Г</w:t>
      </w:r>
      <w:r>
        <w:t xml:space="preserve"> создает канал «Тест 1» и включает в него пользователей А, Б, В.</w:t>
      </w:r>
    </w:p>
    <w:p w14:paraId="6F7034CA" w14:textId="56DF8B41" w:rsidR="002E0FE6" w:rsidRDefault="002E0FE6" w:rsidP="002E0FE6">
      <w:r>
        <w:tab/>
        <w:t xml:space="preserve">Пользователь </w:t>
      </w:r>
      <w:r w:rsidR="00CC6E0B">
        <w:t>Г</w:t>
      </w:r>
      <w:r>
        <w:t xml:space="preserve"> создает канал «Тест 2» и включает в него пользователей Б, В, Г.</w:t>
      </w:r>
    </w:p>
    <w:p w14:paraId="4D9BB993" w14:textId="47A534D2" w:rsidR="00E6257C" w:rsidRDefault="00E6257C" w:rsidP="002E0FE6">
      <w:r>
        <w:tab/>
        <w:t>Пользователь А добавляет пользователя Б в контакты.</w:t>
      </w:r>
    </w:p>
    <w:p w14:paraId="0AC99C85" w14:textId="4A27D3CE" w:rsidR="00E6257C" w:rsidRDefault="00E6257C" w:rsidP="00E6257C">
      <w:r>
        <w:tab/>
        <w:t xml:space="preserve">Пользователь Б добавляет пользователя </w:t>
      </w:r>
      <w:r w:rsidR="007665D8">
        <w:t>В</w:t>
      </w:r>
      <w:r>
        <w:t xml:space="preserve">  и пользователя </w:t>
      </w:r>
      <w:r w:rsidR="007665D8">
        <w:t>Г</w:t>
      </w:r>
      <w:r>
        <w:t xml:space="preserve"> в контакты.</w:t>
      </w:r>
    </w:p>
    <w:p w14:paraId="33D6E3A5" w14:textId="77777777" w:rsidR="00E6257C" w:rsidRDefault="00E6257C" w:rsidP="00E6257C">
      <w:pPr>
        <w:ind w:firstLine="720"/>
        <w:jc w:val="both"/>
      </w:pPr>
      <w:r>
        <w:t>Пользователь А отправляет сообщение 1 Пользователю Б (создается Чат 1).</w:t>
      </w:r>
    </w:p>
    <w:p w14:paraId="55E81113" w14:textId="77777777" w:rsidR="00E6257C" w:rsidRDefault="00E6257C" w:rsidP="00E6257C">
      <w:pPr>
        <w:ind w:firstLine="720"/>
        <w:jc w:val="both"/>
      </w:pPr>
      <w:r>
        <w:t>Пользователь Б отправляет сообщение 2 Пользователю В (создается Чат 2).</w:t>
      </w:r>
    </w:p>
    <w:p w14:paraId="42E3E177" w14:textId="77777777" w:rsidR="00E6257C" w:rsidRDefault="00E6257C" w:rsidP="00E6257C">
      <w:pPr>
        <w:ind w:firstLine="720"/>
        <w:jc w:val="both"/>
      </w:pPr>
      <w:r>
        <w:t>Пользователь Б отправляет сообщение 3 в канал «Тест 2» (создается Чат 3).</w:t>
      </w:r>
    </w:p>
    <w:p w14:paraId="3B4D6AB9" w14:textId="77777777" w:rsidR="00E6257C" w:rsidRDefault="00E6257C" w:rsidP="00E6257C">
      <w:pPr>
        <w:ind w:firstLine="720"/>
        <w:jc w:val="both"/>
      </w:pPr>
      <w:r>
        <w:t>Пользователь Б отправляет вложение 1 в канал «Тест 2» (используется Чат 3).</w:t>
      </w:r>
    </w:p>
    <w:p w14:paraId="27E84664" w14:textId="77777777" w:rsidR="00E6257C" w:rsidRDefault="00E6257C" w:rsidP="002E0FE6"/>
    <w:p w14:paraId="34E6183A" w14:textId="37175E7A" w:rsidR="00E6257C" w:rsidRDefault="008B7EC5" w:rsidP="00E6257C">
      <w:pPr>
        <w:ind w:firstLine="720"/>
        <w:jc w:val="both"/>
      </w:pPr>
      <w:r>
        <w:t>Т.о.: о</w:t>
      </w:r>
      <w:r w:rsidR="00E6257C">
        <w:t>жидаемая доступность данных следующая:</w:t>
      </w:r>
    </w:p>
    <w:tbl>
      <w:tblPr>
        <w:tblStyle w:val="ab"/>
        <w:tblW w:w="10915" w:type="dxa"/>
        <w:tblInd w:w="-601" w:type="dxa"/>
        <w:tblLook w:val="04A0" w:firstRow="1" w:lastRow="0" w:firstColumn="1" w:lastColumn="0" w:noHBand="0" w:noVBand="1"/>
      </w:tblPr>
      <w:tblGrid>
        <w:gridCol w:w="1702"/>
        <w:gridCol w:w="1842"/>
        <w:gridCol w:w="1843"/>
        <w:gridCol w:w="1843"/>
        <w:gridCol w:w="1843"/>
        <w:gridCol w:w="1842"/>
      </w:tblGrid>
      <w:tr w:rsidR="00E6257C" w:rsidRPr="006F58D7" w14:paraId="5F1A5603" w14:textId="77777777" w:rsidTr="001E17A0">
        <w:tc>
          <w:tcPr>
            <w:tcW w:w="1702" w:type="dxa"/>
          </w:tcPr>
          <w:p w14:paraId="7A3C496D" w14:textId="77777777" w:rsidR="00E6257C" w:rsidRPr="006F58D7" w:rsidRDefault="00E6257C" w:rsidP="001E17A0">
            <w:pPr>
              <w:jc w:val="both"/>
              <w:rPr>
                <w:b/>
              </w:rPr>
            </w:pPr>
            <w:r w:rsidRPr="006F58D7">
              <w:rPr>
                <w:b/>
              </w:rPr>
              <w:t>Сущность</w:t>
            </w:r>
          </w:p>
        </w:tc>
        <w:tc>
          <w:tcPr>
            <w:tcW w:w="1842" w:type="dxa"/>
          </w:tcPr>
          <w:p w14:paraId="75D9CB10" w14:textId="77777777" w:rsidR="00E6257C" w:rsidRPr="006F58D7" w:rsidRDefault="00E6257C" w:rsidP="001E17A0">
            <w:pPr>
              <w:jc w:val="both"/>
              <w:rPr>
                <w:b/>
              </w:rPr>
            </w:pPr>
            <w:r w:rsidRPr="006F58D7">
              <w:rPr>
                <w:b/>
              </w:rPr>
              <w:t>Пользователь А</w:t>
            </w:r>
          </w:p>
        </w:tc>
        <w:tc>
          <w:tcPr>
            <w:tcW w:w="1843" w:type="dxa"/>
          </w:tcPr>
          <w:p w14:paraId="3F501761" w14:textId="77777777" w:rsidR="00E6257C" w:rsidRPr="006F58D7" w:rsidRDefault="00E6257C" w:rsidP="001E17A0">
            <w:pPr>
              <w:jc w:val="both"/>
              <w:rPr>
                <w:b/>
              </w:rPr>
            </w:pPr>
            <w:r w:rsidRPr="006F58D7">
              <w:rPr>
                <w:b/>
              </w:rPr>
              <w:t>Пользователь Б</w:t>
            </w:r>
          </w:p>
        </w:tc>
        <w:tc>
          <w:tcPr>
            <w:tcW w:w="1843" w:type="dxa"/>
          </w:tcPr>
          <w:p w14:paraId="7E9DB3BC" w14:textId="77777777" w:rsidR="00E6257C" w:rsidRPr="006F58D7" w:rsidRDefault="00E6257C" w:rsidP="001E17A0">
            <w:pPr>
              <w:jc w:val="both"/>
              <w:rPr>
                <w:b/>
              </w:rPr>
            </w:pPr>
            <w:r w:rsidRPr="006F58D7">
              <w:rPr>
                <w:b/>
              </w:rPr>
              <w:t>Пользователь В</w:t>
            </w:r>
          </w:p>
        </w:tc>
        <w:tc>
          <w:tcPr>
            <w:tcW w:w="1843" w:type="dxa"/>
          </w:tcPr>
          <w:p w14:paraId="030528CA" w14:textId="77777777" w:rsidR="00E6257C" w:rsidRPr="006F58D7" w:rsidRDefault="00E6257C" w:rsidP="001E17A0">
            <w:pPr>
              <w:jc w:val="both"/>
              <w:rPr>
                <w:b/>
              </w:rPr>
            </w:pPr>
            <w:r w:rsidRPr="006F58D7">
              <w:rPr>
                <w:b/>
              </w:rPr>
              <w:t>Пользователь Г</w:t>
            </w:r>
          </w:p>
        </w:tc>
        <w:tc>
          <w:tcPr>
            <w:tcW w:w="1842" w:type="dxa"/>
          </w:tcPr>
          <w:p w14:paraId="77FA79AA" w14:textId="77777777" w:rsidR="00E6257C" w:rsidRPr="006F58D7" w:rsidRDefault="00E6257C" w:rsidP="001E17A0">
            <w:pPr>
              <w:jc w:val="both"/>
              <w:rPr>
                <w:b/>
              </w:rPr>
            </w:pPr>
            <w:r>
              <w:rPr>
                <w:b/>
              </w:rPr>
              <w:t>Пользователь Д</w:t>
            </w:r>
          </w:p>
        </w:tc>
      </w:tr>
      <w:tr w:rsidR="00E6257C" w14:paraId="21EC71C5" w14:textId="77777777" w:rsidTr="001E17A0">
        <w:tc>
          <w:tcPr>
            <w:tcW w:w="1702" w:type="dxa"/>
          </w:tcPr>
          <w:p w14:paraId="10628730" w14:textId="77777777" w:rsidR="00E6257C" w:rsidRDefault="00E6257C" w:rsidP="001E17A0">
            <w:r>
              <w:t>Сообщение 1 (Чат 1)</w:t>
            </w:r>
          </w:p>
        </w:tc>
        <w:tc>
          <w:tcPr>
            <w:tcW w:w="1842" w:type="dxa"/>
          </w:tcPr>
          <w:p w14:paraId="2EE8E49A" w14:textId="77777777" w:rsidR="00E6257C" w:rsidRDefault="00E6257C" w:rsidP="001E17A0">
            <w:pPr>
              <w:jc w:val="center"/>
            </w:pPr>
            <w:r>
              <w:t>+</w:t>
            </w:r>
          </w:p>
        </w:tc>
        <w:tc>
          <w:tcPr>
            <w:tcW w:w="1843" w:type="dxa"/>
          </w:tcPr>
          <w:p w14:paraId="3796A935" w14:textId="77777777" w:rsidR="00E6257C" w:rsidRDefault="00E6257C" w:rsidP="001E17A0">
            <w:pPr>
              <w:jc w:val="center"/>
            </w:pPr>
            <w:r>
              <w:t>+</w:t>
            </w:r>
          </w:p>
        </w:tc>
        <w:tc>
          <w:tcPr>
            <w:tcW w:w="1843" w:type="dxa"/>
          </w:tcPr>
          <w:p w14:paraId="29E6381D" w14:textId="77777777" w:rsidR="00E6257C" w:rsidRDefault="00E6257C" w:rsidP="001E17A0">
            <w:pPr>
              <w:jc w:val="center"/>
            </w:pPr>
          </w:p>
        </w:tc>
        <w:tc>
          <w:tcPr>
            <w:tcW w:w="1843" w:type="dxa"/>
          </w:tcPr>
          <w:p w14:paraId="00036C8F" w14:textId="77777777" w:rsidR="00E6257C" w:rsidRDefault="00E6257C" w:rsidP="001E17A0">
            <w:pPr>
              <w:jc w:val="center"/>
            </w:pPr>
          </w:p>
        </w:tc>
        <w:tc>
          <w:tcPr>
            <w:tcW w:w="1842" w:type="dxa"/>
          </w:tcPr>
          <w:p w14:paraId="1E684A05" w14:textId="77777777" w:rsidR="00E6257C" w:rsidRDefault="00E6257C" w:rsidP="001E17A0">
            <w:pPr>
              <w:jc w:val="center"/>
            </w:pPr>
          </w:p>
        </w:tc>
      </w:tr>
      <w:tr w:rsidR="00E6257C" w14:paraId="1A84A4F0" w14:textId="77777777" w:rsidTr="001E17A0">
        <w:tc>
          <w:tcPr>
            <w:tcW w:w="1702" w:type="dxa"/>
          </w:tcPr>
          <w:p w14:paraId="06D54C9A" w14:textId="77777777" w:rsidR="00E6257C" w:rsidRDefault="00E6257C" w:rsidP="001E17A0">
            <w:r>
              <w:t>Сообщение 2 (Чат 2)</w:t>
            </w:r>
          </w:p>
        </w:tc>
        <w:tc>
          <w:tcPr>
            <w:tcW w:w="1842" w:type="dxa"/>
          </w:tcPr>
          <w:p w14:paraId="3FE86A5A" w14:textId="77777777" w:rsidR="00E6257C" w:rsidRDefault="00E6257C" w:rsidP="001E17A0">
            <w:pPr>
              <w:jc w:val="center"/>
            </w:pPr>
          </w:p>
        </w:tc>
        <w:tc>
          <w:tcPr>
            <w:tcW w:w="1843" w:type="dxa"/>
          </w:tcPr>
          <w:p w14:paraId="5244DBF1" w14:textId="77777777" w:rsidR="00E6257C" w:rsidRDefault="00E6257C" w:rsidP="001E17A0">
            <w:pPr>
              <w:jc w:val="center"/>
            </w:pPr>
            <w:r>
              <w:t>+</w:t>
            </w:r>
          </w:p>
        </w:tc>
        <w:tc>
          <w:tcPr>
            <w:tcW w:w="1843" w:type="dxa"/>
          </w:tcPr>
          <w:p w14:paraId="36B69B98" w14:textId="77777777" w:rsidR="00E6257C" w:rsidRDefault="00E6257C" w:rsidP="001E17A0">
            <w:pPr>
              <w:jc w:val="center"/>
            </w:pPr>
            <w:r>
              <w:t>+</w:t>
            </w:r>
          </w:p>
        </w:tc>
        <w:tc>
          <w:tcPr>
            <w:tcW w:w="1843" w:type="dxa"/>
          </w:tcPr>
          <w:p w14:paraId="167BF767" w14:textId="77777777" w:rsidR="00E6257C" w:rsidRDefault="00E6257C" w:rsidP="001E17A0">
            <w:pPr>
              <w:jc w:val="center"/>
            </w:pPr>
          </w:p>
        </w:tc>
        <w:tc>
          <w:tcPr>
            <w:tcW w:w="1842" w:type="dxa"/>
          </w:tcPr>
          <w:p w14:paraId="2CCEF473" w14:textId="77777777" w:rsidR="00E6257C" w:rsidRDefault="00E6257C" w:rsidP="001E17A0">
            <w:pPr>
              <w:jc w:val="center"/>
            </w:pPr>
          </w:p>
        </w:tc>
      </w:tr>
      <w:tr w:rsidR="00E6257C" w14:paraId="32D591F6" w14:textId="77777777" w:rsidTr="001E17A0">
        <w:tc>
          <w:tcPr>
            <w:tcW w:w="1702" w:type="dxa"/>
          </w:tcPr>
          <w:p w14:paraId="6DB857C3" w14:textId="77777777" w:rsidR="00E6257C" w:rsidRDefault="00E6257C" w:rsidP="001E17A0">
            <w:r>
              <w:t>Сообщение 3 (Чат 3)</w:t>
            </w:r>
          </w:p>
        </w:tc>
        <w:tc>
          <w:tcPr>
            <w:tcW w:w="1842" w:type="dxa"/>
          </w:tcPr>
          <w:p w14:paraId="540BC61B" w14:textId="77777777" w:rsidR="00E6257C" w:rsidRDefault="00E6257C" w:rsidP="001E17A0">
            <w:pPr>
              <w:jc w:val="center"/>
            </w:pPr>
          </w:p>
        </w:tc>
        <w:tc>
          <w:tcPr>
            <w:tcW w:w="1843" w:type="dxa"/>
          </w:tcPr>
          <w:p w14:paraId="62BBD3CC" w14:textId="77777777" w:rsidR="00E6257C" w:rsidRDefault="00E6257C" w:rsidP="001E17A0">
            <w:pPr>
              <w:jc w:val="center"/>
            </w:pPr>
            <w:r>
              <w:t>+</w:t>
            </w:r>
          </w:p>
        </w:tc>
        <w:tc>
          <w:tcPr>
            <w:tcW w:w="1843" w:type="dxa"/>
          </w:tcPr>
          <w:p w14:paraId="5AB918B7" w14:textId="77777777" w:rsidR="00E6257C" w:rsidRDefault="00E6257C" w:rsidP="001E17A0">
            <w:pPr>
              <w:jc w:val="center"/>
            </w:pPr>
            <w:r>
              <w:t>+</w:t>
            </w:r>
          </w:p>
        </w:tc>
        <w:tc>
          <w:tcPr>
            <w:tcW w:w="1843" w:type="dxa"/>
          </w:tcPr>
          <w:p w14:paraId="09F61BFF" w14:textId="77777777" w:rsidR="00E6257C" w:rsidRDefault="00E6257C" w:rsidP="001E17A0">
            <w:pPr>
              <w:jc w:val="center"/>
            </w:pPr>
            <w:r>
              <w:t>+</w:t>
            </w:r>
          </w:p>
        </w:tc>
        <w:tc>
          <w:tcPr>
            <w:tcW w:w="1842" w:type="dxa"/>
          </w:tcPr>
          <w:p w14:paraId="419CAE40" w14:textId="697AAC28" w:rsidR="00E6257C" w:rsidRDefault="00CC6E0B" w:rsidP="001E17A0">
            <w:pPr>
              <w:jc w:val="center"/>
            </w:pPr>
            <w:r>
              <w:t>+</w:t>
            </w:r>
          </w:p>
        </w:tc>
      </w:tr>
      <w:tr w:rsidR="00E6257C" w14:paraId="7F427F0C" w14:textId="77777777" w:rsidTr="001E17A0">
        <w:tc>
          <w:tcPr>
            <w:tcW w:w="1702" w:type="dxa"/>
          </w:tcPr>
          <w:p w14:paraId="464D537F" w14:textId="77777777" w:rsidR="00E6257C" w:rsidRDefault="00E6257C" w:rsidP="001E17A0">
            <w:r>
              <w:t>Вложение 1 (Чат 3)</w:t>
            </w:r>
          </w:p>
        </w:tc>
        <w:tc>
          <w:tcPr>
            <w:tcW w:w="1842" w:type="dxa"/>
          </w:tcPr>
          <w:p w14:paraId="1F8913C5" w14:textId="77777777" w:rsidR="00E6257C" w:rsidRDefault="00E6257C" w:rsidP="001E17A0">
            <w:pPr>
              <w:jc w:val="center"/>
            </w:pPr>
          </w:p>
        </w:tc>
        <w:tc>
          <w:tcPr>
            <w:tcW w:w="1843" w:type="dxa"/>
          </w:tcPr>
          <w:p w14:paraId="68C81DDE" w14:textId="77777777" w:rsidR="00E6257C" w:rsidRDefault="00E6257C" w:rsidP="001E17A0">
            <w:pPr>
              <w:jc w:val="center"/>
            </w:pPr>
            <w:r>
              <w:t>+</w:t>
            </w:r>
          </w:p>
        </w:tc>
        <w:tc>
          <w:tcPr>
            <w:tcW w:w="1843" w:type="dxa"/>
          </w:tcPr>
          <w:p w14:paraId="602EBB6B" w14:textId="77777777" w:rsidR="00E6257C" w:rsidRDefault="00E6257C" w:rsidP="001E17A0">
            <w:pPr>
              <w:jc w:val="center"/>
            </w:pPr>
            <w:r>
              <w:t>+</w:t>
            </w:r>
          </w:p>
        </w:tc>
        <w:tc>
          <w:tcPr>
            <w:tcW w:w="1843" w:type="dxa"/>
          </w:tcPr>
          <w:p w14:paraId="7BD8D5AE" w14:textId="77777777" w:rsidR="00E6257C" w:rsidRDefault="00E6257C" w:rsidP="001E17A0">
            <w:pPr>
              <w:jc w:val="center"/>
            </w:pPr>
            <w:r>
              <w:t>+</w:t>
            </w:r>
          </w:p>
        </w:tc>
        <w:tc>
          <w:tcPr>
            <w:tcW w:w="1842" w:type="dxa"/>
          </w:tcPr>
          <w:p w14:paraId="488A5DEF" w14:textId="5C11EF1D" w:rsidR="00E6257C" w:rsidRDefault="00CC6E0B" w:rsidP="001E17A0">
            <w:pPr>
              <w:jc w:val="center"/>
            </w:pPr>
            <w:r>
              <w:t>+</w:t>
            </w:r>
          </w:p>
        </w:tc>
      </w:tr>
    </w:tbl>
    <w:p w14:paraId="5D1527EB" w14:textId="77777777" w:rsidR="002E0FE6" w:rsidRPr="002E0FE6" w:rsidRDefault="002E0FE6" w:rsidP="002E0FE6"/>
    <w:p w14:paraId="290BA2DB" w14:textId="4AD40D51" w:rsidR="002E0FE6" w:rsidRDefault="002E0FE6" w:rsidP="002E0FE6">
      <w:pPr>
        <w:pStyle w:val="4"/>
      </w:pPr>
      <w:r>
        <w:t>Сценарий 1: Получение</w:t>
      </w:r>
      <w:r w:rsidR="007D4DB0">
        <w:t xml:space="preserve"> своих</w:t>
      </w:r>
      <w:r>
        <w:t xml:space="preserve"> </w:t>
      </w:r>
      <w:r w:rsidR="00E6257C">
        <w:t>чатов</w:t>
      </w:r>
    </w:p>
    <w:p w14:paraId="0D5AECB8" w14:textId="13897B61" w:rsidR="00E6257C" w:rsidRDefault="00E6257C" w:rsidP="007D4DB0">
      <w:pPr>
        <w:ind w:firstLine="709"/>
      </w:pPr>
      <w:r>
        <w:t xml:space="preserve">Проверяем доступность чатов для </w:t>
      </w:r>
      <w:r w:rsidR="007D4DB0">
        <w:t>пользователей, отправивших сообщение, получивших сообщение, включенных в канал</w:t>
      </w:r>
      <w:r w:rsidR="00CC6E0B">
        <w:t xml:space="preserve"> (вручную или как создатели канала)</w:t>
      </w:r>
      <w:r w:rsidR="007D4DB0">
        <w:t>. Проверяем отсутствие чатов у пользователей, не отправлявших и не получавших сообщения из каналов и от других пользователей.</w:t>
      </w:r>
    </w:p>
    <w:p w14:paraId="42CC0573" w14:textId="77777777" w:rsidR="00E6257C" w:rsidRPr="00E6257C" w:rsidRDefault="00E6257C" w:rsidP="00E6257C"/>
    <w:p w14:paraId="5F1A7808" w14:textId="06F6F13C" w:rsidR="00696337" w:rsidRPr="00696337" w:rsidRDefault="00696337" w:rsidP="002E0FE6">
      <w:pPr>
        <w:ind w:firstLine="720"/>
        <w:jc w:val="both"/>
        <w:rPr>
          <w:i/>
        </w:rPr>
      </w:pPr>
      <w:r w:rsidRPr="00696337">
        <w:rPr>
          <w:i/>
        </w:rPr>
        <w:t>Действие</w:t>
      </w:r>
    </w:p>
    <w:p w14:paraId="04DE89B5" w14:textId="77777777" w:rsidR="00696337" w:rsidRDefault="00696337" w:rsidP="002E0FE6">
      <w:pPr>
        <w:ind w:firstLine="720"/>
        <w:jc w:val="both"/>
      </w:pPr>
      <w:r>
        <w:t xml:space="preserve">Пользователь А получает список чатов. </w:t>
      </w:r>
    </w:p>
    <w:p w14:paraId="77EE89A0" w14:textId="77777777" w:rsidR="00696337" w:rsidRPr="00696337" w:rsidRDefault="00696337" w:rsidP="002E0FE6">
      <w:pPr>
        <w:ind w:firstLine="720"/>
        <w:jc w:val="both"/>
        <w:rPr>
          <w:i/>
        </w:rPr>
      </w:pPr>
      <w:r w:rsidRPr="00696337">
        <w:rPr>
          <w:i/>
        </w:rPr>
        <w:t>Результат:</w:t>
      </w:r>
    </w:p>
    <w:p w14:paraId="7BA87FFF" w14:textId="3A6660DF" w:rsidR="00103713" w:rsidRDefault="00696337" w:rsidP="002E0FE6">
      <w:pPr>
        <w:ind w:firstLine="720"/>
        <w:jc w:val="both"/>
      </w:pPr>
      <w:r>
        <w:t>Чат 1.</w:t>
      </w:r>
    </w:p>
    <w:p w14:paraId="248DC270" w14:textId="07649A5F" w:rsidR="00696337" w:rsidRDefault="00696337" w:rsidP="002E0FE6">
      <w:pPr>
        <w:ind w:firstLine="720"/>
        <w:jc w:val="both"/>
      </w:pPr>
    </w:p>
    <w:p w14:paraId="1F3CEF3A" w14:textId="77777777" w:rsidR="00696337" w:rsidRPr="00696337" w:rsidRDefault="00696337" w:rsidP="00696337">
      <w:pPr>
        <w:ind w:firstLine="720"/>
        <w:jc w:val="both"/>
        <w:rPr>
          <w:i/>
        </w:rPr>
      </w:pPr>
      <w:r w:rsidRPr="00696337">
        <w:rPr>
          <w:i/>
        </w:rPr>
        <w:t>Действие</w:t>
      </w:r>
    </w:p>
    <w:p w14:paraId="7FB24448" w14:textId="58F16A3D" w:rsidR="00696337" w:rsidRDefault="00696337" w:rsidP="00696337">
      <w:pPr>
        <w:ind w:firstLine="720"/>
        <w:jc w:val="both"/>
      </w:pPr>
      <w:r>
        <w:t xml:space="preserve">Пользователь Б получает список чатов. </w:t>
      </w:r>
    </w:p>
    <w:p w14:paraId="74F2718B" w14:textId="77777777" w:rsidR="00696337" w:rsidRPr="00696337" w:rsidRDefault="00696337" w:rsidP="00696337">
      <w:pPr>
        <w:ind w:firstLine="720"/>
        <w:jc w:val="both"/>
        <w:rPr>
          <w:i/>
        </w:rPr>
      </w:pPr>
      <w:r w:rsidRPr="00696337">
        <w:rPr>
          <w:i/>
        </w:rPr>
        <w:t>Результат:</w:t>
      </w:r>
    </w:p>
    <w:p w14:paraId="77E1245C" w14:textId="77777777" w:rsidR="003C2235" w:rsidRPr="003C2235" w:rsidRDefault="003C2235" w:rsidP="003C2235">
      <w:pPr>
        <w:ind w:firstLine="720"/>
        <w:jc w:val="both"/>
      </w:pPr>
      <w:r>
        <w:t>Чат 1, Чат 2, Чат 3</w:t>
      </w:r>
    </w:p>
    <w:p w14:paraId="3982D301" w14:textId="0C71E99F" w:rsidR="00696337" w:rsidRDefault="00696337" w:rsidP="002E0FE6">
      <w:pPr>
        <w:ind w:firstLine="720"/>
        <w:jc w:val="both"/>
      </w:pPr>
    </w:p>
    <w:p w14:paraId="56A5DB9A" w14:textId="77777777" w:rsidR="00696337" w:rsidRPr="00696337" w:rsidRDefault="00696337" w:rsidP="00696337">
      <w:pPr>
        <w:ind w:firstLine="720"/>
        <w:jc w:val="both"/>
        <w:rPr>
          <w:i/>
        </w:rPr>
      </w:pPr>
      <w:r w:rsidRPr="00696337">
        <w:rPr>
          <w:i/>
        </w:rPr>
        <w:t>Действие</w:t>
      </w:r>
    </w:p>
    <w:p w14:paraId="33E674FE" w14:textId="6A167187" w:rsidR="00696337" w:rsidRDefault="00696337" w:rsidP="00696337">
      <w:pPr>
        <w:ind w:firstLine="720"/>
        <w:jc w:val="both"/>
      </w:pPr>
      <w:r>
        <w:t xml:space="preserve">Пользователь </w:t>
      </w:r>
      <w:r w:rsidR="00CC6E0B">
        <w:t>Д</w:t>
      </w:r>
      <w:r>
        <w:t xml:space="preserve"> получает список чатов. </w:t>
      </w:r>
    </w:p>
    <w:p w14:paraId="2B230A25" w14:textId="77777777" w:rsidR="00696337" w:rsidRPr="00696337" w:rsidRDefault="00696337" w:rsidP="00696337">
      <w:pPr>
        <w:ind w:firstLine="720"/>
        <w:jc w:val="both"/>
        <w:rPr>
          <w:i/>
        </w:rPr>
      </w:pPr>
      <w:r w:rsidRPr="00696337">
        <w:rPr>
          <w:i/>
        </w:rPr>
        <w:t>Результат:</w:t>
      </w:r>
    </w:p>
    <w:p w14:paraId="7A48E70F" w14:textId="6AE6A0C8" w:rsidR="00696337" w:rsidRPr="003C2235" w:rsidRDefault="003C2235" w:rsidP="00696337">
      <w:pPr>
        <w:ind w:firstLine="720"/>
        <w:jc w:val="both"/>
      </w:pPr>
      <w:r>
        <w:t>Чат 3</w:t>
      </w:r>
    </w:p>
    <w:p w14:paraId="091C3B01" w14:textId="08C7A3F7" w:rsidR="00696337" w:rsidRDefault="00696337" w:rsidP="002E0FE6">
      <w:pPr>
        <w:ind w:firstLine="720"/>
        <w:jc w:val="both"/>
      </w:pPr>
    </w:p>
    <w:p w14:paraId="6B9B20F4" w14:textId="77777777" w:rsidR="003C2235" w:rsidRPr="00696337" w:rsidRDefault="003C2235" w:rsidP="003C2235">
      <w:pPr>
        <w:ind w:firstLine="720"/>
        <w:jc w:val="both"/>
        <w:rPr>
          <w:i/>
        </w:rPr>
      </w:pPr>
      <w:r w:rsidRPr="00696337">
        <w:rPr>
          <w:i/>
        </w:rPr>
        <w:t>Действие</w:t>
      </w:r>
    </w:p>
    <w:p w14:paraId="394C25F1" w14:textId="2B712BDD" w:rsidR="003C2235" w:rsidRDefault="003C2235" w:rsidP="003C2235">
      <w:pPr>
        <w:ind w:firstLine="720"/>
        <w:jc w:val="both"/>
      </w:pPr>
      <w:r>
        <w:lastRenderedPageBreak/>
        <w:t xml:space="preserve">Пользователь </w:t>
      </w:r>
      <w:r w:rsidR="00CC6E0B">
        <w:t>Е</w:t>
      </w:r>
      <w:r>
        <w:t xml:space="preserve"> получает список чатов. </w:t>
      </w:r>
    </w:p>
    <w:p w14:paraId="395862FF" w14:textId="77777777" w:rsidR="003C2235" w:rsidRPr="00696337" w:rsidRDefault="003C2235" w:rsidP="003C2235">
      <w:pPr>
        <w:ind w:firstLine="720"/>
        <w:jc w:val="both"/>
        <w:rPr>
          <w:i/>
        </w:rPr>
      </w:pPr>
      <w:r w:rsidRPr="00696337">
        <w:rPr>
          <w:i/>
        </w:rPr>
        <w:t>Результат:</w:t>
      </w:r>
    </w:p>
    <w:p w14:paraId="0EDA9F51" w14:textId="45F51CC9" w:rsidR="003C2235" w:rsidRDefault="003C2235" w:rsidP="003C2235">
      <w:pPr>
        <w:ind w:firstLine="720"/>
        <w:jc w:val="both"/>
      </w:pPr>
      <w:r>
        <w:t>Данные отсутствуют</w:t>
      </w:r>
      <w:r w:rsidR="00E6257C">
        <w:t>.</w:t>
      </w:r>
    </w:p>
    <w:p w14:paraId="675E31F8" w14:textId="77777777" w:rsidR="007D4DB0" w:rsidRDefault="007D4DB0" w:rsidP="003C2235">
      <w:pPr>
        <w:ind w:firstLine="720"/>
        <w:jc w:val="both"/>
      </w:pPr>
    </w:p>
    <w:p w14:paraId="31E00181" w14:textId="57E90A19" w:rsidR="00E6257C" w:rsidRDefault="00E6257C" w:rsidP="00E6257C">
      <w:pPr>
        <w:pStyle w:val="4"/>
      </w:pPr>
      <w:r>
        <w:t xml:space="preserve">Сценарий 2: Получение </w:t>
      </w:r>
      <w:r w:rsidR="007D4DB0">
        <w:t xml:space="preserve">своих </w:t>
      </w:r>
      <w:r>
        <w:t>сообщений</w:t>
      </w:r>
    </w:p>
    <w:p w14:paraId="22354843" w14:textId="1AADF948" w:rsidR="007D4DB0" w:rsidRDefault="007D4DB0" w:rsidP="007D4DB0">
      <w:pPr>
        <w:ind w:left="720"/>
      </w:pPr>
      <w:r>
        <w:t>Проверяем получение сообщений от пользователя и из канала.</w:t>
      </w:r>
    </w:p>
    <w:p w14:paraId="1F410A76" w14:textId="77777777" w:rsidR="007D4DB0" w:rsidRPr="007D4DB0" w:rsidRDefault="007D4DB0" w:rsidP="007D4DB0">
      <w:pPr>
        <w:ind w:left="720"/>
      </w:pPr>
    </w:p>
    <w:p w14:paraId="21B4BFCC" w14:textId="77777777" w:rsidR="00E6257C" w:rsidRPr="00696337" w:rsidRDefault="00E6257C" w:rsidP="00E6257C">
      <w:pPr>
        <w:ind w:firstLine="720"/>
        <w:jc w:val="both"/>
        <w:rPr>
          <w:i/>
        </w:rPr>
      </w:pPr>
      <w:r w:rsidRPr="00696337">
        <w:rPr>
          <w:i/>
        </w:rPr>
        <w:t>Действие</w:t>
      </w:r>
    </w:p>
    <w:p w14:paraId="2E2EAFDB" w14:textId="78617FCC" w:rsidR="00E6257C" w:rsidRDefault="00E6257C" w:rsidP="00E6257C">
      <w:pPr>
        <w:ind w:firstLine="720"/>
        <w:jc w:val="both"/>
      </w:pPr>
      <w:r>
        <w:t xml:space="preserve">Пользователь </w:t>
      </w:r>
      <w:r w:rsidR="007D4DB0">
        <w:t>Б</w:t>
      </w:r>
      <w:r>
        <w:t xml:space="preserve"> запрашивает сообщения Чата 1. </w:t>
      </w:r>
    </w:p>
    <w:p w14:paraId="501D279E" w14:textId="77777777" w:rsidR="00E6257C" w:rsidRPr="00696337" w:rsidRDefault="00E6257C" w:rsidP="00E6257C">
      <w:pPr>
        <w:ind w:firstLine="720"/>
        <w:jc w:val="both"/>
        <w:rPr>
          <w:i/>
        </w:rPr>
      </w:pPr>
      <w:r w:rsidRPr="00696337">
        <w:rPr>
          <w:i/>
        </w:rPr>
        <w:t>Результат:</w:t>
      </w:r>
    </w:p>
    <w:p w14:paraId="0985C80C" w14:textId="41B920D4" w:rsidR="00E6257C" w:rsidRDefault="00E6257C" w:rsidP="00E6257C">
      <w:pPr>
        <w:ind w:firstLine="720"/>
        <w:jc w:val="both"/>
      </w:pPr>
      <w:r>
        <w:t>Сообщение 1</w:t>
      </w:r>
    </w:p>
    <w:p w14:paraId="6C581A32" w14:textId="77777777" w:rsidR="00E6257C" w:rsidRDefault="00E6257C" w:rsidP="00E6257C">
      <w:pPr>
        <w:ind w:firstLine="720"/>
        <w:jc w:val="both"/>
      </w:pPr>
    </w:p>
    <w:p w14:paraId="76C703D0" w14:textId="77777777" w:rsidR="00E6257C" w:rsidRPr="00696337" w:rsidRDefault="00E6257C" w:rsidP="00E6257C">
      <w:pPr>
        <w:ind w:firstLine="720"/>
        <w:jc w:val="both"/>
        <w:rPr>
          <w:i/>
        </w:rPr>
      </w:pPr>
      <w:r w:rsidRPr="00696337">
        <w:rPr>
          <w:i/>
        </w:rPr>
        <w:t>Действие</w:t>
      </w:r>
    </w:p>
    <w:p w14:paraId="4BEA2C5C" w14:textId="455AFE55" w:rsidR="00E6257C" w:rsidRDefault="00E6257C" w:rsidP="007D4DB0">
      <w:pPr>
        <w:ind w:firstLine="720"/>
        <w:jc w:val="both"/>
      </w:pPr>
      <w:r>
        <w:t xml:space="preserve">Пользователь </w:t>
      </w:r>
      <w:r w:rsidR="007D4DB0">
        <w:t>Г запрашивает сообщения Чата 3.</w:t>
      </w:r>
    </w:p>
    <w:p w14:paraId="71B4B18A" w14:textId="77777777" w:rsidR="00E6257C" w:rsidRPr="00696337" w:rsidRDefault="00E6257C" w:rsidP="00E6257C">
      <w:pPr>
        <w:ind w:firstLine="720"/>
        <w:jc w:val="both"/>
        <w:rPr>
          <w:i/>
        </w:rPr>
      </w:pPr>
      <w:r w:rsidRPr="00696337">
        <w:rPr>
          <w:i/>
        </w:rPr>
        <w:t>Результат:</w:t>
      </w:r>
    </w:p>
    <w:p w14:paraId="3C0BFF75" w14:textId="29E47A27" w:rsidR="00E6257C" w:rsidRPr="003C2235" w:rsidRDefault="007D4DB0" w:rsidP="00E6257C">
      <w:pPr>
        <w:ind w:firstLine="720"/>
        <w:jc w:val="both"/>
      </w:pPr>
      <w:r>
        <w:t>Сообщение 3, Вложение 1</w:t>
      </w:r>
    </w:p>
    <w:p w14:paraId="3353FCF4" w14:textId="77777777" w:rsidR="00E6257C" w:rsidRDefault="00E6257C" w:rsidP="00E6257C">
      <w:pPr>
        <w:ind w:firstLine="720"/>
        <w:jc w:val="both"/>
      </w:pPr>
    </w:p>
    <w:p w14:paraId="037AA3FD" w14:textId="54EB19F2" w:rsidR="00E6257C" w:rsidRDefault="00E6257C" w:rsidP="00E6257C">
      <w:pPr>
        <w:pStyle w:val="4"/>
      </w:pPr>
      <w:r>
        <w:t xml:space="preserve">Сценарий 3: Получение </w:t>
      </w:r>
      <w:r w:rsidR="007D4DB0">
        <w:t xml:space="preserve">своих </w:t>
      </w:r>
      <w:r>
        <w:t>вложений</w:t>
      </w:r>
    </w:p>
    <w:p w14:paraId="3F40E7CC" w14:textId="77777777" w:rsidR="00E6257C" w:rsidRPr="00696337" w:rsidRDefault="00E6257C" w:rsidP="00E6257C">
      <w:pPr>
        <w:ind w:firstLine="720"/>
        <w:jc w:val="both"/>
        <w:rPr>
          <w:i/>
        </w:rPr>
      </w:pPr>
      <w:r w:rsidRPr="00696337">
        <w:rPr>
          <w:i/>
        </w:rPr>
        <w:t>Действие</w:t>
      </w:r>
    </w:p>
    <w:p w14:paraId="38095095" w14:textId="1BDD19EE" w:rsidR="00E6257C" w:rsidRDefault="00E6257C" w:rsidP="00E6257C">
      <w:pPr>
        <w:ind w:firstLine="720"/>
        <w:jc w:val="both"/>
      </w:pPr>
      <w:r>
        <w:t xml:space="preserve">Пользователь </w:t>
      </w:r>
      <w:r w:rsidR="007D4DB0">
        <w:t>Г запрашивает Вложение 1</w:t>
      </w:r>
      <w:r>
        <w:t xml:space="preserve">. </w:t>
      </w:r>
    </w:p>
    <w:p w14:paraId="586524F1" w14:textId="77777777" w:rsidR="00E6257C" w:rsidRPr="00696337" w:rsidRDefault="00E6257C" w:rsidP="00E6257C">
      <w:pPr>
        <w:ind w:firstLine="720"/>
        <w:jc w:val="both"/>
        <w:rPr>
          <w:i/>
        </w:rPr>
      </w:pPr>
      <w:r w:rsidRPr="00696337">
        <w:rPr>
          <w:i/>
        </w:rPr>
        <w:t>Результат:</w:t>
      </w:r>
    </w:p>
    <w:p w14:paraId="3B470FF6" w14:textId="73277651" w:rsidR="00E6257C" w:rsidRDefault="007D4DB0" w:rsidP="00E6257C">
      <w:pPr>
        <w:ind w:firstLine="720"/>
        <w:jc w:val="both"/>
      </w:pPr>
      <w:r>
        <w:t>Содержимое вложения успешно возвращено</w:t>
      </w:r>
    </w:p>
    <w:p w14:paraId="4BF305E6" w14:textId="11CD45EB" w:rsidR="007665D8" w:rsidRDefault="007665D8" w:rsidP="00E6257C">
      <w:pPr>
        <w:ind w:firstLine="720"/>
        <w:jc w:val="both"/>
      </w:pPr>
    </w:p>
    <w:p w14:paraId="38101D22" w14:textId="1CB65F9A" w:rsidR="007665D8" w:rsidRDefault="007665D8" w:rsidP="007665D8">
      <w:pPr>
        <w:pStyle w:val="4"/>
      </w:pPr>
      <w:r>
        <w:t>Сценарий 4: Получение своих контактов</w:t>
      </w:r>
    </w:p>
    <w:p w14:paraId="5D3A7FC2" w14:textId="77777777" w:rsidR="007665D8" w:rsidRPr="00696337" w:rsidRDefault="007665D8" w:rsidP="007665D8">
      <w:pPr>
        <w:ind w:firstLine="720"/>
        <w:jc w:val="both"/>
        <w:rPr>
          <w:i/>
        </w:rPr>
      </w:pPr>
      <w:r w:rsidRPr="00696337">
        <w:rPr>
          <w:i/>
        </w:rPr>
        <w:t>Действие</w:t>
      </w:r>
    </w:p>
    <w:p w14:paraId="28443096" w14:textId="0740BA57" w:rsidR="007665D8" w:rsidRDefault="007665D8" w:rsidP="007665D8">
      <w:pPr>
        <w:ind w:firstLine="720"/>
        <w:jc w:val="both"/>
      </w:pPr>
      <w:r>
        <w:t xml:space="preserve">Пользователь Б запрашивает контакты пользователя Б. </w:t>
      </w:r>
    </w:p>
    <w:p w14:paraId="5B08AEAD" w14:textId="77777777" w:rsidR="007665D8" w:rsidRPr="00696337" w:rsidRDefault="007665D8" w:rsidP="007665D8">
      <w:pPr>
        <w:ind w:firstLine="720"/>
        <w:jc w:val="both"/>
        <w:rPr>
          <w:i/>
        </w:rPr>
      </w:pPr>
      <w:r w:rsidRPr="00696337">
        <w:rPr>
          <w:i/>
        </w:rPr>
        <w:t>Результат:</w:t>
      </w:r>
    </w:p>
    <w:p w14:paraId="772207EC" w14:textId="05EB5CB0" w:rsidR="007665D8" w:rsidRDefault="007665D8" w:rsidP="007665D8">
      <w:pPr>
        <w:ind w:firstLine="720"/>
        <w:jc w:val="both"/>
      </w:pPr>
      <w:r>
        <w:t>Пользователь В, Пользователь Г</w:t>
      </w:r>
    </w:p>
    <w:p w14:paraId="0B0013AD" w14:textId="77777777" w:rsidR="007665D8" w:rsidRDefault="007665D8" w:rsidP="00E6257C">
      <w:pPr>
        <w:ind w:firstLine="720"/>
        <w:jc w:val="both"/>
      </w:pPr>
    </w:p>
    <w:p w14:paraId="6BF2D82B" w14:textId="78B7D5F5" w:rsidR="007D4DB0" w:rsidRDefault="007D4DB0" w:rsidP="007D4DB0">
      <w:pPr>
        <w:pStyle w:val="4"/>
      </w:pPr>
      <w:r>
        <w:t xml:space="preserve">Сценарий </w:t>
      </w:r>
      <w:r w:rsidR="007665D8">
        <w:t>5</w:t>
      </w:r>
      <w:r>
        <w:t>: Получение чужих сообщений</w:t>
      </w:r>
    </w:p>
    <w:p w14:paraId="2DC40CF2" w14:textId="77777777" w:rsidR="007D4DB0" w:rsidRPr="00696337" w:rsidRDefault="007D4DB0" w:rsidP="007D4DB0">
      <w:pPr>
        <w:ind w:firstLine="720"/>
        <w:jc w:val="both"/>
        <w:rPr>
          <w:i/>
        </w:rPr>
      </w:pPr>
      <w:r w:rsidRPr="00696337">
        <w:rPr>
          <w:i/>
        </w:rPr>
        <w:t>Действие</w:t>
      </w:r>
    </w:p>
    <w:p w14:paraId="55317329" w14:textId="547625F0" w:rsidR="007D4DB0" w:rsidRDefault="007D4DB0" w:rsidP="007D4DB0">
      <w:pPr>
        <w:ind w:firstLine="720"/>
        <w:jc w:val="both"/>
      </w:pPr>
      <w:r>
        <w:t>Пользователь А запрашивает сообщения Чата 2.</w:t>
      </w:r>
    </w:p>
    <w:p w14:paraId="651BBE2A" w14:textId="77777777" w:rsidR="007D4DB0" w:rsidRPr="00696337" w:rsidRDefault="007D4DB0" w:rsidP="007D4DB0">
      <w:pPr>
        <w:ind w:firstLine="720"/>
        <w:jc w:val="both"/>
        <w:rPr>
          <w:i/>
        </w:rPr>
      </w:pPr>
      <w:r w:rsidRPr="00696337">
        <w:rPr>
          <w:i/>
        </w:rPr>
        <w:t>Результат:</w:t>
      </w:r>
    </w:p>
    <w:p w14:paraId="073B67E9" w14:textId="77777777" w:rsidR="007D4DB0" w:rsidRDefault="007D4DB0" w:rsidP="007D4DB0">
      <w:pPr>
        <w:ind w:firstLine="720"/>
        <w:jc w:val="both"/>
      </w:pPr>
      <w:r>
        <w:t>Исключение «Данные не найдены»</w:t>
      </w:r>
    </w:p>
    <w:p w14:paraId="6B1AD286" w14:textId="77777777" w:rsidR="007D4DB0" w:rsidRDefault="007D4DB0" w:rsidP="007D4DB0">
      <w:pPr>
        <w:ind w:firstLine="720"/>
        <w:jc w:val="both"/>
      </w:pPr>
    </w:p>
    <w:p w14:paraId="7F0B53CA" w14:textId="39690BB0" w:rsidR="007D4DB0" w:rsidRDefault="007D4DB0" w:rsidP="007D4DB0">
      <w:pPr>
        <w:pStyle w:val="4"/>
      </w:pPr>
      <w:r>
        <w:t xml:space="preserve">Сценарий </w:t>
      </w:r>
      <w:r w:rsidR="007665D8">
        <w:t>6</w:t>
      </w:r>
      <w:r>
        <w:t>: Получение чужих вложений</w:t>
      </w:r>
    </w:p>
    <w:p w14:paraId="709A68FC" w14:textId="77777777" w:rsidR="007D4DB0" w:rsidRPr="00696337" w:rsidRDefault="007D4DB0" w:rsidP="007D4DB0">
      <w:pPr>
        <w:ind w:firstLine="720"/>
        <w:jc w:val="both"/>
        <w:rPr>
          <w:i/>
        </w:rPr>
      </w:pPr>
      <w:r w:rsidRPr="00696337">
        <w:rPr>
          <w:i/>
        </w:rPr>
        <w:t>Действие</w:t>
      </w:r>
    </w:p>
    <w:p w14:paraId="6EBA8E72" w14:textId="420877B4" w:rsidR="007D4DB0" w:rsidRDefault="007D4DB0" w:rsidP="007D4DB0">
      <w:pPr>
        <w:ind w:firstLine="720"/>
        <w:jc w:val="both"/>
      </w:pPr>
      <w:r>
        <w:t xml:space="preserve">Пользователь А запрашивает Вложение 1. </w:t>
      </w:r>
    </w:p>
    <w:p w14:paraId="05F791D8" w14:textId="77777777" w:rsidR="007D4DB0" w:rsidRPr="00696337" w:rsidRDefault="007D4DB0" w:rsidP="007D4DB0">
      <w:pPr>
        <w:ind w:firstLine="720"/>
        <w:jc w:val="both"/>
        <w:rPr>
          <w:i/>
        </w:rPr>
      </w:pPr>
      <w:r w:rsidRPr="00696337">
        <w:rPr>
          <w:i/>
        </w:rPr>
        <w:t>Результат:</w:t>
      </w:r>
    </w:p>
    <w:p w14:paraId="05A2CAA3" w14:textId="6BD58815" w:rsidR="007D4DB0" w:rsidRDefault="007D4DB0" w:rsidP="007D4DB0">
      <w:pPr>
        <w:ind w:firstLine="720"/>
        <w:jc w:val="both"/>
      </w:pPr>
      <w:r>
        <w:t>Исключение «Данные не найдены»</w:t>
      </w:r>
    </w:p>
    <w:p w14:paraId="79D28C08" w14:textId="137A33AD" w:rsidR="007665D8" w:rsidRDefault="007665D8" w:rsidP="007D4DB0">
      <w:pPr>
        <w:ind w:firstLine="720"/>
        <w:jc w:val="both"/>
      </w:pPr>
    </w:p>
    <w:p w14:paraId="2FBFC511" w14:textId="6CE47862" w:rsidR="007665D8" w:rsidRDefault="007665D8" w:rsidP="007665D8">
      <w:pPr>
        <w:pStyle w:val="4"/>
      </w:pPr>
      <w:r>
        <w:t>Сценарий 7: Получение чужих контактов</w:t>
      </w:r>
    </w:p>
    <w:p w14:paraId="6AF7D6DE" w14:textId="77777777" w:rsidR="007665D8" w:rsidRPr="00696337" w:rsidRDefault="007665D8" w:rsidP="007665D8">
      <w:pPr>
        <w:ind w:firstLine="720"/>
        <w:jc w:val="both"/>
        <w:rPr>
          <w:i/>
        </w:rPr>
      </w:pPr>
      <w:r w:rsidRPr="00696337">
        <w:rPr>
          <w:i/>
        </w:rPr>
        <w:t>Действие</w:t>
      </w:r>
    </w:p>
    <w:p w14:paraId="40FAFD9B" w14:textId="0056E07A" w:rsidR="007665D8" w:rsidRDefault="007665D8" w:rsidP="007665D8">
      <w:pPr>
        <w:ind w:firstLine="720"/>
        <w:jc w:val="both"/>
      </w:pPr>
      <w:r>
        <w:t xml:space="preserve">Пользователь Б запрашивает контакты пользователя А. </w:t>
      </w:r>
    </w:p>
    <w:p w14:paraId="77DFFFFE" w14:textId="77777777" w:rsidR="007665D8" w:rsidRPr="00696337" w:rsidRDefault="007665D8" w:rsidP="007665D8">
      <w:pPr>
        <w:ind w:firstLine="720"/>
        <w:jc w:val="both"/>
        <w:rPr>
          <w:i/>
        </w:rPr>
      </w:pPr>
      <w:r w:rsidRPr="00696337">
        <w:rPr>
          <w:i/>
        </w:rPr>
        <w:t>Результат:</w:t>
      </w:r>
    </w:p>
    <w:p w14:paraId="676CA78F" w14:textId="77777777" w:rsidR="007665D8" w:rsidRDefault="007665D8" w:rsidP="007665D8">
      <w:pPr>
        <w:ind w:firstLine="720"/>
        <w:jc w:val="both"/>
      </w:pPr>
      <w:r>
        <w:t>Исключение «Данные не найдены»</w:t>
      </w:r>
    </w:p>
    <w:p w14:paraId="665449E5" w14:textId="77777777" w:rsidR="007665D8" w:rsidRDefault="007665D8" w:rsidP="007D4DB0">
      <w:pPr>
        <w:ind w:firstLine="720"/>
        <w:jc w:val="both"/>
      </w:pPr>
    </w:p>
    <w:p w14:paraId="621C21E3" w14:textId="77777777" w:rsidR="00696337" w:rsidRPr="00696337" w:rsidRDefault="00696337" w:rsidP="00696337"/>
    <w:p w14:paraId="2F5C960A" w14:textId="77777777" w:rsidR="00696337" w:rsidRPr="00CF513B" w:rsidRDefault="00696337" w:rsidP="002E0FE6">
      <w:pPr>
        <w:ind w:firstLine="720"/>
        <w:jc w:val="both"/>
      </w:pPr>
    </w:p>
    <w:p w14:paraId="11FB0066" w14:textId="46E7E1C0" w:rsidR="002E0FE6" w:rsidRDefault="002E0FE6" w:rsidP="002E0FE6">
      <w:pPr>
        <w:pStyle w:val="3"/>
      </w:pPr>
      <w:bookmarkStart w:id="30" w:name="_Toc461722028"/>
      <w:bookmarkStart w:id="31" w:name="_Toc479342741"/>
      <w:bookmarkStart w:id="32" w:name="_Toc494816460"/>
      <w:r>
        <w:t xml:space="preserve">Проверка разграничения прав доступа на </w:t>
      </w:r>
      <w:bookmarkEnd w:id="30"/>
      <w:bookmarkEnd w:id="31"/>
      <w:r w:rsidR="00CC6E0B">
        <w:t>управление каналами</w:t>
      </w:r>
      <w:bookmarkEnd w:id="32"/>
    </w:p>
    <w:p w14:paraId="654AF9D5" w14:textId="77777777" w:rsidR="002E0FE6" w:rsidRDefault="002E0FE6" w:rsidP="002E0FE6">
      <w:pPr>
        <w:ind w:firstLine="720"/>
        <w:jc w:val="both"/>
      </w:pPr>
    </w:p>
    <w:p w14:paraId="0BA2A67C" w14:textId="77777777" w:rsidR="00CC6E0B" w:rsidRDefault="00CC6E0B" w:rsidP="00CC6E0B">
      <w:pPr>
        <w:ind w:firstLine="720"/>
        <w:jc w:val="both"/>
      </w:pPr>
      <w:r>
        <w:t>Подготовка сценариев:</w:t>
      </w:r>
    </w:p>
    <w:p w14:paraId="79D9A295" w14:textId="77777777" w:rsidR="00CC6E0B" w:rsidRPr="002E0FE6" w:rsidRDefault="00CC6E0B" w:rsidP="00CC6E0B">
      <w:pPr>
        <w:ind w:firstLine="720"/>
        <w:jc w:val="both"/>
        <w:rPr>
          <w:u w:val="single"/>
        </w:rPr>
      </w:pPr>
      <w:r w:rsidRPr="002E0FE6">
        <w:rPr>
          <w:u w:val="single"/>
        </w:rPr>
        <w:lastRenderedPageBreak/>
        <w:t>Создание пользователей</w:t>
      </w:r>
    </w:p>
    <w:p w14:paraId="6B2FC69D" w14:textId="77777777" w:rsidR="00DC2F83" w:rsidRDefault="00DC2F83" w:rsidP="00DC2F83">
      <w:pPr>
        <w:ind w:firstLine="720"/>
        <w:jc w:val="both"/>
      </w:pPr>
      <w:r>
        <w:t>Создаются пользователи с доступом к чату и созданию контактов: «Пользователь А», «Пользователь Б»,</w:t>
      </w:r>
    </w:p>
    <w:p w14:paraId="22E35D56" w14:textId="77777777" w:rsidR="00DC2F83" w:rsidRDefault="00DC2F83" w:rsidP="00DC2F83">
      <w:pPr>
        <w:ind w:firstLine="720"/>
        <w:jc w:val="both"/>
      </w:pPr>
      <w:r>
        <w:t>Создаются пользователи с доступом к чату, отправке вложений и созданию контактов: «Пользователь В», «Пользователь Г»</w:t>
      </w:r>
    </w:p>
    <w:p w14:paraId="07808017" w14:textId="77777777" w:rsidR="00DC2F83" w:rsidRDefault="00DC2F83" w:rsidP="00DC2F83">
      <w:pPr>
        <w:ind w:firstLine="720"/>
        <w:jc w:val="both"/>
      </w:pPr>
      <w:r>
        <w:t>Создаются пользователи с доступом к чату, отправке вложений, созданию контактов и управлению каналами: «Пользователь Д», «Пользователь Е»</w:t>
      </w:r>
    </w:p>
    <w:p w14:paraId="570CDAF0" w14:textId="77777777" w:rsidR="00CC6E0B" w:rsidRDefault="00CC6E0B" w:rsidP="00CC6E0B">
      <w:pPr>
        <w:ind w:firstLine="720"/>
        <w:jc w:val="both"/>
      </w:pPr>
    </w:p>
    <w:p w14:paraId="23381F5A" w14:textId="77777777" w:rsidR="00CC6E0B" w:rsidRPr="002E0FE6" w:rsidRDefault="00CC6E0B" w:rsidP="00CC6E0B">
      <w:pPr>
        <w:ind w:firstLine="720"/>
        <w:jc w:val="both"/>
        <w:rPr>
          <w:u w:val="single"/>
        </w:rPr>
      </w:pPr>
      <w:r>
        <w:rPr>
          <w:u w:val="single"/>
        </w:rPr>
        <w:t>Подготовка данных модуля:</w:t>
      </w:r>
    </w:p>
    <w:p w14:paraId="3B178455" w14:textId="17BAC2F7" w:rsidR="00CC6E0B" w:rsidRDefault="00CC6E0B" w:rsidP="00CC6E0B">
      <w:r>
        <w:tab/>
        <w:t>Пользователь Д создает канал «Тест 1»</w:t>
      </w:r>
    </w:p>
    <w:p w14:paraId="103C730B" w14:textId="10F03C1D" w:rsidR="00CC6E0B" w:rsidRDefault="00CC6E0B" w:rsidP="00CC6E0B">
      <w:r>
        <w:tab/>
        <w:t>Пользователь Д создает канал «Тест 2»</w:t>
      </w:r>
    </w:p>
    <w:p w14:paraId="334A365B" w14:textId="77777777" w:rsidR="002E0FE6" w:rsidRDefault="002E0FE6" w:rsidP="002E0FE6">
      <w:pPr>
        <w:ind w:firstLine="720"/>
        <w:jc w:val="both"/>
      </w:pPr>
    </w:p>
    <w:p w14:paraId="41140BD6" w14:textId="62C84C9F" w:rsidR="002E0FE6" w:rsidRDefault="002E0FE6" w:rsidP="002E0FE6">
      <w:pPr>
        <w:pStyle w:val="4"/>
      </w:pPr>
      <w:bookmarkStart w:id="33" w:name="_Toc479342742"/>
      <w:r>
        <w:t xml:space="preserve">Сценарий 1: </w:t>
      </w:r>
      <w:bookmarkEnd w:id="33"/>
      <w:r w:rsidR="00DC2F83">
        <w:t>Создание канала с правами</w:t>
      </w:r>
    </w:p>
    <w:p w14:paraId="29DFB148" w14:textId="77777777" w:rsidR="00DC2F83" w:rsidRPr="00696337" w:rsidRDefault="00DC2F83" w:rsidP="00DC2F83">
      <w:pPr>
        <w:ind w:firstLine="720"/>
        <w:jc w:val="both"/>
        <w:rPr>
          <w:i/>
        </w:rPr>
      </w:pPr>
      <w:r w:rsidRPr="00696337">
        <w:rPr>
          <w:i/>
        </w:rPr>
        <w:t>Действие</w:t>
      </w:r>
    </w:p>
    <w:p w14:paraId="560D64BE" w14:textId="4F62EE0E" w:rsidR="00DC2F83" w:rsidRDefault="00DC2F83" w:rsidP="00DC2F83">
      <w:pPr>
        <w:ind w:firstLine="720"/>
        <w:jc w:val="both"/>
      </w:pPr>
      <w:r>
        <w:t>«Пользователь Д» создает канал «Тест 3»</w:t>
      </w:r>
    </w:p>
    <w:p w14:paraId="060029B7" w14:textId="77777777" w:rsidR="00DC2F83" w:rsidRPr="00696337" w:rsidRDefault="00DC2F83" w:rsidP="00DC2F83">
      <w:pPr>
        <w:ind w:firstLine="720"/>
        <w:jc w:val="both"/>
        <w:rPr>
          <w:i/>
        </w:rPr>
      </w:pPr>
      <w:r w:rsidRPr="00696337">
        <w:rPr>
          <w:i/>
        </w:rPr>
        <w:t>Результат:</w:t>
      </w:r>
    </w:p>
    <w:p w14:paraId="1D382F9B" w14:textId="638C3E6E" w:rsidR="00266D0E" w:rsidRPr="00266D0E" w:rsidRDefault="00DC2F83" w:rsidP="005B126C">
      <w:pPr>
        <w:ind w:firstLine="709"/>
      </w:pPr>
      <w:r>
        <w:t>Канал создан</w:t>
      </w:r>
    </w:p>
    <w:p w14:paraId="0F871013" w14:textId="79278136" w:rsidR="008D048D" w:rsidRDefault="008D048D" w:rsidP="00DE46E7">
      <w:pPr>
        <w:ind w:firstLine="709"/>
        <w:rPr>
          <w:b/>
        </w:rPr>
      </w:pPr>
    </w:p>
    <w:p w14:paraId="18124E02" w14:textId="6E8D08F8" w:rsidR="00DC2F83" w:rsidRDefault="00DC2F83" w:rsidP="00DC2F83">
      <w:pPr>
        <w:pStyle w:val="4"/>
      </w:pPr>
      <w:r>
        <w:t>Сценарий 2: Создание канала без прав</w:t>
      </w:r>
    </w:p>
    <w:p w14:paraId="11475FF2" w14:textId="77777777" w:rsidR="00DC2F83" w:rsidRPr="00696337" w:rsidRDefault="00DC2F83" w:rsidP="00DC2F83">
      <w:pPr>
        <w:ind w:firstLine="720"/>
        <w:jc w:val="both"/>
        <w:rPr>
          <w:i/>
        </w:rPr>
      </w:pPr>
      <w:r w:rsidRPr="00696337">
        <w:rPr>
          <w:i/>
        </w:rPr>
        <w:t>Действие</w:t>
      </w:r>
    </w:p>
    <w:p w14:paraId="7A3889BF" w14:textId="02BDB623" w:rsidR="00DC2F83" w:rsidRDefault="00DC2F83" w:rsidP="00DC2F83">
      <w:pPr>
        <w:ind w:firstLine="720"/>
        <w:jc w:val="both"/>
      </w:pPr>
      <w:r>
        <w:t>«Пользователь А» создает канал «Тест 3»</w:t>
      </w:r>
    </w:p>
    <w:p w14:paraId="6609657C" w14:textId="77777777" w:rsidR="00DC2F83" w:rsidRPr="00696337" w:rsidRDefault="00DC2F83" w:rsidP="00DC2F83">
      <w:pPr>
        <w:ind w:firstLine="720"/>
        <w:jc w:val="both"/>
        <w:rPr>
          <w:i/>
        </w:rPr>
      </w:pPr>
      <w:r w:rsidRPr="00696337">
        <w:rPr>
          <w:i/>
        </w:rPr>
        <w:t>Результат:</w:t>
      </w:r>
    </w:p>
    <w:p w14:paraId="1187450E" w14:textId="465BED54" w:rsidR="00DC2F83" w:rsidRPr="00266D0E" w:rsidRDefault="00DC2F83" w:rsidP="00DC2F83">
      <w:pPr>
        <w:ind w:firstLine="709"/>
      </w:pPr>
      <w:r>
        <w:t>Исключение «Нет доступа к управлению каналами»</w:t>
      </w:r>
    </w:p>
    <w:p w14:paraId="7B94E7A1" w14:textId="34989813" w:rsidR="00DC2F83" w:rsidRDefault="00DC2F83" w:rsidP="00DE46E7">
      <w:pPr>
        <w:ind w:firstLine="709"/>
        <w:rPr>
          <w:b/>
        </w:rPr>
      </w:pPr>
    </w:p>
    <w:p w14:paraId="29DD3271" w14:textId="2504BE88" w:rsidR="00DC2F83" w:rsidRDefault="00DC2F83" w:rsidP="00DC2F83">
      <w:pPr>
        <w:pStyle w:val="4"/>
      </w:pPr>
      <w:r>
        <w:t xml:space="preserve">Сценарий 3: </w:t>
      </w:r>
      <w:r w:rsidR="003224DF">
        <w:t>Добавление пользователя в</w:t>
      </w:r>
      <w:r>
        <w:t xml:space="preserve"> канал с правами</w:t>
      </w:r>
    </w:p>
    <w:p w14:paraId="25E4D2AC" w14:textId="77777777" w:rsidR="00DC2F83" w:rsidRPr="00696337" w:rsidRDefault="00DC2F83" w:rsidP="00DC2F83">
      <w:pPr>
        <w:ind w:firstLine="720"/>
        <w:jc w:val="both"/>
        <w:rPr>
          <w:i/>
        </w:rPr>
      </w:pPr>
      <w:r w:rsidRPr="00696337">
        <w:rPr>
          <w:i/>
        </w:rPr>
        <w:t>Действие</w:t>
      </w:r>
    </w:p>
    <w:p w14:paraId="5672DE1C" w14:textId="5C245E25" w:rsidR="00DC2F83" w:rsidRDefault="00DC2F83" w:rsidP="00DC2F83">
      <w:pPr>
        <w:ind w:firstLine="720"/>
        <w:jc w:val="both"/>
      </w:pPr>
      <w:r>
        <w:t xml:space="preserve">«Пользователь Д» </w:t>
      </w:r>
      <w:r w:rsidR="003224DF">
        <w:t>добавляет пользователя Б в</w:t>
      </w:r>
      <w:r>
        <w:t xml:space="preserve"> канал «Тест 3»</w:t>
      </w:r>
    </w:p>
    <w:p w14:paraId="0FBFB8E8" w14:textId="77777777" w:rsidR="00DC2F83" w:rsidRPr="00696337" w:rsidRDefault="00DC2F83" w:rsidP="00DC2F83">
      <w:pPr>
        <w:ind w:firstLine="720"/>
        <w:jc w:val="both"/>
        <w:rPr>
          <w:i/>
        </w:rPr>
      </w:pPr>
      <w:r w:rsidRPr="00696337">
        <w:rPr>
          <w:i/>
        </w:rPr>
        <w:t>Результат:</w:t>
      </w:r>
    </w:p>
    <w:p w14:paraId="492562DD" w14:textId="16BD98DD" w:rsidR="00DC2F83" w:rsidRPr="00266D0E" w:rsidRDefault="003224DF" w:rsidP="00DC2F83">
      <w:pPr>
        <w:ind w:firstLine="709"/>
      </w:pPr>
      <w:r>
        <w:t>Пользователь добавлен</w:t>
      </w:r>
    </w:p>
    <w:p w14:paraId="3A4E962C" w14:textId="77777777" w:rsidR="00DC2F83" w:rsidRDefault="00DC2F83" w:rsidP="00DC2F83">
      <w:pPr>
        <w:ind w:firstLine="709"/>
        <w:rPr>
          <w:b/>
        </w:rPr>
      </w:pPr>
    </w:p>
    <w:p w14:paraId="73E3E04F" w14:textId="6D485FFD" w:rsidR="00DC2F83" w:rsidRDefault="00DC2F83" w:rsidP="00DC2F83">
      <w:pPr>
        <w:pStyle w:val="4"/>
      </w:pPr>
      <w:r>
        <w:t xml:space="preserve">Сценарий 4: </w:t>
      </w:r>
      <w:r w:rsidR="003224DF">
        <w:t xml:space="preserve">Добавление пользователя в канал </w:t>
      </w:r>
      <w:r>
        <w:t>без прав</w:t>
      </w:r>
    </w:p>
    <w:p w14:paraId="08213E19" w14:textId="77777777" w:rsidR="00DC2F83" w:rsidRPr="00696337" w:rsidRDefault="00DC2F83" w:rsidP="00DC2F83">
      <w:pPr>
        <w:ind w:firstLine="720"/>
        <w:jc w:val="both"/>
        <w:rPr>
          <w:i/>
        </w:rPr>
      </w:pPr>
      <w:r w:rsidRPr="00696337">
        <w:rPr>
          <w:i/>
        </w:rPr>
        <w:t>Действие</w:t>
      </w:r>
    </w:p>
    <w:p w14:paraId="0C6E04CB" w14:textId="77777777" w:rsidR="003224DF" w:rsidRDefault="00DC2F83" w:rsidP="00DC2F83">
      <w:pPr>
        <w:ind w:firstLine="720"/>
        <w:jc w:val="both"/>
      </w:pPr>
      <w:r>
        <w:t xml:space="preserve">«Пользователь </w:t>
      </w:r>
      <w:r w:rsidR="003224DF">
        <w:t>Б</w:t>
      </w:r>
      <w:r>
        <w:t xml:space="preserve">» </w:t>
      </w:r>
      <w:r w:rsidR="003224DF">
        <w:t>добавляет пользователя В в канал «Тест 3</w:t>
      </w:r>
    </w:p>
    <w:p w14:paraId="1134C89F" w14:textId="44DDCF7F" w:rsidR="00DC2F83" w:rsidRPr="00696337" w:rsidRDefault="00DC2F83" w:rsidP="00DC2F83">
      <w:pPr>
        <w:ind w:firstLine="720"/>
        <w:jc w:val="both"/>
        <w:rPr>
          <w:i/>
        </w:rPr>
      </w:pPr>
      <w:r w:rsidRPr="00696337">
        <w:rPr>
          <w:i/>
        </w:rPr>
        <w:t>Результат:</w:t>
      </w:r>
    </w:p>
    <w:p w14:paraId="3101439F" w14:textId="262DFB66" w:rsidR="00DC2F83" w:rsidRDefault="00DC2F83" w:rsidP="00DC2F83">
      <w:pPr>
        <w:ind w:firstLine="709"/>
      </w:pPr>
      <w:r>
        <w:t>Исключение «Нет доступа к управлению каналами»</w:t>
      </w:r>
    </w:p>
    <w:p w14:paraId="4D123E0A" w14:textId="0840AFF5" w:rsidR="003224DF" w:rsidRDefault="003224DF" w:rsidP="00DC2F83">
      <w:pPr>
        <w:ind w:firstLine="709"/>
      </w:pPr>
    </w:p>
    <w:p w14:paraId="28129654" w14:textId="1CB53E76" w:rsidR="003224DF" w:rsidRDefault="003224DF" w:rsidP="003224DF">
      <w:pPr>
        <w:pStyle w:val="4"/>
      </w:pPr>
      <w:r>
        <w:t>Сценарий 5: Удаление пользователя из канала с правами</w:t>
      </w:r>
    </w:p>
    <w:p w14:paraId="6C1DE0CA" w14:textId="775359EB" w:rsidR="003224DF" w:rsidRDefault="003224DF" w:rsidP="003224DF">
      <w:pPr>
        <w:ind w:firstLine="720"/>
        <w:jc w:val="both"/>
        <w:rPr>
          <w:i/>
        </w:rPr>
      </w:pPr>
      <w:r w:rsidRPr="00696337">
        <w:rPr>
          <w:i/>
        </w:rPr>
        <w:t>Действие</w:t>
      </w:r>
    </w:p>
    <w:p w14:paraId="1C2079E0" w14:textId="77777777" w:rsidR="00236EAF" w:rsidRDefault="00236EAF" w:rsidP="00236EAF">
      <w:pPr>
        <w:ind w:firstLine="720"/>
        <w:jc w:val="both"/>
      </w:pPr>
      <w:r>
        <w:t>«Пользователь Д» добавляет пользователя Б в канал «Тест 3»</w:t>
      </w:r>
    </w:p>
    <w:p w14:paraId="5145A223" w14:textId="37EAAC9C" w:rsidR="003224DF" w:rsidRDefault="003224DF" w:rsidP="003224DF">
      <w:pPr>
        <w:ind w:firstLine="720"/>
        <w:jc w:val="both"/>
      </w:pPr>
      <w:r>
        <w:t>«Пользователь Д» удаляет пользователя Б из канала «Тест 3»</w:t>
      </w:r>
    </w:p>
    <w:p w14:paraId="776A032F" w14:textId="77777777" w:rsidR="003224DF" w:rsidRPr="00696337" w:rsidRDefault="003224DF" w:rsidP="003224DF">
      <w:pPr>
        <w:ind w:firstLine="720"/>
        <w:jc w:val="both"/>
        <w:rPr>
          <w:i/>
        </w:rPr>
      </w:pPr>
      <w:r w:rsidRPr="00696337">
        <w:rPr>
          <w:i/>
        </w:rPr>
        <w:t>Результат:</w:t>
      </w:r>
    </w:p>
    <w:p w14:paraId="3909268C" w14:textId="5A0DE1DD" w:rsidR="003224DF" w:rsidRPr="00266D0E" w:rsidRDefault="003224DF" w:rsidP="003224DF">
      <w:pPr>
        <w:ind w:firstLine="709"/>
      </w:pPr>
      <w:r>
        <w:t>Пользователь удалён</w:t>
      </w:r>
    </w:p>
    <w:p w14:paraId="2F18A818" w14:textId="77777777" w:rsidR="003224DF" w:rsidRDefault="003224DF" w:rsidP="003224DF">
      <w:pPr>
        <w:ind w:firstLine="709"/>
        <w:rPr>
          <w:b/>
        </w:rPr>
      </w:pPr>
    </w:p>
    <w:p w14:paraId="5FF57563" w14:textId="3F7A5D90" w:rsidR="003224DF" w:rsidRDefault="003224DF" w:rsidP="003224DF">
      <w:pPr>
        <w:pStyle w:val="4"/>
      </w:pPr>
      <w:r>
        <w:t>Сценарий 6: Удаление пользователя из канала в канал без прав</w:t>
      </w:r>
    </w:p>
    <w:p w14:paraId="66A53A8B" w14:textId="7B58FF79" w:rsidR="003224DF" w:rsidRDefault="003224DF" w:rsidP="003224DF">
      <w:pPr>
        <w:ind w:firstLine="720"/>
        <w:jc w:val="both"/>
        <w:rPr>
          <w:i/>
        </w:rPr>
      </w:pPr>
      <w:r w:rsidRPr="00696337">
        <w:rPr>
          <w:i/>
        </w:rPr>
        <w:t>Действие</w:t>
      </w:r>
    </w:p>
    <w:p w14:paraId="1A21ACAD" w14:textId="77777777" w:rsidR="00236EAF" w:rsidRDefault="00236EAF" w:rsidP="00236EAF">
      <w:pPr>
        <w:ind w:firstLine="720"/>
        <w:jc w:val="both"/>
      </w:pPr>
      <w:r>
        <w:t>«Пользователь Д» добавляет пользователя Б в канал «Тест 3»</w:t>
      </w:r>
    </w:p>
    <w:p w14:paraId="6BC3CFB1" w14:textId="18C1EEBF" w:rsidR="003224DF" w:rsidRDefault="003224DF" w:rsidP="003224DF">
      <w:pPr>
        <w:ind w:firstLine="720"/>
        <w:jc w:val="both"/>
      </w:pPr>
      <w:r>
        <w:t xml:space="preserve">«Пользователь Б» </w:t>
      </w:r>
      <w:r w:rsidR="00236EAF">
        <w:t>удаляет</w:t>
      </w:r>
      <w:r>
        <w:t xml:space="preserve"> пользователя Б из канала «Тест 3</w:t>
      </w:r>
    </w:p>
    <w:p w14:paraId="5203BA67" w14:textId="77777777" w:rsidR="003224DF" w:rsidRPr="00696337" w:rsidRDefault="003224DF" w:rsidP="003224DF">
      <w:pPr>
        <w:ind w:firstLine="720"/>
        <w:jc w:val="both"/>
        <w:rPr>
          <w:i/>
        </w:rPr>
      </w:pPr>
      <w:r w:rsidRPr="00696337">
        <w:rPr>
          <w:i/>
        </w:rPr>
        <w:t>Результат:</w:t>
      </w:r>
    </w:p>
    <w:p w14:paraId="7412DA0E" w14:textId="77777777" w:rsidR="003224DF" w:rsidRPr="00266D0E" w:rsidRDefault="003224DF" w:rsidP="003224DF">
      <w:pPr>
        <w:ind w:firstLine="709"/>
      </w:pPr>
      <w:r>
        <w:t>Исключение «Нет доступа к управлению каналами»</w:t>
      </w:r>
    </w:p>
    <w:p w14:paraId="34AAEE6C" w14:textId="77777777" w:rsidR="003224DF" w:rsidRPr="00266D0E" w:rsidRDefault="003224DF" w:rsidP="00DC2F83">
      <w:pPr>
        <w:ind w:firstLine="709"/>
      </w:pPr>
    </w:p>
    <w:p w14:paraId="5D0ED563" w14:textId="419642C0" w:rsidR="00DC2F83" w:rsidRDefault="00DC2F83" w:rsidP="00DE46E7">
      <w:pPr>
        <w:ind w:firstLine="709"/>
        <w:rPr>
          <w:b/>
        </w:rPr>
      </w:pPr>
    </w:p>
    <w:p w14:paraId="3172D2F5" w14:textId="22EFE6B4" w:rsidR="001A7351" w:rsidRDefault="001A7351" w:rsidP="001A7351">
      <w:pPr>
        <w:pStyle w:val="1"/>
      </w:pPr>
      <w:bookmarkStart w:id="34" w:name="_Toc494816461"/>
      <w:r>
        <w:lastRenderedPageBreak/>
        <w:t>Реализация</w:t>
      </w:r>
      <w:bookmarkEnd w:id="34"/>
    </w:p>
    <w:p w14:paraId="157BF163" w14:textId="20B12333" w:rsidR="006466F9" w:rsidRDefault="001A7351" w:rsidP="006466F9">
      <w:pPr>
        <w:pStyle w:val="2"/>
      </w:pPr>
      <w:bookmarkStart w:id="35" w:name="_Toc494816462"/>
      <w:r>
        <w:rPr>
          <w:lang w:val="en-US"/>
        </w:rPr>
        <w:t>DB</w:t>
      </w:r>
      <w:r w:rsidRPr="001A7351">
        <w:t xml:space="preserve">. </w:t>
      </w:r>
      <w:r w:rsidR="006466F9" w:rsidRPr="00D10DE6">
        <w:t xml:space="preserve">Создание </w:t>
      </w:r>
      <w:r w:rsidR="006466F9">
        <w:t xml:space="preserve">групп </w:t>
      </w:r>
      <w:r w:rsidR="006466F9" w:rsidRPr="00D10DE6">
        <w:t>ролей для модуля</w:t>
      </w:r>
      <w:bookmarkEnd w:id="35"/>
    </w:p>
    <w:p w14:paraId="4EE830E4" w14:textId="77777777" w:rsidR="006466F9" w:rsidRPr="00D946BE" w:rsidRDefault="006466F9" w:rsidP="006466F9">
      <w:pPr>
        <w:ind w:firstLine="720"/>
      </w:pPr>
      <w:r w:rsidRPr="00D946BE">
        <w:t xml:space="preserve">Добавить </w:t>
      </w:r>
      <w:r>
        <w:t>группы</w:t>
      </w:r>
      <w:r w:rsidRPr="00D946BE">
        <w:t xml:space="preserve"> </w:t>
      </w:r>
      <w:r w:rsidRPr="00D10DE6">
        <w:t>в модуль AccessOperator</w:t>
      </w:r>
      <w:r>
        <w:t>: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2835"/>
        <w:gridCol w:w="3969"/>
      </w:tblGrid>
      <w:tr w:rsidR="006466F9" w:rsidRPr="00D10DE6" w14:paraId="2F3F1135" w14:textId="77777777" w:rsidTr="008D776C">
        <w:trPr>
          <w:trHeight w:val="282"/>
        </w:trPr>
        <w:tc>
          <w:tcPr>
            <w:tcW w:w="2943" w:type="dxa"/>
            <w:shd w:val="clear" w:color="auto" w:fill="B3B3B3"/>
          </w:tcPr>
          <w:p w14:paraId="3CA87112" w14:textId="77777777" w:rsidR="006466F9" w:rsidRPr="00D10DE6" w:rsidRDefault="006466F9" w:rsidP="008D776C">
            <w:pPr>
              <w:jc w:val="both"/>
              <w:rPr>
                <w:b/>
              </w:rPr>
            </w:pPr>
            <w:r w:rsidRPr="00D10DE6">
              <w:rPr>
                <w:b/>
              </w:rPr>
              <w:t>Наименование</w:t>
            </w:r>
            <w:r w:rsidRPr="007C09CE">
              <w:rPr>
                <w:b/>
              </w:rPr>
              <w:t xml:space="preserve"> (</w:t>
            </w:r>
            <w:r w:rsidRPr="00D10DE6">
              <w:rPr>
                <w:b/>
              </w:rPr>
              <w:t>рус.)</w:t>
            </w:r>
          </w:p>
        </w:tc>
        <w:tc>
          <w:tcPr>
            <w:tcW w:w="2835" w:type="dxa"/>
            <w:shd w:val="clear" w:color="auto" w:fill="B3B3B3"/>
          </w:tcPr>
          <w:p w14:paraId="25069C01" w14:textId="77777777" w:rsidR="006466F9" w:rsidRPr="00D10DE6" w:rsidRDefault="006466F9" w:rsidP="008D776C">
            <w:pPr>
              <w:jc w:val="both"/>
              <w:rPr>
                <w:b/>
              </w:rPr>
            </w:pPr>
            <w:r w:rsidRPr="00D10DE6">
              <w:rPr>
                <w:b/>
              </w:rPr>
              <w:t>Наименование</w:t>
            </w:r>
            <w:r w:rsidRPr="007C09CE">
              <w:rPr>
                <w:b/>
              </w:rPr>
              <w:t xml:space="preserve"> (</w:t>
            </w:r>
            <w:r w:rsidRPr="00D10DE6">
              <w:rPr>
                <w:b/>
              </w:rPr>
              <w:t>англ.)</w:t>
            </w:r>
          </w:p>
        </w:tc>
        <w:tc>
          <w:tcPr>
            <w:tcW w:w="3969" w:type="dxa"/>
            <w:shd w:val="clear" w:color="auto" w:fill="B3B3B3"/>
          </w:tcPr>
          <w:p w14:paraId="099B8B63" w14:textId="77777777" w:rsidR="006466F9" w:rsidRPr="00D10DE6" w:rsidRDefault="006466F9" w:rsidP="008D776C">
            <w:pPr>
              <w:jc w:val="both"/>
              <w:rPr>
                <w:b/>
              </w:rPr>
            </w:pPr>
            <w:r w:rsidRPr="00D10DE6">
              <w:rPr>
                <w:b/>
              </w:rPr>
              <w:t>Описание</w:t>
            </w:r>
          </w:p>
        </w:tc>
      </w:tr>
      <w:tr w:rsidR="006466F9" w:rsidRPr="00D10DE6" w14:paraId="7552181F" w14:textId="77777777" w:rsidTr="008D776C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3F998" w14:textId="6BD948CC" w:rsidR="006466F9" w:rsidRPr="002261D8" w:rsidRDefault="002261D8" w:rsidP="005E383D">
            <w:r>
              <w:rPr>
                <w:lang w:val="en-US"/>
              </w:rPr>
              <w:t>Chat</w:t>
            </w:r>
            <w:r w:rsidR="006466F9" w:rsidRPr="00D10DE6">
              <w:t>:</w:t>
            </w:r>
            <w:r>
              <w:t xml:space="preserve"> Доступ к</w:t>
            </w:r>
            <w:r w:rsidR="005E383D">
              <w:t xml:space="preserve"> пользовательскому</w:t>
            </w:r>
            <w:r>
              <w:t xml:space="preserve"> функционалу чата</w:t>
            </w:r>
            <w:r w:rsidRPr="002261D8">
              <w:t xml:space="preserve"> </w:t>
            </w:r>
            <w:r>
              <w:rPr>
                <w:lang w:val="en-US"/>
              </w:rPr>
              <w:t>RFI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AFFCD" w14:textId="5E9F455F" w:rsidR="006466F9" w:rsidRPr="002261D8" w:rsidRDefault="002261D8" w:rsidP="005E383D">
            <w:pPr>
              <w:rPr>
                <w:lang w:val="en-US"/>
              </w:rPr>
            </w:pPr>
            <w:r>
              <w:rPr>
                <w:lang w:val="en-US"/>
              </w:rPr>
              <w:t>Chat: access to RFI chat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5588" w14:textId="77777777" w:rsidR="006466F9" w:rsidRPr="00D10DE6" w:rsidRDefault="002261D8" w:rsidP="005E383D">
            <w:pPr>
              <w:rPr>
                <w:szCs w:val="22"/>
              </w:rPr>
            </w:pPr>
            <w:r>
              <w:rPr>
                <w:szCs w:val="22"/>
              </w:rPr>
              <w:t>Группа ролей пользователей с доступом к использованию чата</w:t>
            </w:r>
          </w:p>
        </w:tc>
      </w:tr>
      <w:tr w:rsidR="005E383D" w:rsidRPr="00D10DE6" w14:paraId="4F849FBC" w14:textId="77777777" w:rsidTr="005E383D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9960" w14:textId="520386DA" w:rsidR="005E383D" w:rsidRPr="005E383D" w:rsidRDefault="005E383D" w:rsidP="005E383D">
            <w:r>
              <w:rPr>
                <w:lang w:val="en-US"/>
              </w:rPr>
              <w:t>Chat</w:t>
            </w:r>
            <w:r w:rsidRPr="005E383D">
              <w:t xml:space="preserve">: </w:t>
            </w:r>
            <w:r>
              <w:t>Доступ к администраторскому функционалу чата</w:t>
            </w:r>
            <w:r w:rsidRPr="002261D8">
              <w:t xml:space="preserve"> </w:t>
            </w:r>
            <w:r>
              <w:rPr>
                <w:lang w:val="en-US"/>
              </w:rPr>
              <w:t>RFI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EC1D5" w14:textId="4FBC3DEB" w:rsidR="005E383D" w:rsidRPr="005E383D" w:rsidRDefault="005E383D" w:rsidP="005E383D">
            <w:pPr>
              <w:rPr>
                <w:lang w:val="en-US"/>
              </w:rPr>
            </w:pPr>
            <w:r>
              <w:rPr>
                <w:lang w:val="en-US"/>
              </w:rPr>
              <w:t>Chat</w:t>
            </w:r>
            <w:r w:rsidRPr="005E383D">
              <w:rPr>
                <w:lang w:val="en-US"/>
              </w:rPr>
              <w:t xml:space="preserve">: </w:t>
            </w:r>
            <w:r>
              <w:rPr>
                <w:lang w:val="en-US"/>
              </w:rPr>
              <w:t>access</w:t>
            </w:r>
            <w:r w:rsidRPr="005E383D">
              <w:rPr>
                <w:lang w:val="en-US"/>
              </w:rPr>
              <w:t xml:space="preserve"> </w:t>
            </w:r>
            <w:r>
              <w:rPr>
                <w:lang w:val="en-US"/>
              </w:rPr>
              <w:t>to</w:t>
            </w:r>
            <w:r w:rsidRPr="005E383D">
              <w:rPr>
                <w:lang w:val="en-US"/>
              </w:rPr>
              <w:t xml:space="preserve"> </w:t>
            </w:r>
            <w:r>
              <w:rPr>
                <w:lang w:val="en-US"/>
              </w:rPr>
              <w:t>RFI</w:t>
            </w:r>
            <w:r w:rsidRPr="005E383D">
              <w:rPr>
                <w:lang w:val="en-US"/>
              </w:rPr>
              <w:t xml:space="preserve"> </w:t>
            </w:r>
            <w:r>
              <w:rPr>
                <w:lang w:val="en-US"/>
              </w:rPr>
              <w:t>chat</w:t>
            </w:r>
            <w:r w:rsidRPr="005E383D">
              <w:rPr>
                <w:lang w:val="en-US"/>
              </w:rPr>
              <w:t xml:space="preserve"> </w:t>
            </w:r>
            <w:r>
              <w:rPr>
                <w:lang w:val="en-US"/>
              </w:rPr>
              <w:t>channel management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EC691" w14:textId="7BF35AF1" w:rsidR="005E383D" w:rsidRPr="00D10DE6" w:rsidRDefault="005E383D" w:rsidP="005E383D">
            <w:pPr>
              <w:rPr>
                <w:szCs w:val="22"/>
              </w:rPr>
            </w:pPr>
            <w:r>
              <w:rPr>
                <w:szCs w:val="22"/>
              </w:rPr>
              <w:t>Группа ролей пользователей с доступом к администрированию каналов чата</w:t>
            </w:r>
          </w:p>
        </w:tc>
      </w:tr>
    </w:tbl>
    <w:p w14:paraId="697455AB" w14:textId="77777777" w:rsidR="006466F9" w:rsidRDefault="006466F9" w:rsidP="006466F9">
      <w:pPr>
        <w:ind w:firstLine="720"/>
      </w:pPr>
    </w:p>
    <w:p w14:paraId="4D63A58C" w14:textId="6C1F13FC" w:rsidR="00753F4F" w:rsidRPr="00D10DE6" w:rsidRDefault="001A7351" w:rsidP="00753F4F">
      <w:pPr>
        <w:pStyle w:val="2"/>
      </w:pPr>
      <w:bookmarkStart w:id="36" w:name="_Toc494816463"/>
      <w:r>
        <w:rPr>
          <w:lang w:val="en-US"/>
        </w:rPr>
        <w:t>DB</w:t>
      </w:r>
      <w:r w:rsidRPr="001A7351">
        <w:t xml:space="preserve">. </w:t>
      </w:r>
      <w:r w:rsidR="00753F4F" w:rsidRPr="00D10DE6">
        <w:t>Создание ролей для модуля</w:t>
      </w:r>
      <w:bookmarkEnd w:id="36"/>
    </w:p>
    <w:p w14:paraId="02D2DBBB" w14:textId="77777777" w:rsidR="00753F4F" w:rsidRPr="00D946BE" w:rsidRDefault="00753F4F" w:rsidP="00D951EE">
      <w:pPr>
        <w:ind w:firstLine="720"/>
      </w:pPr>
      <w:r w:rsidRPr="00D946BE">
        <w:t>Добавить рол</w:t>
      </w:r>
      <w:r w:rsidR="00262586">
        <w:t>и</w:t>
      </w:r>
      <w:r w:rsidRPr="00D946BE">
        <w:t xml:space="preserve"> </w:t>
      </w:r>
      <w:r w:rsidRPr="00D10DE6">
        <w:t>в модуль AccessOperator</w:t>
      </w:r>
      <w:r w:rsidR="00E7051F">
        <w:t>: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2552"/>
        <w:gridCol w:w="2168"/>
        <w:gridCol w:w="2700"/>
      </w:tblGrid>
      <w:tr w:rsidR="00753F4F" w:rsidRPr="00D10DE6" w14:paraId="5B61A262" w14:textId="77777777" w:rsidTr="00262586">
        <w:trPr>
          <w:trHeight w:val="282"/>
        </w:trPr>
        <w:tc>
          <w:tcPr>
            <w:tcW w:w="2376" w:type="dxa"/>
            <w:shd w:val="clear" w:color="auto" w:fill="B3B3B3"/>
          </w:tcPr>
          <w:p w14:paraId="6E444FAD" w14:textId="77777777" w:rsidR="00753F4F" w:rsidRPr="00D10DE6" w:rsidRDefault="00753F4F" w:rsidP="00C21385">
            <w:pPr>
              <w:jc w:val="both"/>
              <w:rPr>
                <w:b/>
              </w:rPr>
            </w:pPr>
            <w:r w:rsidRPr="00D10DE6">
              <w:rPr>
                <w:b/>
              </w:rPr>
              <w:t xml:space="preserve">Роль </w:t>
            </w:r>
          </w:p>
          <w:p w14:paraId="4DB18946" w14:textId="77777777" w:rsidR="00753F4F" w:rsidRPr="00D10DE6" w:rsidRDefault="00753F4F" w:rsidP="00C21385">
            <w:pPr>
              <w:jc w:val="both"/>
              <w:rPr>
                <w:b/>
              </w:rPr>
            </w:pPr>
            <w:r w:rsidRPr="00D10DE6">
              <w:rPr>
                <w:b/>
              </w:rPr>
              <w:t>(краткое наименование)</w:t>
            </w:r>
          </w:p>
        </w:tc>
        <w:tc>
          <w:tcPr>
            <w:tcW w:w="2552" w:type="dxa"/>
            <w:shd w:val="clear" w:color="auto" w:fill="B3B3B3"/>
          </w:tcPr>
          <w:p w14:paraId="2EEC22B7" w14:textId="77777777" w:rsidR="00753F4F" w:rsidRPr="00D10DE6" w:rsidRDefault="00753F4F" w:rsidP="00C21385">
            <w:pPr>
              <w:jc w:val="both"/>
              <w:rPr>
                <w:b/>
              </w:rPr>
            </w:pPr>
            <w:r w:rsidRPr="00D10DE6">
              <w:rPr>
                <w:b/>
              </w:rPr>
              <w:t>Наименование</w:t>
            </w:r>
            <w:r w:rsidRPr="001A7351">
              <w:rPr>
                <w:b/>
              </w:rPr>
              <w:t xml:space="preserve"> (</w:t>
            </w:r>
            <w:r w:rsidRPr="00D10DE6">
              <w:rPr>
                <w:b/>
              </w:rPr>
              <w:t>рус.)</w:t>
            </w:r>
          </w:p>
        </w:tc>
        <w:tc>
          <w:tcPr>
            <w:tcW w:w="2168" w:type="dxa"/>
            <w:shd w:val="clear" w:color="auto" w:fill="B3B3B3"/>
          </w:tcPr>
          <w:p w14:paraId="33FC899E" w14:textId="77777777" w:rsidR="00753F4F" w:rsidRPr="00D10DE6" w:rsidRDefault="00753F4F" w:rsidP="00C21385">
            <w:pPr>
              <w:jc w:val="both"/>
              <w:rPr>
                <w:b/>
              </w:rPr>
            </w:pPr>
            <w:r w:rsidRPr="00D10DE6">
              <w:rPr>
                <w:b/>
              </w:rPr>
              <w:t>Наименование</w:t>
            </w:r>
            <w:r w:rsidRPr="001A7351">
              <w:rPr>
                <w:b/>
              </w:rPr>
              <w:t xml:space="preserve"> (</w:t>
            </w:r>
            <w:r w:rsidRPr="00D10DE6">
              <w:rPr>
                <w:b/>
              </w:rPr>
              <w:t>англ.)</w:t>
            </w:r>
          </w:p>
        </w:tc>
        <w:tc>
          <w:tcPr>
            <w:tcW w:w="2700" w:type="dxa"/>
            <w:shd w:val="clear" w:color="auto" w:fill="B3B3B3"/>
          </w:tcPr>
          <w:p w14:paraId="7A3842A5" w14:textId="77777777" w:rsidR="00753F4F" w:rsidRPr="00D10DE6" w:rsidRDefault="00753F4F" w:rsidP="00C21385">
            <w:pPr>
              <w:jc w:val="both"/>
              <w:rPr>
                <w:b/>
              </w:rPr>
            </w:pPr>
            <w:r w:rsidRPr="00D10DE6">
              <w:rPr>
                <w:b/>
              </w:rPr>
              <w:t>Описание</w:t>
            </w:r>
          </w:p>
        </w:tc>
      </w:tr>
      <w:tr w:rsidR="00753F4F" w:rsidRPr="00D10DE6" w14:paraId="2C8B5124" w14:textId="77777777" w:rsidTr="00262586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F7FEA" w14:textId="69A98E18" w:rsidR="00262586" w:rsidRDefault="002261D8" w:rsidP="005E383D">
            <w:r>
              <w:rPr>
                <w:lang w:val="en-US"/>
              </w:rPr>
              <w:t>ch</w:t>
            </w:r>
            <w:r w:rsidR="005E383D">
              <w:rPr>
                <w:lang w:val="en-US"/>
              </w:rPr>
              <w:t>User</w:t>
            </w:r>
          </w:p>
          <w:p w14:paraId="40FB0694" w14:textId="77777777" w:rsidR="00753F4F" w:rsidRPr="00D10DE6" w:rsidRDefault="00753F4F" w:rsidP="005E383D">
            <w:pPr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83C0C" w14:textId="323DBD27" w:rsidR="00753F4F" w:rsidRPr="002261D8" w:rsidRDefault="002261D8" w:rsidP="005E383D">
            <w:r>
              <w:rPr>
                <w:lang w:val="en-US"/>
              </w:rPr>
              <w:t>Chat</w:t>
            </w:r>
            <w:r w:rsidRPr="002261D8">
              <w:t xml:space="preserve">: </w:t>
            </w:r>
            <w:r>
              <w:t xml:space="preserve">роль </w:t>
            </w:r>
            <w:r w:rsidR="005E383D">
              <w:t>пользователя чата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81DB" w14:textId="4F55EFEC" w:rsidR="00753F4F" w:rsidRPr="00262586" w:rsidRDefault="002261D8" w:rsidP="005E383D">
            <w:pPr>
              <w:rPr>
                <w:lang w:val="en-US"/>
              </w:rPr>
            </w:pPr>
            <w:r>
              <w:rPr>
                <w:lang w:val="en-US"/>
              </w:rPr>
              <w:t xml:space="preserve">Chat: </w:t>
            </w:r>
            <w:r w:rsidR="005E383D">
              <w:rPr>
                <w:lang w:val="en-US"/>
              </w:rPr>
              <w:t>user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A52C" w14:textId="299894FA" w:rsidR="00753F4F" w:rsidRPr="006E53AC" w:rsidRDefault="005E383D" w:rsidP="005E383D">
            <w:pPr>
              <w:rPr>
                <w:szCs w:val="22"/>
              </w:rPr>
            </w:pPr>
            <w:r>
              <w:rPr>
                <w:szCs w:val="22"/>
              </w:rPr>
              <w:t>Право доступа к чату</w:t>
            </w:r>
          </w:p>
        </w:tc>
      </w:tr>
      <w:tr w:rsidR="005E383D" w:rsidRPr="006E53AC" w14:paraId="568C6F32" w14:textId="77777777" w:rsidTr="005E383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1E55" w14:textId="718472FC" w:rsidR="005E383D" w:rsidRDefault="005E383D" w:rsidP="008B7EC5">
            <w:r>
              <w:rPr>
                <w:lang w:val="en-US"/>
              </w:rPr>
              <w:t>chAdminstrator</w:t>
            </w:r>
          </w:p>
          <w:p w14:paraId="542293B8" w14:textId="77777777" w:rsidR="005E383D" w:rsidRPr="00D10DE6" w:rsidRDefault="005E383D" w:rsidP="005E383D">
            <w:pPr>
              <w:rPr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E8D0" w14:textId="5572D2D0" w:rsidR="005E383D" w:rsidRPr="002261D8" w:rsidRDefault="005E383D" w:rsidP="005E383D">
            <w:r>
              <w:rPr>
                <w:lang w:val="en-US"/>
              </w:rPr>
              <w:t>Chat</w:t>
            </w:r>
            <w:r w:rsidRPr="002261D8">
              <w:t xml:space="preserve">: </w:t>
            </w:r>
            <w:r>
              <w:t>роль администратора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4DC7" w14:textId="7599F9E6" w:rsidR="005E383D" w:rsidRPr="005E383D" w:rsidRDefault="005E383D" w:rsidP="005E383D">
            <w:r>
              <w:rPr>
                <w:lang w:val="en-US"/>
              </w:rPr>
              <w:t>Chat: administrator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59971" w14:textId="4C272421" w:rsidR="005E383D" w:rsidRPr="006E53AC" w:rsidRDefault="005E383D" w:rsidP="005E383D">
            <w:pPr>
              <w:rPr>
                <w:szCs w:val="22"/>
              </w:rPr>
            </w:pPr>
            <w:r>
              <w:rPr>
                <w:szCs w:val="22"/>
              </w:rPr>
              <w:t>Право доступа к функционалу администратора</w:t>
            </w:r>
          </w:p>
        </w:tc>
      </w:tr>
    </w:tbl>
    <w:p w14:paraId="77B4A8D8" w14:textId="6C92F6BE" w:rsidR="007C09CE" w:rsidRDefault="007C09CE" w:rsidP="007C09CE"/>
    <w:p w14:paraId="7639CEE3" w14:textId="7FE7731A" w:rsidR="005E383D" w:rsidRDefault="001A7351" w:rsidP="005E383D">
      <w:pPr>
        <w:pStyle w:val="2"/>
      </w:pPr>
      <w:bookmarkStart w:id="37" w:name="_Toc494816464"/>
      <w:r>
        <w:rPr>
          <w:lang w:val="en-US"/>
        </w:rPr>
        <w:t>DB</w:t>
      </w:r>
      <w:r w:rsidRPr="001A7351">
        <w:t xml:space="preserve">. </w:t>
      </w:r>
      <w:r w:rsidR="005E383D">
        <w:t>Матрица группа-роль</w:t>
      </w:r>
      <w:bookmarkEnd w:id="37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567"/>
        <w:gridCol w:w="3261"/>
        <w:gridCol w:w="3543"/>
      </w:tblGrid>
      <w:tr w:rsidR="00827B9A" w:rsidRPr="00D10DE6" w14:paraId="2A47245A" w14:textId="77777777" w:rsidTr="00827B9A">
        <w:trPr>
          <w:cantSplit/>
          <w:trHeight w:val="1134"/>
        </w:trPr>
        <w:tc>
          <w:tcPr>
            <w:tcW w:w="2376" w:type="dxa"/>
            <w:shd w:val="clear" w:color="auto" w:fill="BFBFBF" w:themeFill="background1" w:themeFillShade="BF"/>
          </w:tcPr>
          <w:p w14:paraId="1E43C516" w14:textId="77777777" w:rsidR="00827B9A" w:rsidRPr="00D10DE6" w:rsidRDefault="00827B9A" w:rsidP="001E17A0">
            <w:pPr>
              <w:jc w:val="both"/>
              <w:rPr>
                <w:b/>
              </w:rPr>
            </w:pPr>
          </w:p>
        </w:tc>
        <w:tc>
          <w:tcPr>
            <w:tcW w:w="567" w:type="dxa"/>
            <w:shd w:val="clear" w:color="auto" w:fill="B3B3B3"/>
            <w:textDirection w:val="btLr"/>
          </w:tcPr>
          <w:p w14:paraId="28ECA5E6" w14:textId="77777777" w:rsidR="00827B9A" w:rsidRPr="00D10DE6" w:rsidRDefault="00827B9A" w:rsidP="001E17A0">
            <w:pPr>
              <w:ind w:left="113" w:right="113"/>
              <w:jc w:val="both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3261" w:type="dxa"/>
            <w:shd w:val="clear" w:color="auto" w:fill="B3B3B3"/>
          </w:tcPr>
          <w:p w14:paraId="19A53848" w14:textId="0FC6D736" w:rsidR="00827B9A" w:rsidRPr="00D10DE6" w:rsidRDefault="00827B9A" w:rsidP="001E17A0">
            <w:pPr>
              <w:rPr>
                <w:b/>
              </w:rPr>
            </w:pPr>
            <w:r>
              <w:rPr>
                <w:lang w:val="en-US"/>
              </w:rPr>
              <w:t>Chat</w:t>
            </w:r>
            <w:r w:rsidRPr="00D10DE6">
              <w:t>:</w:t>
            </w:r>
            <w:r>
              <w:t xml:space="preserve"> Доступ к пользовательскому функционалу чата</w:t>
            </w:r>
            <w:r w:rsidRPr="002261D8">
              <w:t xml:space="preserve"> </w:t>
            </w:r>
            <w:r>
              <w:rPr>
                <w:lang w:val="en-US"/>
              </w:rPr>
              <w:t>RFI</w:t>
            </w:r>
          </w:p>
        </w:tc>
        <w:tc>
          <w:tcPr>
            <w:tcW w:w="3543" w:type="dxa"/>
            <w:shd w:val="clear" w:color="auto" w:fill="B3B3B3"/>
          </w:tcPr>
          <w:p w14:paraId="726CDFD2" w14:textId="1995822D" w:rsidR="00827B9A" w:rsidRPr="00D10DE6" w:rsidRDefault="00827B9A" w:rsidP="001E17A0">
            <w:pPr>
              <w:rPr>
                <w:b/>
              </w:rPr>
            </w:pPr>
            <w:r>
              <w:rPr>
                <w:lang w:val="en-US"/>
              </w:rPr>
              <w:t>Chat</w:t>
            </w:r>
            <w:r w:rsidRPr="005E383D">
              <w:t xml:space="preserve">: </w:t>
            </w:r>
            <w:r>
              <w:t>Доступ к администраторскому функционалу чата</w:t>
            </w:r>
            <w:r w:rsidRPr="002261D8">
              <w:t xml:space="preserve"> </w:t>
            </w:r>
            <w:r>
              <w:rPr>
                <w:lang w:val="en-US"/>
              </w:rPr>
              <w:t>RFI</w:t>
            </w:r>
          </w:p>
        </w:tc>
      </w:tr>
      <w:tr w:rsidR="001A7351" w:rsidRPr="00D10DE6" w14:paraId="03936420" w14:textId="77777777" w:rsidTr="00E5242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4A5316" w14:textId="77777777" w:rsidR="001A7351" w:rsidRPr="00D10DE6" w:rsidRDefault="001A7351" w:rsidP="001E17A0">
            <w:pPr>
              <w:jc w:val="both"/>
              <w:rPr>
                <w:b/>
              </w:rPr>
            </w:pPr>
            <w:r>
              <w:rPr>
                <w:b/>
              </w:rPr>
              <w:t>Роль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C6223EB" w14:textId="77777777" w:rsidR="001A7351" w:rsidRPr="00D10DE6" w:rsidRDefault="001A7351" w:rsidP="001E17A0">
            <w:pPr>
              <w:jc w:val="both"/>
              <w:rPr>
                <w:b/>
              </w:rPr>
            </w:pP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B7948CF" w14:textId="77777777" w:rsidR="001A7351" w:rsidRPr="00D10DE6" w:rsidRDefault="001A7351" w:rsidP="001E17A0">
            <w:pPr>
              <w:jc w:val="both"/>
              <w:rPr>
                <w:b/>
              </w:rPr>
            </w:pPr>
          </w:p>
        </w:tc>
      </w:tr>
      <w:tr w:rsidR="00827B9A" w:rsidRPr="00D10DE6" w14:paraId="65D727D8" w14:textId="77777777" w:rsidTr="001A7351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A6A26B0" w14:textId="77777777" w:rsidR="00827B9A" w:rsidRDefault="00827B9A" w:rsidP="00827B9A">
            <w:r>
              <w:rPr>
                <w:lang w:val="en-US"/>
              </w:rPr>
              <w:t>chUser</w:t>
            </w:r>
          </w:p>
          <w:p w14:paraId="4874CF47" w14:textId="4062D3F5" w:rsidR="00827B9A" w:rsidRPr="00444167" w:rsidRDefault="00827B9A" w:rsidP="00827B9A">
            <w:pPr>
              <w:jc w:val="both"/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40C4B6" w14:textId="77777777" w:rsidR="00827B9A" w:rsidRPr="00D10DE6" w:rsidRDefault="00827B9A" w:rsidP="00827B9A"/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65DE" w14:textId="77777777" w:rsidR="00827B9A" w:rsidRPr="00D10DE6" w:rsidRDefault="00827B9A" w:rsidP="00827B9A">
            <w:r>
              <w:t>+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BB0C5" w14:textId="77777777" w:rsidR="00827B9A" w:rsidRPr="00D10DE6" w:rsidRDefault="00827B9A" w:rsidP="00827B9A">
            <w:r>
              <w:t>+</w:t>
            </w:r>
          </w:p>
        </w:tc>
      </w:tr>
      <w:tr w:rsidR="00827B9A" w:rsidRPr="00D10DE6" w14:paraId="7AC6B113" w14:textId="77777777" w:rsidTr="001A7351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BA02481" w14:textId="77777777" w:rsidR="00827B9A" w:rsidRDefault="00827B9A" w:rsidP="00827B9A">
            <w:r>
              <w:rPr>
                <w:lang w:val="en-US"/>
              </w:rPr>
              <w:t>chAdminstrator</w:t>
            </w:r>
          </w:p>
          <w:p w14:paraId="0A207DE9" w14:textId="455AE8C2" w:rsidR="00827B9A" w:rsidRPr="007C09CE" w:rsidRDefault="00827B9A" w:rsidP="00827B9A">
            <w:pPr>
              <w:jc w:val="both"/>
              <w:rPr>
                <w:b/>
                <w:bCs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B8B1177" w14:textId="77777777" w:rsidR="00827B9A" w:rsidRPr="00D10DE6" w:rsidRDefault="00827B9A" w:rsidP="00827B9A"/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B016" w14:textId="77777777" w:rsidR="00827B9A" w:rsidRPr="00D10DE6" w:rsidRDefault="00827B9A" w:rsidP="00827B9A">
            <w:r>
              <w:t>-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1C1F" w14:textId="77777777" w:rsidR="00827B9A" w:rsidRPr="00D10DE6" w:rsidRDefault="00827B9A" w:rsidP="00827B9A">
            <w:r>
              <w:t>+</w:t>
            </w:r>
          </w:p>
        </w:tc>
      </w:tr>
    </w:tbl>
    <w:p w14:paraId="68BE4D58" w14:textId="145EA54C" w:rsidR="002261D8" w:rsidRDefault="002261D8" w:rsidP="007C09CE"/>
    <w:p w14:paraId="350755AE" w14:textId="77777777" w:rsidR="00F36B1C" w:rsidRDefault="00F36B1C" w:rsidP="00F36B1C">
      <w:pPr>
        <w:pStyle w:val="2"/>
      </w:pPr>
      <w:bookmarkStart w:id="38" w:name="_Toc479342784"/>
      <w:bookmarkStart w:id="39" w:name="_Toc494816465"/>
      <w:r>
        <w:rPr>
          <w:lang w:val="en-US"/>
        </w:rPr>
        <w:t xml:space="preserve">DB, </w:t>
      </w:r>
      <w:r>
        <w:t>Пререквизиты</w:t>
      </w:r>
      <w:bookmarkEnd w:id="38"/>
      <w:bookmarkEnd w:id="39"/>
    </w:p>
    <w:p w14:paraId="756ED624" w14:textId="77777777" w:rsidR="00F36B1C" w:rsidRDefault="00F36B1C" w:rsidP="00F36B1C"/>
    <w:p w14:paraId="381A0C6E" w14:textId="77777777" w:rsidR="00F36B1C" w:rsidRDefault="00F36B1C" w:rsidP="00F36B1C">
      <w:pPr>
        <w:ind w:left="720"/>
      </w:pPr>
      <w:r>
        <w:t>Функционал данного модуля зависит от следующих модулей:</w:t>
      </w:r>
    </w:p>
    <w:p w14:paraId="5A5B9A6C" w14:textId="77777777" w:rsidR="00F36B1C" w:rsidRPr="000F3A99" w:rsidRDefault="00F36B1C" w:rsidP="00F36B1C">
      <w:pPr>
        <w:numPr>
          <w:ilvl w:val="0"/>
          <w:numId w:val="18"/>
        </w:numPr>
        <w:rPr>
          <w:lang w:val="en-US"/>
        </w:rPr>
      </w:pPr>
      <w:r w:rsidRPr="00A96282">
        <w:rPr>
          <w:i/>
          <w:lang w:val="en-US"/>
        </w:rPr>
        <w:t>AccessOperator</w:t>
      </w:r>
      <w:r>
        <w:rPr>
          <w:i/>
          <w:lang w:val="en-US"/>
        </w:rPr>
        <w:t>;</w:t>
      </w:r>
    </w:p>
    <w:p w14:paraId="073FFF7F" w14:textId="77777777" w:rsidR="00F36B1C" w:rsidRPr="00D67F33" w:rsidRDefault="00F36B1C" w:rsidP="00F36B1C">
      <w:pPr>
        <w:numPr>
          <w:ilvl w:val="0"/>
          <w:numId w:val="18"/>
        </w:numPr>
        <w:rPr>
          <w:i/>
          <w:lang w:val="en-US"/>
        </w:rPr>
      </w:pPr>
      <w:r>
        <w:rPr>
          <w:i/>
          <w:iCs/>
          <w:lang w:val="en-US"/>
        </w:rPr>
        <w:t>Common;</w:t>
      </w:r>
    </w:p>
    <w:p w14:paraId="3D3971F2" w14:textId="21E04958" w:rsidR="00F36B1C" w:rsidRDefault="00F36B1C" w:rsidP="00F36B1C">
      <w:pPr>
        <w:numPr>
          <w:ilvl w:val="0"/>
          <w:numId w:val="18"/>
        </w:numPr>
        <w:rPr>
          <w:i/>
          <w:lang w:val="en-US"/>
        </w:rPr>
      </w:pPr>
      <w:r w:rsidRPr="000F3A99">
        <w:rPr>
          <w:i/>
          <w:lang w:val="en-US"/>
        </w:rPr>
        <w:t>DynamicSql</w:t>
      </w:r>
      <w:r>
        <w:rPr>
          <w:i/>
          <w:lang w:val="en-US"/>
        </w:rPr>
        <w:t>;</w:t>
      </w:r>
    </w:p>
    <w:p w14:paraId="346A8777" w14:textId="43FB4D0E" w:rsidR="0030569E" w:rsidRDefault="0030569E" w:rsidP="00F36B1C">
      <w:pPr>
        <w:numPr>
          <w:ilvl w:val="0"/>
          <w:numId w:val="18"/>
        </w:numPr>
        <w:rPr>
          <w:i/>
          <w:lang w:val="en-US"/>
        </w:rPr>
      </w:pPr>
      <w:r>
        <w:rPr>
          <w:i/>
          <w:lang w:val="en-US"/>
        </w:rPr>
        <w:t>File;</w:t>
      </w:r>
    </w:p>
    <w:p w14:paraId="5FD51D57" w14:textId="4EF19756" w:rsidR="00F36B1C" w:rsidRDefault="00F36B1C" w:rsidP="00F36B1C">
      <w:pPr>
        <w:numPr>
          <w:ilvl w:val="0"/>
          <w:numId w:val="18"/>
        </w:numPr>
        <w:rPr>
          <w:i/>
          <w:lang w:val="en-US"/>
        </w:rPr>
      </w:pPr>
      <w:r w:rsidRPr="00D67F33">
        <w:rPr>
          <w:i/>
          <w:lang w:val="en-US"/>
        </w:rPr>
        <w:t>Logging;</w:t>
      </w:r>
    </w:p>
    <w:p w14:paraId="25479CE1" w14:textId="1B4CF743" w:rsidR="0030569E" w:rsidRPr="00D67F33" w:rsidRDefault="0030569E" w:rsidP="00F36B1C">
      <w:pPr>
        <w:numPr>
          <w:ilvl w:val="0"/>
          <w:numId w:val="18"/>
        </w:numPr>
        <w:rPr>
          <w:i/>
          <w:lang w:val="en-US"/>
        </w:rPr>
      </w:pPr>
      <w:r>
        <w:rPr>
          <w:i/>
          <w:lang w:val="en-US"/>
        </w:rPr>
        <w:t>Mail;</w:t>
      </w:r>
    </w:p>
    <w:p w14:paraId="0DD376F0" w14:textId="77777777" w:rsidR="00F36B1C" w:rsidRPr="000F3A99" w:rsidRDefault="00F36B1C" w:rsidP="00F36B1C">
      <w:pPr>
        <w:numPr>
          <w:ilvl w:val="0"/>
          <w:numId w:val="18"/>
        </w:numPr>
        <w:rPr>
          <w:i/>
          <w:lang w:val="en-US"/>
        </w:rPr>
      </w:pPr>
      <w:r w:rsidRPr="00D67F33">
        <w:rPr>
          <w:i/>
          <w:lang w:val="en-US"/>
        </w:rPr>
        <w:t>TextParser</w:t>
      </w:r>
      <w:r w:rsidRPr="000F3A99">
        <w:rPr>
          <w:i/>
          <w:lang w:val="en-US"/>
        </w:rPr>
        <w:t>.</w:t>
      </w:r>
    </w:p>
    <w:p w14:paraId="0DF8161A" w14:textId="77777777" w:rsidR="00F36B1C" w:rsidRDefault="00F36B1C" w:rsidP="007C09CE"/>
    <w:p w14:paraId="57824905" w14:textId="2BEF8F59" w:rsidR="001A7351" w:rsidRDefault="001A7351" w:rsidP="001A7351">
      <w:pPr>
        <w:pStyle w:val="2"/>
      </w:pPr>
      <w:bookmarkStart w:id="40" w:name="_Toc479342785"/>
      <w:bookmarkStart w:id="41" w:name="_Toc494816466"/>
      <w:r>
        <w:rPr>
          <w:lang w:val="en-US"/>
        </w:rPr>
        <w:t>DB</w:t>
      </w:r>
      <w:r w:rsidRPr="001A7351">
        <w:t xml:space="preserve">. </w:t>
      </w:r>
      <w:r>
        <w:t>Размещение объектов модуля</w:t>
      </w:r>
      <w:bookmarkEnd w:id="40"/>
      <w:bookmarkEnd w:id="41"/>
    </w:p>
    <w:p w14:paraId="52A905EC" w14:textId="77777777" w:rsidR="001A7351" w:rsidRPr="00320611" w:rsidRDefault="001A7351" w:rsidP="001A7351">
      <w:pPr>
        <w:ind w:left="720"/>
        <w:jc w:val="both"/>
      </w:pPr>
      <w:r>
        <w:t xml:space="preserve">Объекты модуля должны располагаться в схеме базы данных </w:t>
      </w:r>
      <w:r>
        <w:rPr>
          <w:i/>
        </w:rPr>
        <w:t>I</w:t>
      </w:r>
      <w:r>
        <w:rPr>
          <w:i/>
          <w:lang w:val="en-US"/>
        </w:rPr>
        <w:t>tm</w:t>
      </w:r>
      <w:r w:rsidRPr="00320611">
        <w:t>.</w:t>
      </w:r>
    </w:p>
    <w:p w14:paraId="395518C2" w14:textId="77777777" w:rsidR="001A7351" w:rsidRDefault="001A7351" w:rsidP="001A7351">
      <w:pPr>
        <w:ind w:left="720"/>
        <w:jc w:val="both"/>
      </w:pPr>
      <w:r>
        <w:t>Для реализации этого необходимо создать в базе данных следующее:</w:t>
      </w:r>
    </w:p>
    <w:p w14:paraId="10A3A525" w14:textId="77777777" w:rsidR="001A7351" w:rsidRPr="009F763D" w:rsidRDefault="001A7351" w:rsidP="001A7351">
      <w:pPr>
        <w:numPr>
          <w:ilvl w:val="0"/>
          <w:numId w:val="17"/>
        </w:numPr>
        <w:jc w:val="both"/>
        <w:rPr>
          <w:i/>
        </w:rPr>
      </w:pPr>
      <w:r>
        <w:t xml:space="preserve">пользователя </w:t>
      </w:r>
      <w:r>
        <w:rPr>
          <w:i/>
          <w:lang w:val="en-US"/>
        </w:rPr>
        <w:t>Itm</w:t>
      </w:r>
      <w:r>
        <w:rPr>
          <w:lang w:val="en-US"/>
        </w:rPr>
        <w:t>;</w:t>
      </w:r>
    </w:p>
    <w:p w14:paraId="710327AC" w14:textId="77777777" w:rsidR="001A7351" w:rsidRDefault="001A7351" w:rsidP="001A7351">
      <w:pPr>
        <w:numPr>
          <w:ilvl w:val="0"/>
          <w:numId w:val="17"/>
        </w:numPr>
        <w:jc w:val="both"/>
      </w:pPr>
      <w:r>
        <w:t xml:space="preserve">для данного пользователя необходимо создать и установить default ТП </w:t>
      </w:r>
      <w:r>
        <w:rPr>
          <w:i/>
          <w:lang w:val="en-US"/>
        </w:rPr>
        <w:t>Itm</w:t>
      </w:r>
      <w:r w:rsidRPr="009F763D">
        <w:rPr>
          <w:i/>
        </w:rPr>
        <w:t>_Data</w:t>
      </w:r>
      <w:r>
        <w:t xml:space="preserve"> </w:t>
      </w:r>
      <w:r w:rsidRPr="0075405E">
        <w:t>1</w:t>
      </w:r>
      <w:r>
        <w:t>00MB autoextend</w:t>
      </w:r>
      <w:r w:rsidRPr="009F763D">
        <w:t>;</w:t>
      </w:r>
    </w:p>
    <w:p w14:paraId="2115EA45" w14:textId="77777777" w:rsidR="001A7351" w:rsidRPr="0075405E" w:rsidRDefault="001A7351" w:rsidP="001A7351">
      <w:pPr>
        <w:numPr>
          <w:ilvl w:val="0"/>
          <w:numId w:val="17"/>
        </w:numPr>
        <w:jc w:val="both"/>
      </w:pPr>
      <w:r>
        <w:lastRenderedPageBreak/>
        <w:t>необходимо</w:t>
      </w:r>
      <w:r w:rsidRPr="0075405E">
        <w:t xml:space="preserve"> </w:t>
      </w:r>
      <w:r>
        <w:t>создать</w:t>
      </w:r>
      <w:r w:rsidRPr="0075405E">
        <w:t xml:space="preserve"> </w:t>
      </w:r>
      <w:r>
        <w:t>ТП</w:t>
      </w:r>
      <w:r w:rsidRPr="0075405E">
        <w:t xml:space="preserve"> </w:t>
      </w:r>
      <w:r>
        <w:rPr>
          <w:i/>
          <w:lang w:val="en-US"/>
        </w:rPr>
        <w:t>Itm</w:t>
      </w:r>
      <w:r w:rsidRPr="0075405E">
        <w:rPr>
          <w:i/>
        </w:rPr>
        <w:t>_</w:t>
      </w:r>
      <w:r w:rsidRPr="009F763D">
        <w:rPr>
          <w:i/>
          <w:lang w:val="en-US"/>
        </w:rPr>
        <w:t>Index</w:t>
      </w:r>
      <w:r w:rsidRPr="0075405E">
        <w:t xml:space="preserve"> 100</w:t>
      </w:r>
      <w:r w:rsidRPr="009F763D">
        <w:rPr>
          <w:lang w:val="en-US"/>
        </w:rPr>
        <w:t>MB</w:t>
      </w:r>
      <w:r w:rsidRPr="0075405E">
        <w:t xml:space="preserve"> </w:t>
      </w:r>
      <w:r w:rsidRPr="009F763D">
        <w:rPr>
          <w:lang w:val="en-US"/>
        </w:rPr>
        <w:t>autoextend</w:t>
      </w:r>
      <w:r w:rsidRPr="0075405E">
        <w:t>;</w:t>
      </w:r>
    </w:p>
    <w:p w14:paraId="60C92B69" w14:textId="77777777" w:rsidR="001A7351" w:rsidRPr="009F763D" w:rsidRDefault="001A7351" w:rsidP="001A7351">
      <w:pPr>
        <w:numPr>
          <w:ilvl w:val="0"/>
          <w:numId w:val="17"/>
        </w:numPr>
        <w:jc w:val="both"/>
      </w:pPr>
      <w:r>
        <w:t>пользователю необходимо дать квоту Unlimited на эти ТП.</w:t>
      </w:r>
    </w:p>
    <w:p w14:paraId="4DF96FF7" w14:textId="77777777" w:rsidR="001A7351" w:rsidRPr="009F763D" w:rsidRDefault="001A7351" w:rsidP="001A7351">
      <w:pPr>
        <w:ind w:left="720"/>
        <w:jc w:val="both"/>
      </w:pPr>
      <w:r>
        <w:t xml:space="preserve">Пользователю </w:t>
      </w:r>
      <w:r>
        <w:rPr>
          <w:i/>
          <w:lang w:val="en-US"/>
        </w:rPr>
        <w:t>Itm</w:t>
      </w:r>
      <w:r w:rsidRPr="0075405E">
        <w:rPr>
          <w:i/>
        </w:rPr>
        <w:t xml:space="preserve"> </w:t>
      </w:r>
      <w:r>
        <w:t>необходимо предоставить системные привилегии:</w:t>
      </w:r>
    </w:p>
    <w:p w14:paraId="754925DA" w14:textId="77777777" w:rsidR="001A7351" w:rsidRPr="009F763D" w:rsidRDefault="001A7351" w:rsidP="001A7351">
      <w:pPr>
        <w:numPr>
          <w:ilvl w:val="0"/>
          <w:numId w:val="17"/>
        </w:numPr>
        <w:jc w:val="both"/>
        <w:rPr>
          <w:i/>
        </w:rPr>
      </w:pPr>
      <w:r>
        <w:rPr>
          <w:i/>
          <w:lang w:val="en-US"/>
        </w:rPr>
        <w:t>create any synonym</w:t>
      </w:r>
      <w:r>
        <w:rPr>
          <w:lang w:val="en-US"/>
        </w:rPr>
        <w:t>;</w:t>
      </w:r>
    </w:p>
    <w:p w14:paraId="123E1535" w14:textId="77777777" w:rsidR="001A7351" w:rsidRPr="009F763D" w:rsidRDefault="001A7351" w:rsidP="001A7351">
      <w:pPr>
        <w:numPr>
          <w:ilvl w:val="0"/>
          <w:numId w:val="17"/>
        </w:numPr>
        <w:jc w:val="both"/>
        <w:rPr>
          <w:i/>
        </w:rPr>
      </w:pPr>
      <w:r>
        <w:rPr>
          <w:i/>
          <w:lang w:val="en-US"/>
        </w:rPr>
        <w:t>create procedure</w:t>
      </w:r>
      <w:r>
        <w:rPr>
          <w:lang w:val="en-US"/>
        </w:rPr>
        <w:t>;</w:t>
      </w:r>
    </w:p>
    <w:p w14:paraId="72C05337" w14:textId="77777777" w:rsidR="001A7351" w:rsidRPr="005D027B" w:rsidRDefault="001A7351" w:rsidP="001A7351">
      <w:pPr>
        <w:numPr>
          <w:ilvl w:val="0"/>
          <w:numId w:val="17"/>
        </w:numPr>
        <w:jc w:val="both"/>
        <w:rPr>
          <w:i/>
        </w:rPr>
      </w:pPr>
      <w:r>
        <w:rPr>
          <w:i/>
          <w:lang w:val="en-US"/>
        </w:rPr>
        <w:t>create sequence</w:t>
      </w:r>
      <w:r>
        <w:rPr>
          <w:lang w:val="en-US"/>
        </w:rPr>
        <w:t>;</w:t>
      </w:r>
    </w:p>
    <w:p w14:paraId="57455153" w14:textId="77777777" w:rsidR="001A7351" w:rsidRPr="005D027B" w:rsidRDefault="001A7351" w:rsidP="001A7351">
      <w:pPr>
        <w:numPr>
          <w:ilvl w:val="0"/>
          <w:numId w:val="17"/>
        </w:numPr>
        <w:jc w:val="both"/>
        <w:rPr>
          <w:i/>
        </w:rPr>
      </w:pPr>
      <w:r>
        <w:rPr>
          <w:i/>
          <w:lang w:val="en-US"/>
        </w:rPr>
        <w:t>create session</w:t>
      </w:r>
      <w:r>
        <w:rPr>
          <w:lang w:val="en-US"/>
        </w:rPr>
        <w:t>;</w:t>
      </w:r>
    </w:p>
    <w:p w14:paraId="194DD02C" w14:textId="77777777" w:rsidR="001A7351" w:rsidRPr="005D027B" w:rsidRDefault="001A7351" w:rsidP="001A7351">
      <w:pPr>
        <w:numPr>
          <w:ilvl w:val="0"/>
          <w:numId w:val="17"/>
        </w:numPr>
        <w:jc w:val="both"/>
        <w:rPr>
          <w:i/>
        </w:rPr>
      </w:pPr>
      <w:r>
        <w:rPr>
          <w:i/>
          <w:lang w:val="en-US"/>
        </w:rPr>
        <w:t>create table</w:t>
      </w:r>
      <w:r>
        <w:rPr>
          <w:lang w:val="en-US"/>
        </w:rPr>
        <w:t>;</w:t>
      </w:r>
    </w:p>
    <w:p w14:paraId="5937D47E" w14:textId="77777777" w:rsidR="001A7351" w:rsidRPr="005D027B" w:rsidRDefault="001A7351" w:rsidP="001A7351">
      <w:pPr>
        <w:numPr>
          <w:ilvl w:val="0"/>
          <w:numId w:val="17"/>
        </w:numPr>
        <w:jc w:val="both"/>
        <w:rPr>
          <w:i/>
        </w:rPr>
      </w:pPr>
      <w:r>
        <w:rPr>
          <w:i/>
          <w:lang w:val="en-US"/>
        </w:rPr>
        <w:t>create trigger</w:t>
      </w:r>
      <w:r>
        <w:rPr>
          <w:lang w:val="en-US"/>
        </w:rPr>
        <w:t>;</w:t>
      </w:r>
    </w:p>
    <w:p w14:paraId="4DDFBB91" w14:textId="77777777" w:rsidR="001A7351" w:rsidRPr="005D027B" w:rsidRDefault="001A7351" w:rsidP="001A7351">
      <w:pPr>
        <w:numPr>
          <w:ilvl w:val="0"/>
          <w:numId w:val="17"/>
        </w:numPr>
        <w:jc w:val="both"/>
        <w:rPr>
          <w:i/>
        </w:rPr>
      </w:pPr>
      <w:r>
        <w:rPr>
          <w:i/>
          <w:lang w:val="en-US"/>
        </w:rPr>
        <w:t>create type</w:t>
      </w:r>
      <w:r>
        <w:rPr>
          <w:lang w:val="en-US"/>
        </w:rPr>
        <w:t>;</w:t>
      </w:r>
    </w:p>
    <w:p w14:paraId="1B2B82B1" w14:textId="77777777" w:rsidR="001A7351" w:rsidRPr="009F763D" w:rsidRDefault="001A7351" w:rsidP="001A7351">
      <w:pPr>
        <w:numPr>
          <w:ilvl w:val="0"/>
          <w:numId w:val="17"/>
        </w:numPr>
        <w:jc w:val="both"/>
        <w:rPr>
          <w:i/>
        </w:rPr>
      </w:pPr>
      <w:r>
        <w:rPr>
          <w:i/>
          <w:lang w:val="en-US"/>
        </w:rPr>
        <w:t>create view</w:t>
      </w:r>
      <w:r>
        <w:rPr>
          <w:lang w:val="en-US"/>
        </w:rPr>
        <w:t>;</w:t>
      </w:r>
    </w:p>
    <w:p w14:paraId="418CB6B8" w14:textId="77777777" w:rsidR="001A7351" w:rsidRDefault="001A7351" w:rsidP="001A7351">
      <w:pPr>
        <w:ind w:firstLine="720"/>
        <w:jc w:val="both"/>
      </w:pPr>
      <w:r>
        <w:t>Пользователю необходимо предоставить объектные привилегии:</w:t>
      </w:r>
    </w:p>
    <w:p w14:paraId="4E4A7B19" w14:textId="77777777" w:rsidR="001A7351" w:rsidRPr="009F763D" w:rsidRDefault="001A7351" w:rsidP="001A7351">
      <w:pPr>
        <w:numPr>
          <w:ilvl w:val="0"/>
          <w:numId w:val="17"/>
        </w:numPr>
        <w:jc w:val="both"/>
        <w:rPr>
          <w:i/>
        </w:rPr>
      </w:pPr>
      <w:r>
        <w:rPr>
          <w:i/>
          <w:lang w:val="en-US"/>
        </w:rPr>
        <w:t>references common.op_operator</w:t>
      </w:r>
      <w:r>
        <w:rPr>
          <w:lang w:val="en-US"/>
        </w:rPr>
        <w:t>;</w:t>
      </w:r>
    </w:p>
    <w:p w14:paraId="1A614826" w14:textId="77777777" w:rsidR="001A7351" w:rsidRPr="005D027B" w:rsidRDefault="001A7351" w:rsidP="001A7351">
      <w:pPr>
        <w:numPr>
          <w:ilvl w:val="0"/>
          <w:numId w:val="17"/>
        </w:numPr>
        <w:jc w:val="both"/>
        <w:rPr>
          <w:i/>
        </w:rPr>
      </w:pPr>
      <w:r>
        <w:rPr>
          <w:i/>
          <w:lang w:val="en-US"/>
        </w:rPr>
        <w:t>references common.op_role</w:t>
      </w:r>
      <w:r>
        <w:rPr>
          <w:lang w:val="en-US"/>
        </w:rPr>
        <w:t>;</w:t>
      </w:r>
    </w:p>
    <w:p w14:paraId="21199A05" w14:textId="01DF6A1B" w:rsidR="001A7351" w:rsidRPr="00F36B1C" w:rsidRDefault="001A7351" w:rsidP="001A7351">
      <w:pPr>
        <w:numPr>
          <w:ilvl w:val="0"/>
          <w:numId w:val="17"/>
        </w:numPr>
        <w:jc w:val="both"/>
        <w:rPr>
          <w:i/>
        </w:rPr>
      </w:pPr>
      <w:r>
        <w:rPr>
          <w:i/>
          <w:lang w:val="en-US"/>
        </w:rPr>
        <w:t>execute common.pkg_common;</w:t>
      </w:r>
    </w:p>
    <w:p w14:paraId="25BFA1F2" w14:textId="77777777" w:rsidR="00F36B1C" w:rsidRPr="00ED1114" w:rsidRDefault="00F36B1C" w:rsidP="00F36B1C">
      <w:pPr>
        <w:numPr>
          <w:ilvl w:val="0"/>
          <w:numId w:val="17"/>
        </w:numPr>
        <w:jc w:val="both"/>
        <w:rPr>
          <w:i/>
        </w:rPr>
      </w:pPr>
      <w:r>
        <w:rPr>
          <w:i/>
          <w:lang w:val="en-US"/>
        </w:rPr>
        <w:t>execute common.pkg_error;</w:t>
      </w:r>
    </w:p>
    <w:p w14:paraId="46AAA31B" w14:textId="78D9BA1A" w:rsidR="00F36B1C" w:rsidRPr="00F36B1C" w:rsidRDefault="00F36B1C" w:rsidP="00F36B1C">
      <w:pPr>
        <w:numPr>
          <w:ilvl w:val="0"/>
          <w:numId w:val="17"/>
        </w:numPr>
        <w:jc w:val="both"/>
        <w:rPr>
          <w:i/>
        </w:rPr>
      </w:pPr>
      <w:r>
        <w:rPr>
          <w:i/>
          <w:lang w:val="en-US"/>
        </w:rPr>
        <w:t>execute common.pkg_file;</w:t>
      </w:r>
    </w:p>
    <w:p w14:paraId="63F85EEE" w14:textId="059BFD3C" w:rsidR="00F36B1C" w:rsidRPr="00F36B1C" w:rsidRDefault="00F36B1C" w:rsidP="00F36B1C">
      <w:pPr>
        <w:numPr>
          <w:ilvl w:val="0"/>
          <w:numId w:val="17"/>
        </w:numPr>
        <w:jc w:val="both"/>
        <w:rPr>
          <w:i/>
        </w:rPr>
      </w:pPr>
      <w:r>
        <w:rPr>
          <w:i/>
          <w:lang w:val="en-US"/>
        </w:rPr>
        <w:t>execute common.pkg_mail;</w:t>
      </w:r>
    </w:p>
    <w:p w14:paraId="3BACF3D2" w14:textId="77777777" w:rsidR="001A7351" w:rsidRPr="00514884" w:rsidRDefault="001A7351" w:rsidP="001A7351">
      <w:pPr>
        <w:numPr>
          <w:ilvl w:val="0"/>
          <w:numId w:val="17"/>
        </w:numPr>
        <w:jc w:val="both"/>
        <w:rPr>
          <w:i/>
        </w:rPr>
      </w:pPr>
      <w:r w:rsidRPr="0075405E">
        <w:rPr>
          <w:i/>
          <w:lang w:val="en-US"/>
        </w:rPr>
        <w:t>execute common.pkg_operator.</w:t>
      </w:r>
    </w:p>
    <w:p w14:paraId="7512808C" w14:textId="77777777" w:rsidR="001A7351" w:rsidRPr="00514884" w:rsidRDefault="001A7351" w:rsidP="001A7351">
      <w:pPr>
        <w:numPr>
          <w:ilvl w:val="0"/>
          <w:numId w:val="17"/>
        </w:numPr>
        <w:jc w:val="both"/>
        <w:rPr>
          <w:i/>
        </w:rPr>
      </w:pPr>
      <w:r>
        <w:rPr>
          <w:i/>
          <w:lang w:val="en-US"/>
        </w:rPr>
        <w:t>select</w:t>
      </w:r>
      <w:r w:rsidRPr="00514884">
        <w:rPr>
          <w:i/>
        </w:rPr>
        <w:t xml:space="preserve"> </w:t>
      </w:r>
      <w:r>
        <w:rPr>
          <w:i/>
          <w:lang w:val="en-US"/>
        </w:rPr>
        <w:t>on</w:t>
      </w:r>
      <w:r w:rsidRPr="00514884">
        <w:rPr>
          <w:i/>
        </w:rPr>
        <w:t xml:space="preserve"> </w:t>
      </w:r>
      <w:r>
        <w:rPr>
          <w:i/>
          <w:lang w:val="en-US"/>
        </w:rPr>
        <w:t>dba</w:t>
      </w:r>
      <w:r w:rsidRPr="00514884">
        <w:rPr>
          <w:i/>
        </w:rPr>
        <w:t>_</w:t>
      </w:r>
      <w:r>
        <w:rPr>
          <w:i/>
          <w:lang w:val="en-US"/>
        </w:rPr>
        <w:t>ddl</w:t>
      </w:r>
      <w:r w:rsidRPr="00514884">
        <w:rPr>
          <w:i/>
        </w:rPr>
        <w:t>_</w:t>
      </w:r>
      <w:r>
        <w:rPr>
          <w:i/>
          <w:lang w:val="en-US"/>
        </w:rPr>
        <w:t>locks</w:t>
      </w:r>
      <w:r w:rsidRPr="00514884">
        <w:rPr>
          <w:i/>
        </w:rPr>
        <w:t xml:space="preserve"> ( </w:t>
      </w:r>
      <w:r>
        <w:rPr>
          <w:i/>
        </w:rPr>
        <w:t xml:space="preserve">для проверки блокировок при установке, например на таблицу </w:t>
      </w:r>
      <w:r>
        <w:rPr>
          <w:i/>
          <w:lang w:val="en-US"/>
        </w:rPr>
        <w:t>op</w:t>
      </w:r>
      <w:r w:rsidRPr="00514884">
        <w:rPr>
          <w:i/>
        </w:rPr>
        <w:t>_</w:t>
      </w:r>
      <w:r>
        <w:rPr>
          <w:i/>
          <w:lang w:val="en-US"/>
        </w:rPr>
        <w:t>operator</w:t>
      </w:r>
      <w:r>
        <w:rPr>
          <w:i/>
        </w:rPr>
        <w:t>)</w:t>
      </w:r>
    </w:p>
    <w:p w14:paraId="61DA8314" w14:textId="77777777" w:rsidR="001A7351" w:rsidRPr="00514884" w:rsidRDefault="001A7351" w:rsidP="001A7351">
      <w:pPr>
        <w:jc w:val="both"/>
      </w:pPr>
    </w:p>
    <w:p w14:paraId="16E378CD" w14:textId="7930AE5A" w:rsidR="001A7351" w:rsidRPr="00FF6677" w:rsidRDefault="001A7351" w:rsidP="001A7351">
      <w:pPr>
        <w:ind w:left="720"/>
        <w:jc w:val="both"/>
      </w:pPr>
      <w:r w:rsidRPr="00FF6677">
        <w:t xml:space="preserve">Для взаимодействия с сервера приложений с объектами базы данных </w:t>
      </w:r>
      <w:r w:rsidR="00F36B1C" w:rsidRPr="00FF6677">
        <w:t>используется</w:t>
      </w:r>
      <w:r w:rsidRPr="00FF6677">
        <w:t xml:space="preserve"> пользователь </w:t>
      </w:r>
      <w:r w:rsidRPr="00FF6677">
        <w:rPr>
          <w:i/>
          <w:lang w:val="en-US"/>
        </w:rPr>
        <w:t>Itm</w:t>
      </w:r>
      <w:r w:rsidRPr="00FF6677">
        <w:rPr>
          <w:i/>
        </w:rPr>
        <w:t>_</w:t>
      </w:r>
      <w:r w:rsidRPr="00FF6677">
        <w:rPr>
          <w:i/>
          <w:lang w:val="en-US"/>
        </w:rPr>
        <w:t>User</w:t>
      </w:r>
      <w:r w:rsidRPr="00FF6677">
        <w:rPr>
          <w:i/>
        </w:rPr>
        <w:t>.</w:t>
      </w:r>
    </w:p>
    <w:p w14:paraId="3A8CFCF3" w14:textId="77777777" w:rsidR="001A7351" w:rsidRPr="00FF6677" w:rsidRDefault="001A7351" w:rsidP="001A7351">
      <w:pPr>
        <w:ind w:left="1080"/>
        <w:jc w:val="both"/>
      </w:pPr>
    </w:p>
    <w:p w14:paraId="4DD0CF84" w14:textId="77777777" w:rsidR="001A7351" w:rsidRPr="00FF6677" w:rsidRDefault="001A7351" w:rsidP="001A7351">
      <w:pPr>
        <w:ind w:firstLine="720"/>
        <w:jc w:val="both"/>
      </w:pPr>
      <w:r w:rsidRPr="00FF6677">
        <w:t>Пользователю необходимо предоставить объектные привилегии:</w:t>
      </w:r>
    </w:p>
    <w:p w14:paraId="5EB5E19A" w14:textId="04971BF9" w:rsidR="001A7351" w:rsidRPr="00FF6677" w:rsidRDefault="001A7351" w:rsidP="001A7351">
      <w:pPr>
        <w:numPr>
          <w:ilvl w:val="0"/>
          <w:numId w:val="17"/>
        </w:numPr>
        <w:jc w:val="both"/>
        <w:rPr>
          <w:i/>
        </w:rPr>
      </w:pPr>
      <w:r w:rsidRPr="00FF6677">
        <w:rPr>
          <w:i/>
          <w:lang w:val="en-US"/>
        </w:rPr>
        <w:t>execute itm.pkg_</w:t>
      </w:r>
      <w:r w:rsidR="00FF6677" w:rsidRPr="00FF6677">
        <w:rPr>
          <w:i/>
          <w:lang w:val="en-US"/>
        </w:rPr>
        <w:t>Chat</w:t>
      </w:r>
      <w:r w:rsidRPr="00FF6677">
        <w:rPr>
          <w:i/>
        </w:rPr>
        <w:t>;</w:t>
      </w:r>
    </w:p>
    <w:p w14:paraId="59438E3D" w14:textId="77777777" w:rsidR="001A7351" w:rsidRPr="00F36B1C" w:rsidRDefault="001A7351" w:rsidP="001A7351">
      <w:pPr>
        <w:jc w:val="both"/>
        <w:rPr>
          <w:highlight w:val="yellow"/>
          <w:lang w:val="en-US"/>
        </w:rPr>
      </w:pPr>
    </w:p>
    <w:p w14:paraId="66ED8167" w14:textId="77777777" w:rsidR="001A7351" w:rsidRPr="001A7351" w:rsidRDefault="001A7351" w:rsidP="007C09CE">
      <w:pPr>
        <w:rPr>
          <w:lang w:val="en-US"/>
        </w:rPr>
      </w:pPr>
    </w:p>
    <w:p w14:paraId="67AA11F1" w14:textId="77777777" w:rsidR="002261D8" w:rsidRDefault="002261D8" w:rsidP="002261D8">
      <w:pPr>
        <w:pStyle w:val="2"/>
      </w:pPr>
      <w:bookmarkStart w:id="42" w:name="_Toc494816467"/>
      <w:r>
        <w:t>Сущность «»</w:t>
      </w:r>
      <w:bookmarkEnd w:id="42"/>
    </w:p>
    <w:p w14:paraId="027F36C0" w14:textId="77777777" w:rsidR="002261D8" w:rsidRDefault="002261D8" w:rsidP="002261D8">
      <w:pPr>
        <w:pStyle w:val="2"/>
      </w:pPr>
      <w:bookmarkStart w:id="43" w:name="_Toc494816468"/>
      <w:r>
        <w:t>Сущность «»</w:t>
      </w:r>
      <w:bookmarkEnd w:id="43"/>
    </w:p>
    <w:p w14:paraId="65642250" w14:textId="77777777" w:rsidR="002261D8" w:rsidRPr="002261D8" w:rsidRDefault="002261D8" w:rsidP="002261D8"/>
    <w:p w14:paraId="2269B6FB" w14:textId="77777777" w:rsidR="005E383D" w:rsidRPr="00572D92" w:rsidRDefault="005E383D" w:rsidP="005E383D">
      <w:pPr>
        <w:ind w:left="720"/>
        <w:jc w:val="both"/>
      </w:pPr>
    </w:p>
    <w:p w14:paraId="4D854A9B" w14:textId="77777777" w:rsidR="002261D8" w:rsidRDefault="002261D8" w:rsidP="007C09CE"/>
    <w:p w14:paraId="0D8BEA3D" w14:textId="77777777" w:rsidR="00D41975" w:rsidRPr="00D41975" w:rsidRDefault="00444167" w:rsidP="008D048D">
      <w:pPr>
        <w:pStyle w:val="1"/>
        <w:rPr>
          <w:sz w:val="22"/>
        </w:rPr>
      </w:pPr>
      <w:bookmarkStart w:id="44" w:name="_Toc494816469"/>
      <w:r>
        <w:rPr>
          <w:lang w:val="en-US"/>
        </w:rPr>
        <w:t>App</w:t>
      </w:r>
      <w:r w:rsidRPr="00444167">
        <w:t>.</w:t>
      </w:r>
      <w:bookmarkEnd w:id="44"/>
      <w:r w:rsidRPr="00444167">
        <w:t xml:space="preserve"> </w:t>
      </w:r>
      <w:bookmarkStart w:id="45" w:name="_Toc181507070"/>
      <w:bookmarkStart w:id="46" w:name="_Toc181696352"/>
    </w:p>
    <w:p w14:paraId="4BA5D60A" w14:textId="77777777" w:rsidR="00862402" w:rsidRPr="00D10DE6" w:rsidRDefault="00862402" w:rsidP="00862402">
      <w:pPr>
        <w:pStyle w:val="1"/>
      </w:pPr>
      <w:bookmarkStart w:id="47" w:name="_Toc494816470"/>
      <w:r w:rsidRPr="00D10DE6">
        <w:t>Тестирование</w:t>
      </w:r>
      <w:bookmarkEnd w:id="45"/>
      <w:bookmarkEnd w:id="46"/>
      <w:r w:rsidR="00F97C82" w:rsidRPr="00D10DE6">
        <w:t xml:space="preserve"> изменений</w:t>
      </w:r>
      <w:bookmarkEnd w:id="47"/>
    </w:p>
    <w:p w14:paraId="34111A18" w14:textId="77777777" w:rsidR="00862273" w:rsidRPr="0026109A" w:rsidRDefault="00741D5F" w:rsidP="00741D5F">
      <w:pPr>
        <w:ind w:firstLine="770"/>
      </w:pPr>
      <w:r w:rsidRPr="00D10DE6">
        <w:t>Тестирование изменений проводить на тестов</w:t>
      </w:r>
      <w:r w:rsidR="00147707" w:rsidRPr="00D10DE6">
        <w:t>ых</w:t>
      </w:r>
      <w:r w:rsidRPr="00D10DE6">
        <w:t xml:space="preserve"> баз</w:t>
      </w:r>
      <w:r w:rsidR="00147707" w:rsidRPr="00D10DE6">
        <w:t>ах</w:t>
      </w:r>
      <w:r w:rsidRPr="00D10DE6">
        <w:t>.</w:t>
      </w:r>
    </w:p>
    <w:p w14:paraId="0F22EA1B" w14:textId="77777777" w:rsidR="00124D13" w:rsidRPr="0026109A" w:rsidRDefault="00124D13" w:rsidP="00741D5F">
      <w:pPr>
        <w:ind w:firstLine="770"/>
      </w:pPr>
    </w:p>
    <w:p w14:paraId="497BCA0D" w14:textId="77777777" w:rsidR="00124D13" w:rsidRPr="0026109A" w:rsidRDefault="00124D13" w:rsidP="00741D5F">
      <w:pPr>
        <w:ind w:firstLine="770"/>
      </w:pPr>
    </w:p>
    <w:p w14:paraId="2D033010" w14:textId="4838EE30" w:rsidR="00124D13" w:rsidRDefault="00124D13" w:rsidP="00124D13">
      <w:pPr>
        <w:pStyle w:val="1"/>
      </w:pPr>
      <w:bookmarkStart w:id="48" w:name="_Toc494816471"/>
      <w:r>
        <w:t>Развитие</w:t>
      </w:r>
      <w:bookmarkEnd w:id="48"/>
    </w:p>
    <w:p w14:paraId="06EB8825" w14:textId="1A2EEA54" w:rsidR="00E3134B" w:rsidRDefault="00E3134B" w:rsidP="00E3134B">
      <w:pPr>
        <w:pStyle w:val="2"/>
      </w:pPr>
      <w:bookmarkStart w:id="49" w:name="_Toc494816472"/>
      <w:r>
        <w:t>На доработку</w:t>
      </w:r>
      <w:bookmarkEnd w:id="49"/>
    </w:p>
    <w:p w14:paraId="12F3DD94" w14:textId="77777777" w:rsidR="007E7ECA" w:rsidRDefault="007E7ECA" w:rsidP="007E7ECA">
      <w:r>
        <w:t>Нужно предусмотреть возможность размещения ссылок в сообщении, по которым можно будет переходить (откроются в отдельном окне).</w:t>
      </w:r>
    </w:p>
    <w:p w14:paraId="4CA569F7" w14:textId="77777777" w:rsidR="00E3134B" w:rsidRDefault="00E3134B" w:rsidP="00E3134B"/>
    <w:p w14:paraId="306918E9" w14:textId="77777777" w:rsidR="00E3134B" w:rsidRPr="003637A8" w:rsidRDefault="00E3134B" w:rsidP="00E3134B">
      <w:r>
        <w:t>Случай: обсуждение ремарок по реализации фичи – хотелось бы зайти по ссылке (из фичи) и обсудить. Как сделать так, чтобы такие обсуждения не превращались/не увеличивали мусор ?</w:t>
      </w:r>
    </w:p>
    <w:p w14:paraId="4AED7C1C" w14:textId="77777777" w:rsidR="00E3134B" w:rsidRDefault="00E3134B" w:rsidP="00E3134B"/>
    <w:p w14:paraId="13BF135E" w14:textId="77777777" w:rsidR="00E3134B" w:rsidRDefault="00E3134B" w:rsidP="00E3134B">
      <w:r>
        <w:t>В дальнейшем нужно будет предусмотреть публикации целой ветки дискуссии в Базе знаний (по которой будет контекстный поиск, свой более расширенный интерфейс).</w:t>
      </w:r>
    </w:p>
    <w:p w14:paraId="14E05DAD" w14:textId="77777777" w:rsidR="00E3134B" w:rsidRPr="00E3134B" w:rsidRDefault="00E3134B" w:rsidP="00E3134B"/>
    <w:p w14:paraId="1CA26852" w14:textId="1C2161B2" w:rsidR="00E3134B" w:rsidRDefault="00E3134B" w:rsidP="00E3134B">
      <w:pPr>
        <w:pStyle w:val="2"/>
      </w:pPr>
      <w:bookmarkStart w:id="50" w:name="_Toc494816473"/>
      <w:r>
        <w:lastRenderedPageBreak/>
        <w:t>В работе</w:t>
      </w:r>
      <w:bookmarkEnd w:id="50"/>
    </w:p>
    <w:p w14:paraId="45BD1940" w14:textId="30A3DDA6" w:rsidR="00E3134B" w:rsidRDefault="00E3134B" w:rsidP="00E3134B"/>
    <w:p w14:paraId="087C3244" w14:textId="45EDA4B3" w:rsidR="00E3134B" w:rsidRDefault="00E3134B" w:rsidP="00E3134B">
      <w:pPr>
        <w:pStyle w:val="2"/>
      </w:pPr>
      <w:bookmarkStart w:id="51" w:name="_Toc494816474"/>
      <w:r>
        <w:t>На подтверждении</w:t>
      </w:r>
      <w:bookmarkEnd w:id="51"/>
    </w:p>
    <w:p w14:paraId="2071C577" w14:textId="77777777" w:rsidR="003F42A2" w:rsidRPr="0016386B" w:rsidRDefault="003F42A2" w:rsidP="003F42A2">
      <w:pPr>
        <w:rPr>
          <w:u w:val="single"/>
        </w:rPr>
      </w:pPr>
      <w:r w:rsidRPr="0016386B">
        <w:rPr>
          <w:u w:val="single"/>
        </w:rPr>
        <w:t>Архитектура:</w:t>
      </w:r>
    </w:p>
    <w:p w14:paraId="47B12073" w14:textId="77777777" w:rsidR="003F42A2" w:rsidRDefault="003F42A2" w:rsidP="003F42A2">
      <w:r>
        <w:t>Функционал должен позволять использовать функционал в любом проекте.</w:t>
      </w:r>
    </w:p>
    <w:p w14:paraId="7136BAC9" w14:textId="77777777" w:rsidR="003F42A2" w:rsidRDefault="003F42A2" w:rsidP="003F42A2">
      <w:r>
        <w:t>Серверная часть, наверное, общая, сервисы (?). Возможность использовать в том числе и мобильным клиентом.</w:t>
      </w:r>
    </w:p>
    <w:p w14:paraId="5BA89725" w14:textId="77777777" w:rsidR="003F42A2" w:rsidRDefault="003F42A2" w:rsidP="003F42A2">
      <w:r>
        <w:t>Клиентская часть – возможность наследовать, адаптировать под любой lo</w:t>
      </w:r>
      <w:r>
        <w:rPr>
          <w:lang w:val="en-US"/>
        </w:rPr>
        <w:t>ok</w:t>
      </w:r>
      <w:r w:rsidRPr="00E40A7D">
        <w:t>-</w:t>
      </w:r>
      <w:r>
        <w:rPr>
          <w:lang w:val="en-US"/>
        </w:rPr>
        <w:t>and</w:t>
      </w:r>
      <w:r w:rsidRPr="00E40A7D">
        <w:t>-</w:t>
      </w:r>
      <w:r>
        <w:rPr>
          <w:lang w:val="en-US"/>
        </w:rPr>
        <w:t>feel</w:t>
      </w:r>
      <w:r w:rsidRPr="00E40A7D">
        <w:t>.</w:t>
      </w:r>
    </w:p>
    <w:p w14:paraId="6DBB5675" w14:textId="77777777" w:rsidR="003F42A2" w:rsidRDefault="003F42A2" w:rsidP="003F42A2"/>
    <w:p w14:paraId="46F0B58C" w14:textId="77777777" w:rsidR="003F42A2" w:rsidRPr="006A72F7" w:rsidRDefault="003F42A2" w:rsidP="003F42A2">
      <w:pPr>
        <w:rPr>
          <w:u w:val="single"/>
        </w:rPr>
      </w:pPr>
      <w:r w:rsidRPr="006A72F7">
        <w:rPr>
          <w:u w:val="single"/>
        </w:rPr>
        <w:t>Административное</w:t>
      </w:r>
    </w:p>
    <w:p w14:paraId="1B719D32" w14:textId="77777777" w:rsidR="003F42A2" w:rsidRDefault="003F42A2" w:rsidP="003F42A2">
      <w:r w:rsidRPr="00E3134B">
        <w:t>Разумно придумать название модуля.</w:t>
      </w:r>
      <w:bookmarkStart w:id="52" w:name="_GoBack"/>
      <w:bookmarkEnd w:id="52"/>
    </w:p>
    <w:p w14:paraId="70A838C4" w14:textId="77777777" w:rsidR="003F42A2" w:rsidRDefault="003F42A2" w:rsidP="003F42A2">
      <w:r>
        <w:t>Структура документа должна быть аналогична ТЗ для JepR</w:t>
      </w:r>
      <w:r>
        <w:rPr>
          <w:lang w:val="en-US"/>
        </w:rPr>
        <w:t>iaShowcase</w:t>
      </w:r>
      <w:r w:rsidRPr="00124D13">
        <w:t>.</w:t>
      </w:r>
    </w:p>
    <w:p w14:paraId="31AF20FF" w14:textId="77777777" w:rsidR="007E7ECA" w:rsidRPr="00E3134B" w:rsidRDefault="007E7ECA" w:rsidP="007E7ECA">
      <w:r w:rsidRPr="00E3134B">
        <w:t>Должен быть размещен в репозит</w:t>
      </w:r>
      <w:r>
        <w:t>а</w:t>
      </w:r>
      <w:r w:rsidRPr="00E3134B">
        <w:t xml:space="preserve">рии на </w:t>
      </w:r>
      <w:r w:rsidRPr="00E3134B">
        <w:rPr>
          <w:lang w:val="en-US"/>
        </w:rPr>
        <w:t>SF</w:t>
      </w:r>
      <w:r w:rsidRPr="00E3134B">
        <w:t>.</w:t>
      </w:r>
    </w:p>
    <w:p w14:paraId="00969A7D" w14:textId="77777777" w:rsidR="003F42A2" w:rsidRDefault="003F42A2" w:rsidP="003F42A2"/>
    <w:p w14:paraId="2CB15473" w14:textId="77777777" w:rsidR="003F42A2" w:rsidRPr="006A72F7" w:rsidRDefault="003F42A2" w:rsidP="003F42A2">
      <w:pPr>
        <w:rPr>
          <w:u w:val="single"/>
        </w:rPr>
      </w:pPr>
      <w:r>
        <w:rPr>
          <w:u w:val="single"/>
        </w:rPr>
        <w:t>Функциональное</w:t>
      </w:r>
      <w:r w:rsidRPr="006A72F7">
        <w:rPr>
          <w:u w:val="single"/>
        </w:rPr>
        <w:t>:</w:t>
      </w:r>
    </w:p>
    <w:p w14:paraId="2A018B9C" w14:textId="77777777" w:rsidR="003F42A2" w:rsidRPr="00124D13" w:rsidRDefault="003F42A2" w:rsidP="003F42A2">
      <w:r>
        <w:t>Удаление сообщений – параметр (по умолчанию, наверное, полгода).</w:t>
      </w:r>
    </w:p>
    <w:p w14:paraId="185597C2" w14:textId="77777777" w:rsidR="003F42A2" w:rsidRDefault="003F42A2" w:rsidP="003F42A2">
      <w:r>
        <w:t xml:space="preserve">Возможность перехода, настройки текущего диалога по url (вход по </w:t>
      </w:r>
      <w:r>
        <w:rPr>
          <w:lang w:val="en-US"/>
        </w:rPr>
        <w:t>history</w:t>
      </w:r>
      <w:r w:rsidRPr="00151A96">
        <w:t>).</w:t>
      </w:r>
    </w:p>
    <w:p w14:paraId="23EC93FD" w14:textId="77777777" w:rsidR="003F42A2" w:rsidRPr="00BD094D" w:rsidRDefault="003F42A2" w:rsidP="003F42A2">
      <w:r>
        <w:t xml:space="preserve">Первую реализацию делаем, наверное, в виде «помощника», который открывается в </w:t>
      </w:r>
      <w:r>
        <w:rPr>
          <w:lang w:val="en-US"/>
        </w:rPr>
        <w:t>js</w:t>
      </w:r>
      <w:r w:rsidRPr="00BD094D">
        <w:t>-око</w:t>
      </w:r>
      <w:r>
        <w:t>шке в каком-то слое.</w:t>
      </w:r>
    </w:p>
    <w:p w14:paraId="48D43E2B" w14:textId="77777777" w:rsidR="00274ECF" w:rsidRPr="00274ECF" w:rsidRDefault="00274ECF" w:rsidP="00274ECF"/>
    <w:p w14:paraId="0F0A49AB" w14:textId="62964965" w:rsidR="00E3134B" w:rsidRDefault="00E3134B" w:rsidP="00E3134B">
      <w:pPr>
        <w:pStyle w:val="2"/>
      </w:pPr>
      <w:bookmarkStart w:id="53" w:name="_Toc494816475"/>
      <w:r>
        <w:t>Сделано</w:t>
      </w:r>
      <w:bookmarkEnd w:id="53"/>
    </w:p>
    <w:p w14:paraId="197B0924" w14:textId="77777777" w:rsidR="00E3134B" w:rsidRPr="00E3134B" w:rsidRDefault="00E3134B" w:rsidP="00E3134B"/>
    <w:p w14:paraId="4B167A88" w14:textId="77777777" w:rsidR="00E3134B" w:rsidRPr="00E3134B" w:rsidRDefault="00E3134B" w:rsidP="00E3134B"/>
    <w:p w14:paraId="6E579965" w14:textId="77777777" w:rsidR="00124D13" w:rsidRDefault="00124D13" w:rsidP="00124D13"/>
    <w:p w14:paraId="5E1C8A0B" w14:textId="77777777" w:rsidR="00124D13" w:rsidRPr="00124D13" w:rsidRDefault="00124D13" w:rsidP="00741D5F">
      <w:pPr>
        <w:ind w:firstLine="770"/>
      </w:pPr>
    </w:p>
    <w:sectPr w:rsidR="00124D13" w:rsidRPr="00124D13" w:rsidSect="00F73F30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5" w:author="Fetisov Andrey Andreevich" w:date="2017-09-26T11:31:00Z" w:initials="FAA">
    <w:p w14:paraId="2F68B90A" w14:textId="77777777" w:rsidR="005E383D" w:rsidRPr="00943680" w:rsidRDefault="005E383D">
      <w:pPr>
        <w:pStyle w:val="afb"/>
      </w:pPr>
      <w:r>
        <w:rPr>
          <w:rStyle w:val="afa"/>
        </w:rPr>
        <w:annotationRef/>
      </w:r>
      <w:r>
        <w:t>Хотелось бы избежать возможности чтения чужих сообщений под</w:t>
      </w:r>
      <w:r w:rsidRPr="00943680">
        <w:t xml:space="preserve"> </w:t>
      </w:r>
      <w:r>
        <w:rPr>
          <w:lang w:val="en-US"/>
        </w:rPr>
        <w:t>snap</w:t>
      </w:r>
    </w:p>
  </w:comment>
  <w:comment w:id="18" w:author="Fetisov Andrey Andreevich" w:date="2017-09-26T14:04:00Z" w:initials="FAA">
    <w:p w14:paraId="5F8F7F8F" w14:textId="77777777" w:rsidR="005E383D" w:rsidRPr="00B87AF8" w:rsidRDefault="005E383D">
      <w:pPr>
        <w:pStyle w:val="afb"/>
      </w:pPr>
      <w:r>
        <w:rPr>
          <w:rStyle w:val="afa"/>
        </w:rPr>
        <w:annotationRef/>
      </w:r>
      <w:r>
        <w:rPr>
          <w:rStyle w:val="afa"/>
          <w:lang w:val="en-US"/>
        </w:rPr>
        <w:t>ToDo</w:t>
      </w:r>
      <w:r w:rsidRPr="00B87AF8">
        <w:rPr>
          <w:rStyle w:val="afa"/>
        </w:rPr>
        <w:t xml:space="preserve">: </w:t>
      </w:r>
      <w:r>
        <w:rPr>
          <w:rStyle w:val="afa"/>
        </w:rPr>
        <w:t>определить форматы, размерность файлов для вложения в чат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F68B90A" w15:done="0"/>
  <w15:commentEx w15:paraId="5F8F7F8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288659" w14:textId="77777777" w:rsidR="00847DED" w:rsidRDefault="00847DED" w:rsidP="00623223">
      <w:r>
        <w:separator/>
      </w:r>
    </w:p>
  </w:endnote>
  <w:endnote w:type="continuationSeparator" w:id="0">
    <w:p w14:paraId="18D10689" w14:textId="77777777" w:rsidR="00847DED" w:rsidRDefault="00847DED" w:rsidP="00623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4820"/>
      <w:gridCol w:w="3544"/>
      <w:gridCol w:w="1275"/>
    </w:tblGrid>
    <w:tr w:rsidR="005E383D" w:rsidRPr="00421BEA" w14:paraId="35392AB2" w14:textId="77777777" w:rsidTr="00CF0DD9">
      <w:tc>
        <w:tcPr>
          <w:tcW w:w="4820" w:type="dxa"/>
        </w:tcPr>
        <w:p w14:paraId="11B7B090" w14:textId="77777777" w:rsidR="005E383D" w:rsidRPr="00421BEA" w:rsidRDefault="005E383D" w:rsidP="008409AE">
          <w:pPr>
            <w:pStyle w:val="a8"/>
            <w:rPr>
              <w:color w:val="606060"/>
              <w:lang w:val="en-US"/>
            </w:rPr>
          </w:pPr>
          <w:r w:rsidRPr="00421BEA">
            <w:rPr>
              <w:rFonts w:ascii="Arial" w:hAnsi="Arial" w:cs="Arial"/>
              <w:color w:val="606060"/>
              <w:sz w:val="16"/>
              <w:szCs w:val="16"/>
              <w:lang w:val="en-US"/>
            </w:rPr>
            <w:t>© Copyright Rusfinance Bank</w:t>
          </w:r>
        </w:p>
        <w:p w14:paraId="4EFD46A0" w14:textId="77777777" w:rsidR="005E383D" w:rsidRPr="00421BEA" w:rsidRDefault="005E383D" w:rsidP="008409AE">
          <w:pPr>
            <w:pStyle w:val="a8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4" w:type="dxa"/>
        </w:tcPr>
        <w:p w14:paraId="658B3872" w14:textId="77777777" w:rsidR="005E383D" w:rsidRPr="00421BEA" w:rsidRDefault="005E383D" w:rsidP="008409AE">
          <w:pPr>
            <w:pStyle w:val="a8"/>
            <w:rPr>
              <w:rFonts w:ascii="Arial" w:hAnsi="Arial" w:cs="Arial"/>
              <w:color w:val="606060"/>
              <w:sz w:val="18"/>
              <w:szCs w:val="18"/>
            </w:rPr>
          </w:pPr>
          <w:r>
            <w:rPr>
              <w:rFonts w:ascii="Arial" w:hAnsi="Arial" w:cs="Arial"/>
              <w:color w:val="606060"/>
              <w:sz w:val="18"/>
              <w:szCs w:val="18"/>
            </w:rPr>
            <w:t xml:space="preserve">Исполнитель: </w:t>
          </w:r>
          <w:fldSimple w:instr=" AUTHOR   \* MERGEFORMAT ">
            <w:r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Фетисов Андрей</w:t>
            </w:r>
          </w:fldSimple>
        </w:p>
      </w:tc>
      <w:tc>
        <w:tcPr>
          <w:tcW w:w="1275" w:type="dxa"/>
        </w:tcPr>
        <w:p w14:paraId="290162D4" w14:textId="2010FAA9" w:rsidR="005E383D" w:rsidRPr="00421BEA" w:rsidRDefault="005E383D" w:rsidP="007F650E">
          <w:pPr>
            <w:pStyle w:val="a8"/>
            <w:jc w:val="right"/>
            <w:rPr>
              <w:color w:val="606060"/>
            </w:rPr>
          </w:pPr>
          <w:r w:rsidRPr="00421BEA">
            <w:rPr>
              <w:rStyle w:val="a9"/>
              <w:rFonts w:ascii="Arial" w:hAnsi="Arial" w:cs="Arial"/>
              <w:color w:val="606060"/>
            </w:rPr>
            <w:t xml:space="preserve">Стр. 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a9"/>
              <w:rFonts w:ascii="Arial" w:hAnsi="Arial" w:cs="Arial"/>
              <w:color w:val="606060"/>
            </w:rPr>
            <w:instrText xml:space="preserve"> PAGE </w:instrTex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separate"/>
          </w:r>
          <w:r w:rsidR="007E7ECA">
            <w:rPr>
              <w:rStyle w:val="a9"/>
              <w:rFonts w:ascii="Arial" w:hAnsi="Arial" w:cs="Arial"/>
              <w:noProof/>
              <w:color w:val="606060"/>
            </w:rPr>
            <w:t>13</w:t>
          </w:r>
          <w:r w:rsidRPr="00421BEA">
            <w:rPr>
              <w:rStyle w:val="a9"/>
              <w:rFonts w:ascii="Arial" w:hAnsi="Arial" w:cs="Arial"/>
              <w:color w:val="606060"/>
            </w:rPr>
            <w:fldChar w:fldCharType="end"/>
          </w:r>
        </w:p>
      </w:tc>
    </w:tr>
  </w:tbl>
  <w:p w14:paraId="6D27B3AC" w14:textId="77777777" w:rsidR="005E383D" w:rsidRPr="00470419" w:rsidRDefault="005E383D" w:rsidP="00470419">
    <w:pPr>
      <w:pStyle w:val="a8"/>
      <w:rPr>
        <w:sz w:val="4"/>
        <w:szCs w:val="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1066E" w14:textId="77777777" w:rsidR="005E383D" w:rsidRPr="00085A75" w:rsidRDefault="009203F0" w:rsidP="00260959">
    <w:pPr>
      <w:pStyle w:val="a8"/>
      <w:pBdr>
        <w:bottom w:val="single" w:sz="8" w:space="1" w:color="auto"/>
      </w:pBdr>
      <w:jc w:val="center"/>
      <w:rPr>
        <w:rFonts w:ascii="Arial" w:hAnsi="Arial" w:cs="Arial"/>
        <w:sz w:val="28"/>
        <w:szCs w:val="28"/>
      </w:rPr>
    </w:pPr>
    <w:fldSimple w:instr=" DOCPROPERTY  Category  \* MERGEFORMAT ">
      <w:r w:rsidR="005E383D">
        <w:rPr>
          <w:rFonts w:ascii="Arial" w:hAnsi="Arial" w:cs="Arial"/>
          <w:sz w:val="28"/>
          <w:szCs w:val="28"/>
        </w:rPr>
        <w:t>Москва</w:t>
      </w:r>
    </w:fldSimple>
    <w:r w:rsidR="005E383D" w:rsidRPr="00085A75">
      <w:rPr>
        <w:rFonts w:ascii="Arial" w:hAnsi="Arial" w:cs="Arial"/>
        <w:sz w:val="28"/>
        <w:szCs w:val="28"/>
      </w:rPr>
      <w:t xml:space="preserve">, </w:t>
    </w:r>
    <w:r w:rsidR="005E383D">
      <w:rPr>
        <w:rFonts w:ascii="Arial" w:hAnsi="Arial" w:cs="Arial"/>
        <w:sz w:val="28"/>
        <w:szCs w:val="28"/>
      </w:rPr>
      <w:t>2015</w:t>
    </w:r>
  </w:p>
  <w:p w14:paraId="0C10A872" w14:textId="77777777" w:rsidR="005E383D" w:rsidRPr="000E1234" w:rsidRDefault="005E383D" w:rsidP="00470419">
    <w:pPr>
      <w:pStyle w:val="a8"/>
      <w:rPr>
        <w:lang w:val="en-US"/>
      </w:rPr>
    </w:pPr>
    <w:r w:rsidRPr="000E1234">
      <w:rPr>
        <w:rFonts w:ascii="Arial" w:hAnsi="Arial" w:cs="Arial"/>
        <w:sz w:val="16"/>
        <w:szCs w:val="16"/>
        <w:lang w:val="en-US"/>
      </w:rPr>
      <w:t xml:space="preserve">© </w:t>
    </w:r>
    <w:r>
      <w:rPr>
        <w:rFonts w:ascii="Arial" w:hAnsi="Arial" w:cs="Arial"/>
        <w:sz w:val="16"/>
        <w:szCs w:val="16"/>
        <w:lang w:val="en-US"/>
      </w:rPr>
      <w:t>Copyright</w:t>
    </w:r>
    <w:r w:rsidRPr="000E1234">
      <w:rPr>
        <w:rFonts w:ascii="Arial" w:hAnsi="Arial" w:cs="Arial"/>
        <w:sz w:val="16"/>
        <w:szCs w:val="16"/>
        <w:lang w:val="en-US"/>
      </w:rPr>
      <w:t xml:space="preserve"> </w:t>
    </w:r>
    <w:r>
      <w:rPr>
        <w:rFonts w:ascii="Arial" w:hAnsi="Arial" w:cs="Arial"/>
        <w:sz w:val="16"/>
        <w:szCs w:val="16"/>
        <w:lang w:val="en-US"/>
      </w:rPr>
      <w:t>Rusfinance Bank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616F71" w14:textId="77777777" w:rsidR="00847DED" w:rsidRDefault="00847DED" w:rsidP="00623223">
      <w:r>
        <w:separator/>
      </w:r>
    </w:p>
  </w:footnote>
  <w:footnote w:type="continuationSeparator" w:id="0">
    <w:p w14:paraId="0857E032" w14:textId="77777777" w:rsidR="00847DED" w:rsidRDefault="00847DED" w:rsidP="006232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513"/>
      <w:gridCol w:w="733"/>
      <w:gridCol w:w="1393"/>
    </w:tblGrid>
    <w:tr w:rsidR="005E383D" w:rsidRPr="0043759F" w14:paraId="50BFB0AD" w14:textId="77777777" w:rsidTr="00CF0DD9">
      <w:trPr>
        <w:trHeight w:val="344"/>
      </w:trPr>
      <w:tc>
        <w:tcPr>
          <w:tcW w:w="7513" w:type="dxa"/>
          <w:vAlign w:val="bottom"/>
        </w:tcPr>
        <w:p w14:paraId="70AF653E" w14:textId="77777777" w:rsidR="005E383D" w:rsidRPr="00536D88" w:rsidRDefault="005E383D" w:rsidP="006A41A5">
          <w:pPr>
            <w:pStyle w:val="a7"/>
          </w:pPr>
          <w:r>
            <w:t>ТЗ</w:t>
          </w:r>
          <w:r w:rsidRPr="00536D88">
            <w:t xml:space="preserve"> </w:t>
          </w:r>
          <w:fldSimple w:instr=" TITLE   \* MERGEFORMAT ">
            <w:r w:rsidRPr="005B126C">
              <w:rPr>
                <w:lang w:val="en-US"/>
              </w:rPr>
              <w:t>JepChat</w:t>
            </w:r>
            <w:r>
              <w:t>. Чат на базе JepRia</w:t>
            </w:r>
          </w:fldSimple>
        </w:p>
      </w:tc>
      <w:tc>
        <w:tcPr>
          <w:tcW w:w="733" w:type="dxa"/>
          <w:vAlign w:val="bottom"/>
        </w:tcPr>
        <w:p w14:paraId="13CBDFB5" w14:textId="77777777" w:rsidR="005E383D" w:rsidRPr="0043759F" w:rsidRDefault="005E383D" w:rsidP="00617EE1">
          <w:pPr>
            <w:pStyle w:val="a7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393" w:type="dxa"/>
          <w:vAlign w:val="bottom"/>
        </w:tcPr>
        <w:p w14:paraId="0F51D0B0" w14:textId="3D95ECD9" w:rsidR="005E383D" w:rsidRPr="0043759F" w:rsidRDefault="005E383D" w:rsidP="008409AE">
          <w:pPr>
            <w:pStyle w:val="a7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 w:rsidR="007E7ECA">
            <w:rPr>
              <w:rFonts w:ascii="Arial" w:hAnsi="Arial" w:cs="Arial"/>
              <w:noProof/>
              <w:color w:val="606060"/>
              <w:sz w:val="16"/>
              <w:szCs w:val="16"/>
            </w:rPr>
            <w:t>03.10.2017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14:paraId="64E9B449" w14:textId="77777777" w:rsidR="005E383D" w:rsidRPr="004262DB" w:rsidRDefault="005E383D" w:rsidP="004262DB">
    <w:pPr>
      <w:pStyle w:val="a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0398E" w14:textId="77777777" w:rsidR="005E383D" w:rsidRDefault="005E383D" w:rsidP="006359E8">
    <w:pPr>
      <w:widowControl/>
      <w:spacing w:after="120" w:line="240" w:lineRule="auto"/>
      <w:jc w:val="center"/>
    </w:pPr>
    <w:r w:rsidRPr="00CB2652">
      <w:rPr>
        <w:noProof/>
      </w:rPr>
      <w:drawing>
        <wp:inline distT="0" distB="0" distL="0" distR="0" wp14:anchorId="043429E9" wp14:editId="60388751">
          <wp:extent cx="2057400" cy="762000"/>
          <wp:effectExtent l="19050" t="0" r="0" b="0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536181E"/>
    <w:lvl w:ilvl="0">
      <w:start w:val="1"/>
      <w:numFmt w:val="decimal"/>
      <w:pStyle w:val="1"/>
      <w:lvlText w:val="%1."/>
      <w:legacy w:legacy="1" w:legacySpace="144" w:legacyIndent="0"/>
      <w:lvlJc w:val="left"/>
      <w:rPr>
        <w:color w:val="auto"/>
        <w:sz w:val="32"/>
        <w:szCs w:val="32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A"/>
    <w:multiLevelType w:val="multilevel"/>
    <w:tmpl w:val="C2129DE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13624E6"/>
    <w:multiLevelType w:val="hybridMultilevel"/>
    <w:tmpl w:val="985C94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6" w15:restartNumberingAfterBreak="0">
    <w:nsid w:val="3E6D200B"/>
    <w:multiLevelType w:val="hybridMultilevel"/>
    <w:tmpl w:val="ED3238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76593F"/>
    <w:multiLevelType w:val="hybridMultilevel"/>
    <w:tmpl w:val="1D165536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5B1417"/>
    <w:multiLevelType w:val="hybridMultilevel"/>
    <w:tmpl w:val="E1AC11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50297A"/>
    <w:multiLevelType w:val="hybridMultilevel"/>
    <w:tmpl w:val="E782E7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4E7498"/>
    <w:multiLevelType w:val="hybridMultilevel"/>
    <w:tmpl w:val="DB3C34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E533DE"/>
    <w:multiLevelType w:val="hybridMultilevel"/>
    <w:tmpl w:val="EDAA30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4ED45D2"/>
    <w:multiLevelType w:val="hybridMultilevel"/>
    <w:tmpl w:val="938ABD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5886E93"/>
    <w:multiLevelType w:val="hybridMultilevel"/>
    <w:tmpl w:val="A00EDA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47C7B20"/>
    <w:multiLevelType w:val="hybridMultilevel"/>
    <w:tmpl w:val="66B0F7CC"/>
    <w:lvl w:ilvl="0" w:tplc="AB08F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6BB3C1F"/>
    <w:multiLevelType w:val="hybridMultilevel"/>
    <w:tmpl w:val="3DDEDB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F541D9"/>
    <w:multiLevelType w:val="hybridMultilevel"/>
    <w:tmpl w:val="E0943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10"/>
  </w:num>
  <w:num w:numId="5">
    <w:abstractNumId w:val="9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11"/>
  </w:num>
  <w:num w:numId="13">
    <w:abstractNumId w:val="0"/>
  </w:num>
  <w:num w:numId="14">
    <w:abstractNumId w:val="16"/>
  </w:num>
  <w:num w:numId="15">
    <w:abstractNumId w:val="14"/>
  </w:num>
  <w:num w:numId="16">
    <w:abstractNumId w:val="12"/>
  </w:num>
  <w:num w:numId="17">
    <w:abstractNumId w:val="15"/>
  </w:num>
  <w:num w:numId="18">
    <w:abstractNumId w:val="6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etisov Andrey Andreevich">
    <w15:presenceInfo w15:providerId="AD" w15:userId="S-1-5-21-862999986-3592315352-2151049928-1151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139E"/>
    <w:rsid w:val="0000138B"/>
    <w:rsid w:val="0000267F"/>
    <w:rsid w:val="00003108"/>
    <w:rsid w:val="00003B23"/>
    <w:rsid w:val="00003D27"/>
    <w:rsid w:val="00005081"/>
    <w:rsid w:val="000055DF"/>
    <w:rsid w:val="00005B37"/>
    <w:rsid w:val="00005EBC"/>
    <w:rsid w:val="00005F50"/>
    <w:rsid w:val="00007EED"/>
    <w:rsid w:val="00011272"/>
    <w:rsid w:val="00011BA7"/>
    <w:rsid w:val="00012632"/>
    <w:rsid w:val="000126D0"/>
    <w:rsid w:val="00013423"/>
    <w:rsid w:val="00013931"/>
    <w:rsid w:val="00015B00"/>
    <w:rsid w:val="000168C2"/>
    <w:rsid w:val="00016FBE"/>
    <w:rsid w:val="00017C71"/>
    <w:rsid w:val="0002087C"/>
    <w:rsid w:val="000248A1"/>
    <w:rsid w:val="00025E51"/>
    <w:rsid w:val="00030EA5"/>
    <w:rsid w:val="00033314"/>
    <w:rsid w:val="00033426"/>
    <w:rsid w:val="0003439D"/>
    <w:rsid w:val="00034697"/>
    <w:rsid w:val="00034AC4"/>
    <w:rsid w:val="00035DAC"/>
    <w:rsid w:val="0003674B"/>
    <w:rsid w:val="00036C06"/>
    <w:rsid w:val="00037FCE"/>
    <w:rsid w:val="0004240F"/>
    <w:rsid w:val="000429C1"/>
    <w:rsid w:val="00042E56"/>
    <w:rsid w:val="00046FFC"/>
    <w:rsid w:val="00047E8C"/>
    <w:rsid w:val="0005047F"/>
    <w:rsid w:val="00050E9C"/>
    <w:rsid w:val="00051B54"/>
    <w:rsid w:val="00052851"/>
    <w:rsid w:val="0005318F"/>
    <w:rsid w:val="00054BD5"/>
    <w:rsid w:val="00054E97"/>
    <w:rsid w:val="00055C70"/>
    <w:rsid w:val="0005795A"/>
    <w:rsid w:val="00060A87"/>
    <w:rsid w:val="00061C0B"/>
    <w:rsid w:val="00061CF0"/>
    <w:rsid w:val="00061E02"/>
    <w:rsid w:val="0006248F"/>
    <w:rsid w:val="000632E7"/>
    <w:rsid w:val="000641FC"/>
    <w:rsid w:val="00065058"/>
    <w:rsid w:val="00065E47"/>
    <w:rsid w:val="0007387D"/>
    <w:rsid w:val="00073C45"/>
    <w:rsid w:val="000743F5"/>
    <w:rsid w:val="000759B4"/>
    <w:rsid w:val="00080594"/>
    <w:rsid w:val="000806C7"/>
    <w:rsid w:val="000809FB"/>
    <w:rsid w:val="000817A8"/>
    <w:rsid w:val="00081CE1"/>
    <w:rsid w:val="0008206F"/>
    <w:rsid w:val="000830B2"/>
    <w:rsid w:val="00083E20"/>
    <w:rsid w:val="00084FDC"/>
    <w:rsid w:val="0008532F"/>
    <w:rsid w:val="000855EB"/>
    <w:rsid w:val="00085A75"/>
    <w:rsid w:val="00085D9A"/>
    <w:rsid w:val="00085E24"/>
    <w:rsid w:val="00086E6F"/>
    <w:rsid w:val="00086E94"/>
    <w:rsid w:val="00087428"/>
    <w:rsid w:val="00092030"/>
    <w:rsid w:val="00092C97"/>
    <w:rsid w:val="0009312B"/>
    <w:rsid w:val="00094736"/>
    <w:rsid w:val="00094991"/>
    <w:rsid w:val="00094F8E"/>
    <w:rsid w:val="00095046"/>
    <w:rsid w:val="00095D59"/>
    <w:rsid w:val="000963FE"/>
    <w:rsid w:val="00096820"/>
    <w:rsid w:val="000970AB"/>
    <w:rsid w:val="000A0405"/>
    <w:rsid w:val="000A35B5"/>
    <w:rsid w:val="000A449C"/>
    <w:rsid w:val="000A4685"/>
    <w:rsid w:val="000A66B4"/>
    <w:rsid w:val="000A6D52"/>
    <w:rsid w:val="000B01B1"/>
    <w:rsid w:val="000B0808"/>
    <w:rsid w:val="000B2222"/>
    <w:rsid w:val="000B26BF"/>
    <w:rsid w:val="000B288E"/>
    <w:rsid w:val="000B2A78"/>
    <w:rsid w:val="000B4923"/>
    <w:rsid w:val="000B504D"/>
    <w:rsid w:val="000B577B"/>
    <w:rsid w:val="000B7A7A"/>
    <w:rsid w:val="000C1770"/>
    <w:rsid w:val="000C3DC4"/>
    <w:rsid w:val="000C4FD5"/>
    <w:rsid w:val="000C57BD"/>
    <w:rsid w:val="000C6469"/>
    <w:rsid w:val="000C72D3"/>
    <w:rsid w:val="000C7666"/>
    <w:rsid w:val="000C7985"/>
    <w:rsid w:val="000D0248"/>
    <w:rsid w:val="000D0644"/>
    <w:rsid w:val="000D1ED7"/>
    <w:rsid w:val="000D29AB"/>
    <w:rsid w:val="000D2AC1"/>
    <w:rsid w:val="000D336B"/>
    <w:rsid w:val="000D421D"/>
    <w:rsid w:val="000D6D3D"/>
    <w:rsid w:val="000E0815"/>
    <w:rsid w:val="000E0A33"/>
    <w:rsid w:val="000E1234"/>
    <w:rsid w:val="000E1684"/>
    <w:rsid w:val="000E1A1E"/>
    <w:rsid w:val="000E337D"/>
    <w:rsid w:val="000E470A"/>
    <w:rsid w:val="000E5DE1"/>
    <w:rsid w:val="000E6E9A"/>
    <w:rsid w:val="000E73F9"/>
    <w:rsid w:val="000E77C7"/>
    <w:rsid w:val="000F0469"/>
    <w:rsid w:val="000F0532"/>
    <w:rsid w:val="000F0940"/>
    <w:rsid w:val="000F18A8"/>
    <w:rsid w:val="000F2763"/>
    <w:rsid w:val="000F3134"/>
    <w:rsid w:val="000F3B15"/>
    <w:rsid w:val="000F3B21"/>
    <w:rsid w:val="000F44F9"/>
    <w:rsid w:val="000F5571"/>
    <w:rsid w:val="000F659E"/>
    <w:rsid w:val="000F7065"/>
    <w:rsid w:val="00101513"/>
    <w:rsid w:val="00101D4F"/>
    <w:rsid w:val="00102233"/>
    <w:rsid w:val="001022E8"/>
    <w:rsid w:val="0010358F"/>
    <w:rsid w:val="00103713"/>
    <w:rsid w:val="00103EBE"/>
    <w:rsid w:val="00104265"/>
    <w:rsid w:val="00104906"/>
    <w:rsid w:val="00106120"/>
    <w:rsid w:val="00106283"/>
    <w:rsid w:val="001070CF"/>
    <w:rsid w:val="00111969"/>
    <w:rsid w:val="001146C7"/>
    <w:rsid w:val="00116148"/>
    <w:rsid w:val="00116604"/>
    <w:rsid w:val="001202CA"/>
    <w:rsid w:val="00120C7A"/>
    <w:rsid w:val="001214B9"/>
    <w:rsid w:val="001217AE"/>
    <w:rsid w:val="0012194D"/>
    <w:rsid w:val="00122DF7"/>
    <w:rsid w:val="00123062"/>
    <w:rsid w:val="00123B57"/>
    <w:rsid w:val="00124D13"/>
    <w:rsid w:val="0012519F"/>
    <w:rsid w:val="001253E0"/>
    <w:rsid w:val="00126E5B"/>
    <w:rsid w:val="00127AE0"/>
    <w:rsid w:val="001311C0"/>
    <w:rsid w:val="0013134A"/>
    <w:rsid w:val="00131B09"/>
    <w:rsid w:val="00132B3D"/>
    <w:rsid w:val="00134E45"/>
    <w:rsid w:val="00137115"/>
    <w:rsid w:val="00137785"/>
    <w:rsid w:val="00137A81"/>
    <w:rsid w:val="001415A1"/>
    <w:rsid w:val="00141643"/>
    <w:rsid w:val="00141844"/>
    <w:rsid w:val="0014503F"/>
    <w:rsid w:val="001462F8"/>
    <w:rsid w:val="00147707"/>
    <w:rsid w:val="00147875"/>
    <w:rsid w:val="00147BB2"/>
    <w:rsid w:val="00151A96"/>
    <w:rsid w:val="001523C2"/>
    <w:rsid w:val="00152861"/>
    <w:rsid w:val="00153F75"/>
    <w:rsid w:val="00154BA3"/>
    <w:rsid w:val="001551C9"/>
    <w:rsid w:val="001572F7"/>
    <w:rsid w:val="00160241"/>
    <w:rsid w:val="00160B49"/>
    <w:rsid w:val="00161EAF"/>
    <w:rsid w:val="00162C10"/>
    <w:rsid w:val="00163750"/>
    <w:rsid w:val="0016386B"/>
    <w:rsid w:val="001639E1"/>
    <w:rsid w:val="00164FAB"/>
    <w:rsid w:val="00166293"/>
    <w:rsid w:val="00167BC5"/>
    <w:rsid w:val="00167E71"/>
    <w:rsid w:val="0017014A"/>
    <w:rsid w:val="00170378"/>
    <w:rsid w:val="001725AE"/>
    <w:rsid w:val="00172839"/>
    <w:rsid w:val="00184338"/>
    <w:rsid w:val="0018531B"/>
    <w:rsid w:val="00187BD8"/>
    <w:rsid w:val="00190D9E"/>
    <w:rsid w:val="00191543"/>
    <w:rsid w:val="00191DCA"/>
    <w:rsid w:val="00191EB6"/>
    <w:rsid w:val="001928D0"/>
    <w:rsid w:val="0019458E"/>
    <w:rsid w:val="00194783"/>
    <w:rsid w:val="00194889"/>
    <w:rsid w:val="001950A3"/>
    <w:rsid w:val="00196002"/>
    <w:rsid w:val="001966C6"/>
    <w:rsid w:val="0019699E"/>
    <w:rsid w:val="00197FE4"/>
    <w:rsid w:val="001A0B0E"/>
    <w:rsid w:val="001A15DF"/>
    <w:rsid w:val="001A25EC"/>
    <w:rsid w:val="001A4442"/>
    <w:rsid w:val="001A5B1A"/>
    <w:rsid w:val="001A5B90"/>
    <w:rsid w:val="001A6F2A"/>
    <w:rsid w:val="001A7351"/>
    <w:rsid w:val="001A7CE7"/>
    <w:rsid w:val="001A7D4F"/>
    <w:rsid w:val="001A7FCE"/>
    <w:rsid w:val="001B0E95"/>
    <w:rsid w:val="001B396F"/>
    <w:rsid w:val="001B3F17"/>
    <w:rsid w:val="001B4FA1"/>
    <w:rsid w:val="001B5C4F"/>
    <w:rsid w:val="001B748F"/>
    <w:rsid w:val="001C1458"/>
    <w:rsid w:val="001C17D8"/>
    <w:rsid w:val="001C3419"/>
    <w:rsid w:val="001C473D"/>
    <w:rsid w:val="001C47FF"/>
    <w:rsid w:val="001C4E8B"/>
    <w:rsid w:val="001C5099"/>
    <w:rsid w:val="001C57D5"/>
    <w:rsid w:val="001C7AAC"/>
    <w:rsid w:val="001D02E5"/>
    <w:rsid w:val="001D06AF"/>
    <w:rsid w:val="001D1610"/>
    <w:rsid w:val="001D1EA6"/>
    <w:rsid w:val="001D3C71"/>
    <w:rsid w:val="001D4CFD"/>
    <w:rsid w:val="001D589F"/>
    <w:rsid w:val="001D6896"/>
    <w:rsid w:val="001D73FB"/>
    <w:rsid w:val="001E2302"/>
    <w:rsid w:val="001E2D60"/>
    <w:rsid w:val="001E2FEB"/>
    <w:rsid w:val="001E3C4C"/>
    <w:rsid w:val="001E4865"/>
    <w:rsid w:val="001E4E81"/>
    <w:rsid w:val="001E61CA"/>
    <w:rsid w:val="001E674F"/>
    <w:rsid w:val="001E6FC3"/>
    <w:rsid w:val="001E7193"/>
    <w:rsid w:val="001E76FA"/>
    <w:rsid w:val="001E79B1"/>
    <w:rsid w:val="001F0E57"/>
    <w:rsid w:val="001F2939"/>
    <w:rsid w:val="001F2CF9"/>
    <w:rsid w:val="001F4BB4"/>
    <w:rsid w:val="001F54BA"/>
    <w:rsid w:val="001F5893"/>
    <w:rsid w:val="00201C4A"/>
    <w:rsid w:val="002056CE"/>
    <w:rsid w:val="00205816"/>
    <w:rsid w:val="00205FFA"/>
    <w:rsid w:val="00206318"/>
    <w:rsid w:val="00206F16"/>
    <w:rsid w:val="002070A4"/>
    <w:rsid w:val="002071BC"/>
    <w:rsid w:val="00211368"/>
    <w:rsid w:val="00211A40"/>
    <w:rsid w:val="002127BC"/>
    <w:rsid w:val="00212DCA"/>
    <w:rsid w:val="0021302D"/>
    <w:rsid w:val="0021326A"/>
    <w:rsid w:val="00214A70"/>
    <w:rsid w:val="0021630F"/>
    <w:rsid w:val="0021639C"/>
    <w:rsid w:val="002165B5"/>
    <w:rsid w:val="00217228"/>
    <w:rsid w:val="002200ED"/>
    <w:rsid w:val="00221046"/>
    <w:rsid w:val="0022180B"/>
    <w:rsid w:val="00222EF5"/>
    <w:rsid w:val="002241EA"/>
    <w:rsid w:val="00224FCF"/>
    <w:rsid w:val="00225205"/>
    <w:rsid w:val="002261D8"/>
    <w:rsid w:val="00226E7B"/>
    <w:rsid w:val="002271E5"/>
    <w:rsid w:val="002306F3"/>
    <w:rsid w:val="00232992"/>
    <w:rsid w:val="0023461B"/>
    <w:rsid w:val="002356C2"/>
    <w:rsid w:val="00236EAF"/>
    <w:rsid w:val="00237BDB"/>
    <w:rsid w:val="00237FDF"/>
    <w:rsid w:val="0024024F"/>
    <w:rsid w:val="002408FD"/>
    <w:rsid w:val="00241048"/>
    <w:rsid w:val="00242710"/>
    <w:rsid w:val="002428B1"/>
    <w:rsid w:val="00242CCF"/>
    <w:rsid w:val="002432DA"/>
    <w:rsid w:val="00243C9E"/>
    <w:rsid w:val="0024415E"/>
    <w:rsid w:val="0024441A"/>
    <w:rsid w:val="00244965"/>
    <w:rsid w:val="00247311"/>
    <w:rsid w:val="0024742A"/>
    <w:rsid w:val="00247A1B"/>
    <w:rsid w:val="00247BF1"/>
    <w:rsid w:val="00250E94"/>
    <w:rsid w:val="00252FA6"/>
    <w:rsid w:val="00253DF4"/>
    <w:rsid w:val="00255B2C"/>
    <w:rsid w:val="00260959"/>
    <w:rsid w:val="0026109A"/>
    <w:rsid w:val="002617AC"/>
    <w:rsid w:val="002617C7"/>
    <w:rsid w:val="0026189B"/>
    <w:rsid w:val="00262586"/>
    <w:rsid w:val="0026333C"/>
    <w:rsid w:val="002641F5"/>
    <w:rsid w:val="00264A06"/>
    <w:rsid w:val="0026613E"/>
    <w:rsid w:val="00266D0E"/>
    <w:rsid w:val="00266E5A"/>
    <w:rsid w:val="002671F5"/>
    <w:rsid w:val="0026755C"/>
    <w:rsid w:val="00267A8C"/>
    <w:rsid w:val="00270332"/>
    <w:rsid w:val="0027047D"/>
    <w:rsid w:val="00270F78"/>
    <w:rsid w:val="00271A60"/>
    <w:rsid w:val="00272147"/>
    <w:rsid w:val="0027217E"/>
    <w:rsid w:val="00272E41"/>
    <w:rsid w:val="002739DF"/>
    <w:rsid w:val="00273C15"/>
    <w:rsid w:val="00274ECF"/>
    <w:rsid w:val="00274F78"/>
    <w:rsid w:val="00275201"/>
    <w:rsid w:val="0027535A"/>
    <w:rsid w:val="002757F9"/>
    <w:rsid w:val="00276775"/>
    <w:rsid w:val="00276B33"/>
    <w:rsid w:val="00276F04"/>
    <w:rsid w:val="0027755A"/>
    <w:rsid w:val="00280475"/>
    <w:rsid w:val="00281794"/>
    <w:rsid w:val="00281B6A"/>
    <w:rsid w:val="0028283C"/>
    <w:rsid w:val="002844B6"/>
    <w:rsid w:val="00284DD0"/>
    <w:rsid w:val="002863AB"/>
    <w:rsid w:val="00287824"/>
    <w:rsid w:val="00287DC1"/>
    <w:rsid w:val="00292B8C"/>
    <w:rsid w:val="00293E2F"/>
    <w:rsid w:val="00293FB2"/>
    <w:rsid w:val="0029453C"/>
    <w:rsid w:val="00295659"/>
    <w:rsid w:val="00295E83"/>
    <w:rsid w:val="0029606A"/>
    <w:rsid w:val="00296664"/>
    <w:rsid w:val="002978A9"/>
    <w:rsid w:val="002A0FD3"/>
    <w:rsid w:val="002A1773"/>
    <w:rsid w:val="002A2212"/>
    <w:rsid w:val="002A2AC1"/>
    <w:rsid w:val="002A2B12"/>
    <w:rsid w:val="002A42A0"/>
    <w:rsid w:val="002A479A"/>
    <w:rsid w:val="002A5100"/>
    <w:rsid w:val="002A5668"/>
    <w:rsid w:val="002A676A"/>
    <w:rsid w:val="002A6F78"/>
    <w:rsid w:val="002B05D0"/>
    <w:rsid w:val="002B0EE5"/>
    <w:rsid w:val="002B26C7"/>
    <w:rsid w:val="002B2FCA"/>
    <w:rsid w:val="002B3E85"/>
    <w:rsid w:val="002B4823"/>
    <w:rsid w:val="002B5385"/>
    <w:rsid w:val="002B590B"/>
    <w:rsid w:val="002B709C"/>
    <w:rsid w:val="002B736C"/>
    <w:rsid w:val="002B73A2"/>
    <w:rsid w:val="002B74D8"/>
    <w:rsid w:val="002B7EEB"/>
    <w:rsid w:val="002B7F4D"/>
    <w:rsid w:val="002C1742"/>
    <w:rsid w:val="002C2C5C"/>
    <w:rsid w:val="002C45F4"/>
    <w:rsid w:val="002C5140"/>
    <w:rsid w:val="002C5395"/>
    <w:rsid w:val="002C578D"/>
    <w:rsid w:val="002C58E4"/>
    <w:rsid w:val="002C5E54"/>
    <w:rsid w:val="002C6473"/>
    <w:rsid w:val="002C6644"/>
    <w:rsid w:val="002C7153"/>
    <w:rsid w:val="002D1121"/>
    <w:rsid w:val="002D2218"/>
    <w:rsid w:val="002D23B0"/>
    <w:rsid w:val="002D2DC3"/>
    <w:rsid w:val="002D4EF8"/>
    <w:rsid w:val="002D5B61"/>
    <w:rsid w:val="002D7028"/>
    <w:rsid w:val="002D7401"/>
    <w:rsid w:val="002E012D"/>
    <w:rsid w:val="002E0612"/>
    <w:rsid w:val="002E0E96"/>
    <w:rsid w:val="002E0FE6"/>
    <w:rsid w:val="002E1C19"/>
    <w:rsid w:val="002E1D98"/>
    <w:rsid w:val="002E2503"/>
    <w:rsid w:val="002E3DF5"/>
    <w:rsid w:val="002E3EA0"/>
    <w:rsid w:val="002E4F2B"/>
    <w:rsid w:val="002E532E"/>
    <w:rsid w:val="002E60E8"/>
    <w:rsid w:val="002F04D3"/>
    <w:rsid w:val="002F102E"/>
    <w:rsid w:val="002F28CE"/>
    <w:rsid w:val="002F2AB2"/>
    <w:rsid w:val="002F3CAC"/>
    <w:rsid w:val="002F68E9"/>
    <w:rsid w:val="002F6ADF"/>
    <w:rsid w:val="002F75FD"/>
    <w:rsid w:val="0030043A"/>
    <w:rsid w:val="00300B86"/>
    <w:rsid w:val="0030131B"/>
    <w:rsid w:val="003013EE"/>
    <w:rsid w:val="0030187B"/>
    <w:rsid w:val="00301F07"/>
    <w:rsid w:val="00301F31"/>
    <w:rsid w:val="00304451"/>
    <w:rsid w:val="003050CD"/>
    <w:rsid w:val="0030569E"/>
    <w:rsid w:val="0030671B"/>
    <w:rsid w:val="00307763"/>
    <w:rsid w:val="00310EA6"/>
    <w:rsid w:val="003113B3"/>
    <w:rsid w:val="0031188C"/>
    <w:rsid w:val="0031273A"/>
    <w:rsid w:val="003131C7"/>
    <w:rsid w:val="003143BB"/>
    <w:rsid w:val="003144AE"/>
    <w:rsid w:val="0031452B"/>
    <w:rsid w:val="0031566E"/>
    <w:rsid w:val="0031772A"/>
    <w:rsid w:val="00317CA7"/>
    <w:rsid w:val="00317D3B"/>
    <w:rsid w:val="00317EE7"/>
    <w:rsid w:val="0032064A"/>
    <w:rsid w:val="00320F6C"/>
    <w:rsid w:val="003218F0"/>
    <w:rsid w:val="00321A26"/>
    <w:rsid w:val="003224DF"/>
    <w:rsid w:val="00324ACC"/>
    <w:rsid w:val="00324CBA"/>
    <w:rsid w:val="00324FE4"/>
    <w:rsid w:val="00325DA0"/>
    <w:rsid w:val="003264AB"/>
    <w:rsid w:val="00327B1A"/>
    <w:rsid w:val="00327FD9"/>
    <w:rsid w:val="003303E1"/>
    <w:rsid w:val="003309A6"/>
    <w:rsid w:val="00331D3F"/>
    <w:rsid w:val="003337F8"/>
    <w:rsid w:val="003339A3"/>
    <w:rsid w:val="00333D01"/>
    <w:rsid w:val="00334B18"/>
    <w:rsid w:val="0033539C"/>
    <w:rsid w:val="00335E1B"/>
    <w:rsid w:val="00340D47"/>
    <w:rsid w:val="0034199D"/>
    <w:rsid w:val="00342C67"/>
    <w:rsid w:val="00342E45"/>
    <w:rsid w:val="00343FF9"/>
    <w:rsid w:val="00345122"/>
    <w:rsid w:val="0034589B"/>
    <w:rsid w:val="003469EA"/>
    <w:rsid w:val="003502B1"/>
    <w:rsid w:val="0035136D"/>
    <w:rsid w:val="0035186B"/>
    <w:rsid w:val="0035275B"/>
    <w:rsid w:val="0035402F"/>
    <w:rsid w:val="003544E7"/>
    <w:rsid w:val="0035606E"/>
    <w:rsid w:val="00356BD2"/>
    <w:rsid w:val="00357FCE"/>
    <w:rsid w:val="00360005"/>
    <w:rsid w:val="003607B2"/>
    <w:rsid w:val="0036253C"/>
    <w:rsid w:val="00362813"/>
    <w:rsid w:val="00363713"/>
    <w:rsid w:val="003637A8"/>
    <w:rsid w:val="003648CD"/>
    <w:rsid w:val="0036503C"/>
    <w:rsid w:val="0036588E"/>
    <w:rsid w:val="00366C08"/>
    <w:rsid w:val="00367E40"/>
    <w:rsid w:val="00370211"/>
    <w:rsid w:val="00370574"/>
    <w:rsid w:val="00373CA7"/>
    <w:rsid w:val="0037497F"/>
    <w:rsid w:val="00374CBA"/>
    <w:rsid w:val="003752C2"/>
    <w:rsid w:val="00376E23"/>
    <w:rsid w:val="00376EE8"/>
    <w:rsid w:val="0037744B"/>
    <w:rsid w:val="0037761A"/>
    <w:rsid w:val="00377FC2"/>
    <w:rsid w:val="003800D7"/>
    <w:rsid w:val="00381CD4"/>
    <w:rsid w:val="003828B6"/>
    <w:rsid w:val="00384406"/>
    <w:rsid w:val="003851B9"/>
    <w:rsid w:val="003853E2"/>
    <w:rsid w:val="00385F27"/>
    <w:rsid w:val="003875B7"/>
    <w:rsid w:val="003876A0"/>
    <w:rsid w:val="003905F6"/>
    <w:rsid w:val="00391052"/>
    <w:rsid w:val="003952BB"/>
    <w:rsid w:val="00396E8E"/>
    <w:rsid w:val="00396F23"/>
    <w:rsid w:val="00397095"/>
    <w:rsid w:val="003A029E"/>
    <w:rsid w:val="003A041E"/>
    <w:rsid w:val="003A04FD"/>
    <w:rsid w:val="003A05FA"/>
    <w:rsid w:val="003A0FC7"/>
    <w:rsid w:val="003A23F5"/>
    <w:rsid w:val="003A34AA"/>
    <w:rsid w:val="003A4321"/>
    <w:rsid w:val="003A6366"/>
    <w:rsid w:val="003A6794"/>
    <w:rsid w:val="003A6B50"/>
    <w:rsid w:val="003A71E2"/>
    <w:rsid w:val="003A7F00"/>
    <w:rsid w:val="003A7FF6"/>
    <w:rsid w:val="003B07AB"/>
    <w:rsid w:val="003B155F"/>
    <w:rsid w:val="003B1674"/>
    <w:rsid w:val="003B2056"/>
    <w:rsid w:val="003B32FC"/>
    <w:rsid w:val="003B48DC"/>
    <w:rsid w:val="003B4CE7"/>
    <w:rsid w:val="003B5335"/>
    <w:rsid w:val="003B77DC"/>
    <w:rsid w:val="003B7A84"/>
    <w:rsid w:val="003C1777"/>
    <w:rsid w:val="003C2235"/>
    <w:rsid w:val="003C2E37"/>
    <w:rsid w:val="003C341F"/>
    <w:rsid w:val="003C36D2"/>
    <w:rsid w:val="003C381E"/>
    <w:rsid w:val="003C3B0A"/>
    <w:rsid w:val="003C5549"/>
    <w:rsid w:val="003C5A74"/>
    <w:rsid w:val="003C66F0"/>
    <w:rsid w:val="003C68EE"/>
    <w:rsid w:val="003C691F"/>
    <w:rsid w:val="003C7BE2"/>
    <w:rsid w:val="003D020D"/>
    <w:rsid w:val="003D0910"/>
    <w:rsid w:val="003D0971"/>
    <w:rsid w:val="003D3141"/>
    <w:rsid w:val="003D38DF"/>
    <w:rsid w:val="003D5F9F"/>
    <w:rsid w:val="003D725C"/>
    <w:rsid w:val="003D79F6"/>
    <w:rsid w:val="003E1292"/>
    <w:rsid w:val="003E12A6"/>
    <w:rsid w:val="003E1706"/>
    <w:rsid w:val="003E34D6"/>
    <w:rsid w:val="003E36FB"/>
    <w:rsid w:val="003E4405"/>
    <w:rsid w:val="003F0C2F"/>
    <w:rsid w:val="003F0CF4"/>
    <w:rsid w:val="003F2402"/>
    <w:rsid w:val="003F295E"/>
    <w:rsid w:val="003F42A2"/>
    <w:rsid w:val="003F4A68"/>
    <w:rsid w:val="003F653A"/>
    <w:rsid w:val="003F75C2"/>
    <w:rsid w:val="003F75F9"/>
    <w:rsid w:val="00400814"/>
    <w:rsid w:val="00402902"/>
    <w:rsid w:val="00402BF8"/>
    <w:rsid w:val="00403B14"/>
    <w:rsid w:val="00404965"/>
    <w:rsid w:val="00404DBD"/>
    <w:rsid w:val="0040614B"/>
    <w:rsid w:val="00406EE6"/>
    <w:rsid w:val="0040772B"/>
    <w:rsid w:val="00407B0B"/>
    <w:rsid w:val="004123A9"/>
    <w:rsid w:val="00412BE8"/>
    <w:rsid w:val="00413B37"/>
    <w:rsid w:val="004142B9"/>
    <w:rsid w:val="004147BC"/>
    <w:rsid w:val="00414F30"/>
    <w:rsid w:val="00414F35"/>
    <w:rsid w:val="00415FA4"/>
    <w:rsid w:val="00416454"/>
    <w:rsid w:val="004169D5"/>
    <w:rsid w:val="00417925"/>
    <w:rsid w:val="00417A57"/>
    <w:rsid w:val="00420DCD"/>
    <w:rsid w:val="00421BEA"/>
    <w:rsid w:val="004235D0"/>
    <w:rsid w:val="004239FB"/>
    <w:rsid w:val="00423E50"/>
    <w:rsid w:val="004258C1"/>
    <w:rsid w:val="004262DB"/>
    <w:rsid w:val="00430185"/>
    <w:rsid w:val="004302D3"/>
    <w:rsid w:val="00433C87"/>
    <w:rsid w:val="00434E95"/>
    <w:rsid w:val="0043604A"/>
    <w:rsid w:val="0043641E"/>
    <w:rsid w:val="00437235"/>
    <w:rsid w:val="0043759F"/>
    <w:rsid w:val="0044115C"/>
    <w:rsid w:val="004413E9"/>
    <w:rsid w:val="00442F69"/>
    <w:rsid w:val="00443348"/>
    <w:rsid w:val="004436B1"/>
    <w:rsid w:val="00444167"/>
    <w:rsid w:val="00444802"/>
    <w:rsid w:val="00445DB4"/>
    <w:rsid w:val="00446903"/>
    <w:rsid w:val="004501C6"/>
    <w:rsid w:val="00451C9A"/>
    <w:rsid w:val="00453007"/>
    <w:rsid w:val="00453347"/>
    <w:rsid w:val="004535DF"/>
    <w:rsid w:val="00454108"/>
    <w:rsid w:val="004542B5"/>
    <w:rsid w:val="004544B3"/>
    <w:rsid w:val="004548D5"/>
    <w:rsid w:val="00455671"/>
    <w:rsid w:val="00456565"/>
    <w:rsid w:val="00456DD2"/>
    <w:rsid w:val="0045722B"/>
    <w:rsid w:val="00460532"/>
    <w:rsid w:val="00460EB5"/>
    <w:rsid w:val="00461BD2"/>
    <w:rsid w:val="00463AD5"/>
    <w:rsid w:val="00463BAF"/>
    <w:rsid w:val="0046407C"/>
    <w:rsid w:val="004664FF"/>
    <w:rsid w:val="0046702A"/>
    <w:rsid w:val="004675B7"/>
    <w:rsid w:val="00470419"/>
    <w:rsid w:val="00470BD5"/>
    <w:rsid w:val="004724A5"/>
    <w:rsid w:val="0047302E"/>
    <w:rsid w:val="0047382D"/>
    <w:rsid w:val="00473996"/>
    <w:rsid w:val="00473E7E"/>
    <w:rsid w:val="00474C5B"/>
    <w:rsid w:val="004757E7"/>
    <w:rsid w:val="004764C8"/>
    <w:rsid w:val="0047679D"/>
    <w:rsid w:val="00476F57"/>
    <w:rsid w:val="004810D9"/>
    <w:rsid w:val="00481645"/>
    <w:rsid w:val="00484482"/>
    <w:rsid w:val="00484984"/>
    <w:rsid w:val="00485021"/>
    <w:rsid w:val="00485893"/>
    <w:rsid w:val="0048671E"/>
    <w:rsid w:val="00487001"/>
    <w:rsid w:val="004871B9"/>
    <w:rsid w:val="00487277"/>
    <w:rsid w:val="0048744C"/>
    <w:rsid w:val="00490054"/>
    <w:rsid w:val="00490871"/>
    <w:rsid w:val="0049111E"/>
    <w:rsid w:val="00491F04"/>
    <w:rsid w:val="00493CD5"/>
    <w:rsid w:val="004971F1"/>
    <w:rsid w:val="004A02ED"/>
    <w:rsid w:val="004A0667"/>
    <w:rsid w:val="004A15AC"/>
    <w:rsid w:val="004A22EB"/>
    <w:rsid w:val="004A3EB3"/>
    <w:rsid w:val="004A4427"/>
    <w:rsid w:val="004A4AC8"/>
    <w:rsid w:val="004A55B4"/>
    <w:rsid w:val="004A58D6"/>
    <w:rsid w:val="004A6EF6"/>
    <w:rsid w:val="004B086C"/>
    <w:rsid w:val="004B18BA"/>
    <w:rsid w:val="004B3836"/>
    <w:rsid w:val="004B394B"/>
    <w:rsid w:val="004B441A"/>
    <w:rsid w:val="004B5303"/>
    <w:rsid w:val="004B6334"/>
    <w:rsid w:val="004B6CC9"/>
    <w:rsid w:val="004B74E5"/>
    <w:rsid w:val="004B7F62"/>
    <w:rsid w:val="004C0555"/>
    <w:rsid w:val="004C0CAD"/>
    <w:rsid w:val="004C11F2"/>
    <w:rsid w:val="004C3986"/>
    <w:rsid w:val="004D36FD"/>
    <w:rsid w:val="004D3944"/>
    <w:rsid w:val="004D4AEB"/>
    <w:rsid w:val="004D5411"/>
    <w:rsid w:val="004D5AC4"/>
    <w:rsid w:val="004D77A1"/>
    <w:rsid w:val="004E0E4A"/>
    <w:rsid w:val="004E108C"/>
    <w:rsid w:val="004E27BF"/>
    <w:rsid w:val="004E2EE5"/>
    <w:rsid w:val="004E3181"/>
    <w:rsid w:val="004E3E60"/>
    <w:rsid w:val="004E623A"/>
    <w:rsid w:val="004E6312"/>
    <w:rsid w:val="004E68D2"/>
    <w:rsid w:val="004E6A8A"/>
    <w:rsid w:val="004E7FF0"/>
    <w:rsid w:val="004F01D2"/>
    <w:rsid w:val="004F09C2"/>
    <w:rsid w:val="004F28BC"/>
    <w:rsid w:val="004F3372"/>
    <w:rsid w:val="004F3942"/>
    <w:rsid w:val="004F4575"/>
    <w:rsid w:val="004F5ECD"/>
    <w:rsid w:val="004F61DF"/>
    <w:rsid w:val="004F6909"/>
    <w:rsid w:val="004F6C67"/>
    <w:rsid w:val="004F6ED7"/>
    <w:rsid w:val="005002EE"/>
    <w:rsid w:val="00501473"/>
    <w:rsid w:val="00501713"/>
    <w:rsid w:val="00503293"/>
    <w:rsid w:val="00503660"/>
    <w:rsid w:val="00504CE5"/>
    <w:rsid w:val="00506285"/>
    <w:rsid w:val="005065FE"/>
    <w:rsid w:val="0050685F"/>
    <w:rsid w:val="00507295"/>
    <w:rsid w:val="00507BD8"/>
    <w:rsid w:val="005100E6"/>
    <w:rsid w:val="00510760"/>
    <w:rsid w:val="0051083B"/>
    <w:rsid w:val="00512743"/>
    <w:rsid w:val="00512E0B"/>
    <w:rsid w:val="00512F2E"/>
    <w:rsid w:val="00514BAD"/>
    <w:rsid w:val="0051612F"/>
    <w:rsid w:val="00516FC1"/>
    <w:rsid w:val="00517005"/>
    <w:rsid w:val="00520412"/>
    <w:rsid w:val="005219F0"/>
    <w:rsid w:val="00522269"/>
    <w:rsid w:val="00522B8F"/>
    <w:rsid w:val="00523A7D"/>
    <w:rsid w:val="005249C1"/>
    <w:rsid w:val="0052573D"/>
    <w:rsid w:val="00525BA2"/>
    <w:rsid w:val="00526889"/>
    <w:rsid w:val="005278DA"/>
    <w:rsid w:val="005301FE"/>
    <w:rsid w:val="00531639"/>
    <w:rsid w:val="00532802"/>
    <w:rsid w:val="00536613"/>
    <w:rsid w:val="00536D88"/>
    <w:rsid w:val="005373DE"/>
    <w:rsid w:val="005405E7"/>
    <w:rsid w:val="00540DE8"/>
    <w:rsid w:val="00543541"/>
    <w:rsid w:val="00543C6B"/>
    <w:rsid w:val="00544BDA"/>
    <w:rsid w:val="00545261"/>
    <w:rsid w:val="00551501"/>
    <w:rsid w:val="005534CE"/>
    <w:rsid w:val="005544BF"/>
    <w:rsid w:val="00554B8B"/>
    <w:rsid w:val="005551DA"/>
    <w:rsid w:val="00555920"/>
    <w:rsid w:val="00557921"/>
    <w:rsid w:val="005579BD"/>
    <w:rsid w:val="00560D89"/>
    <w:rsid w:val="00562287"/>
    <w:rsid w:val="00562653"/>
    <w:rsid w:val="00564B03"/>
    <w:rsid w:val="005651A3"/>
    <w:rsid w:val="00565525"/>
    <w:rsid w:val="005667AB"/>
    <w:rsid w:val="00570007"/>
    <w:rsid w:val="00570835"/>
    <w:rsid w:val="00570DD5"/>
    <w:rsid w:val="00571196"/>
    <w:rsid w:val="00571D87"/>
    <w:rsid w:val="005720D5"/>
    <w:rsid w:val="005730FD"/>
    <w:rsid w:val="005732AE"/>
    <w:rsid w:val="00574646"/>
    <w:rsid w:val="00574B5A"/>
    <w:rsid w:val="00575287"/>
    <w:rsid w:val="005758FE"/>
    <w:rsid w:val="00575962"/>
    <w:rsid w:val="005762CA"/>
    <w:rsid w:val="00576832"/>
    <w:rsid w:val="00577576"/>
    <w:rsid w:val="00580A45"/>
    <w:rsid w:val="005814B8"/>
    <w:rsid w:val="005815FC"/>
    <w:rsid w:val="00583130"/>
    <w:rsid w:val="005854D3"/>
    <w:rsid w:val="00586F0D"/>
    <w:rsid w:val="005902E5"/>
    <w:rsid w:val="00592D7C"/>
    <w:rsid w:val="005930D2"/>
    <w:rsid w:val="005936EB"/>
    <w:rsid w:val="005941E6"/>
    <w:rsid w:val="00595161"/>
    <w:rsid w:val="005961B1"/>
    <w:rsid w:val="00597E39"/>
    <w:rsid w:val="005A0372"/>
    <w:rsid w:val="005A04E7"/>
    <w:rsid w:val="005A17AB"/>
    <w:rsid w:val="005A26F8"/>
    <w:rsid w:val="005A3613"/>
    <w:rsid w:val="005A42D4"/>
    <w:rsid w:val="005A4C13"/>
    <w:rsid w:val="005A61BC"/>
    <w:rsid w:val="005A64CF"/>
    <w:rsid w:val="005A6B3A"/>
    <w:rsid w:val="005B0263"/>
    <w:rsid w:val="005B126C"/>
    <w:rsid w:val="005B2E6A"/>
    <w:rsid w:val="005B30E8"/>
    <w:rsid w:val="005B3ED0"/>
    <w:rsid w:val="005B4F7C"/>
    <w:rsid w:val="005B5F14"/>
    <w:rsid w:val="005B6146"/>
    <w:rsid w:val="005B7014"/>
    <w:rsid w:val="005B7052"/>
    <w:rsid w:val="005B7F25"/>
    <w:rsid w:val="005C2288"/>
    <w:rsid w:val="005C2653"/>
    <w:rsid w:val="005C2FC0"/>
    <w:rsid w:val="005C30C7"/>
    <w:rsid w:val="005C345B"/>
    <w:rsid w:val="005C453A"/>
    <w:rsid w:val="005D0138"/>
    <w:rsid w:val="005D267A"/>
    <w:rsid w:val="005D28CE"/>
    <w:rsid w:val="005D29C8"/>
    <w:rsid w:val="005D4883"/>
    <w:rsid w:val="005D5043"/>
    <w:rsid w:val="005D5DB3"/>
    <w:rsid w:val="005D6843"/>
    <w:rsid w:val="005D7274"/>
    <w:rsid w:val="005D7BF9"/>
    <w:rsid w:val="005D7E62"/>
    <w:rsid w:val="005E0521"/>
    <w:rsid w:val="005E0A94"/>
    <w:rsid w:val="005E22C0"/>
    <w:rsid w:val="005E28AD"/>
    <w:rsid w:val="005E2AC8"/>
    <w:rsid w:val="005E383D"/>
    <w:rsid w:val="005E3B6B"/>
    <w:rsid w:val="005E3CF3"/>
    <w:rsid w:val="005E4134"/>
    <w:rsid w:val="005E4765"/>
    <w:rsid w:val="005E75F0"/>
    <w:rsid w:val="005E7D63"/>
    <w:rsid w:val="005F1002"/>
    <w:rsid w:val="005F139E"/>
    <w:rsid w:val="005F1889"/>
    <w:rsid w:val="005F231D"/>
    <w:rsid w:val="005F287E"/>
    <w:rsid w:val="005F2B90"/>
    <w:rsid w:val="005F2BBD"/>
    <w:rsid w:val="005F3373"/>
    <w:rsid w:val="005F5888"/>
    <w:rsid w:val="005F5B37"/>
    <w:rsid w:val="005F657A"/>
    <w:rsid w:val="005F6A56"/>
    <w:rsid w:val="0060011F"/>
    <w:rsid w:val="0060208C"/>
    <w:rsid w:val="00602319"/>
    <w:rsid w:val="00603F2D"/>
    <w:rsid w:val="0060439F"/>
    <w:rsid w:val="00605379"/>
    <w:rsid w:val="0060563E"/>
    <w:rsid w:val="00605796"/>
    <w:rsid w:val="00605C78"/>
    <w:rsid w:val="00606730"/>
    <w:rsid w:val="00606A1F"/>
    <w:rsid w:val="00606C09"/>
    <w:rsid w:val="0060707E"/>
    <w:rsid w:val="00607C1D"/>
    <w:rsid w:val="00611D03"/>
    <w:rsid w:val="00611E56"/>
    <w:rsid w:val="00611EFC"/>
    <w:rsid w:val="0061242C"/>
    <w:rsid w:val="0061389B"/>
    <w:rsid w:val="00613FB2"/>
    <w:rsid w:val="00615C70"/>
    <w:rsid w:val="006167DB"/>
    <w:rsid w:val="00617EE1"/>
    <w:rsid w:val="006219EF"/>
    <w:rsid w:val="00623223"/>
    <w:rsid w:val="00627E08"/>
    <w:rsid w:val="006304B1"/>
    <w:rsid w:val="00630AFB"/>
    <w:rsid w:val="00630D6D"/>
    <w:rsid w:val="00630FF4"/>
    <w:rsid w:val="00633591"/>
    <w:rsid w:val="00633D7F"/>
    <w:rsid w:val="00634245"/>
    <w:rsid w:val="00634E8D"/>
    <w:rsid w:val="006359E8"/>
    <w:rsid w:val="00636E45"/>
    <w:rsid w:val="00637819"/>
    <w:rsid w:val="00637FC9"/>
    <w:rsid w:val="006407B7"/>
    <w:rsid w:val="0064146C"/>
    <w:rsid w:val="00641DDF"/>
    <w:rsid w:val="00641E9F"/>
    <w:rsid w:val="00641F0C"/>
    <w:rsid w:val="00641F24"/>
    <w:rsid w:val="006466F9"/>
    <w:rsid w:val="00650BF2"/>
    <w:rsid w:val="00653296"/>
    <w:rsid w:val="00653341"/>
    <w:rsid w:val="006539D9"/>
    <w:rsid w:val="00654674"/>
    <w:rsid w:val="00655DAE"/>
    <w:rsid w:val="00656D40"/>
    <w:rsid w:val="006577CF"/>
    <w:rsid w:val="00660900"/>
    <w:rsid w:val="00660EEF"/>
    <w:rsid w:val="00661129"/>
    <w:rsid w:val="00664B8C"/>
    <w:rsid w:val="006662D1"/>
    <w:rsid w:val="00666DE9"/>
    <w:rsid w:val="0066707A"/>
    <w:rsid w:val="00667DE9"/>
    <w:rsid w:val="006710D1"/>
    <w:rsid w:val="006764AC"/>
    <w:rsid w:val="00676B1C"/>
    <w:rsid w:val="00676C67"/>
    <w:rsid w:val="00677C72"/>
    <w:rsid w:val="00682169"/>
    <w:rsid w:val="006847A8"/>
    <w:rsid w:val="006849C8"/>
    <w:rsid w:val="00684EA8"/>
    <w:rsid w:val="0068524D"/>
    <w:rsid w:val="00686358"/>
    <w:rsid w:val="0068655E"/>
    <w:rsid w:val="00686669"/>
    <w:rsid w:val="006867B7"/>
    <w:rsid w:val="00690179"/>
    <w:rsid w:val="006907FE"/>
    <w:rsid w:val="006916DB"/>
    <w:rsid w:val="006924F0"/>
    <w:rsid w:val="006929A5"/>
    <w:rsid w:val="0069303E"/>
    <w:rsid w:val="00693553"/>
    <w:rsid w:val="0069377F"/>
    <w:rsid w:val="00693946"/>
    <w:rsid w:val="00693DAE"/>
    <w:rsid w:val="006949D1"/>
    <w:rsid w:val="00694D8F"/>
    <w:rsid w:val="0069523C"/>
    <w:rsid w:val="00696196"/>
    <w:rsid w:val="00696337"/>
    <w:rsid w:val="006A100E"/>
    <w:rsid w:val="006A183F"/>
    <w:rsid w:val="006A41A5"/>
    <w:rsid w:val="006A4230"/>
    <w:rsid w:val="006A53D8"/>
    <w:rsid w:val="006A6006"/>
    <w:rsid w:val="006A68A1"/>
    <w:rsid w:val="006A72F7"/>
    <w:rsid w:val="006B07CD"/>
    <w:rsid w:val="006B2B88"/>
    <w:rsid w:val="006B34D3"/>
    <w:rsid w:val="006B3DED"/>
    <w:rsid w:val="006B4CA1"/>
    <w:rsid w:val="006B5735"/>
    <w:rsid w:val="006B5C41"/>
    <w:rsid w:val="006C0412"/>
    <w:rsid w:val="006C1117"/>
    <w:rsid w:val="006C14F8"/>
    <w:rsid w:val="006C3FD2"/>
    <w:rsid w:val="006C510A"/>
    <w:rsid w:val="006C6143"/>
    <w:rsid w:val="006C6D9C"/>
    <w:rsid w:val="006C700A"/>
    <w:rsid w:val="006C7BF4"/>
    <w:rsid w:val="006C7C94"/>
    <w:rsid w:val="006C7EDD"/>
    <w:rsid w:val="006D0551"/>
    <w:rsid w:val="006D1DC5"/>
    <w:rsid w:val="006D3735"/>
    <w:rsid w:val="006D3989"/>
    <w:rsid w:val="006D54D9"/>
    <w:rsid w:val="006D766A"/>
    <w:rsid w:val="006E0200"/>
    <w:rsid w:val="006E2C4A"/>
    <w:rsid w:val="006E3869"/>
    <w:rsid w:val="006E3E07"/>
    <w:rsid w:val="006E534A"/>
    <w:rsid w:val="006E53AC"/>
    <w:rsid w:val="006E5631"/>
    <w:rsid w:val="006E584E"/>
    <w:rsid w:val="006E58AD"/>
    <w:rsid w:val="006E6984"/>
    <w:rsid w:val="006E77A0"/>
    <w:rsid w:val="006F0DEC"/>
    <w:rsid w:val="006F10F0"/>
    <w:rsid w:val="006F229F"/>
    <w:rsid w:val="006F43C5"/>
    <w:rsid w:val="006F4D7B"/>
    <w:rsid w:val="006F58D7"/>
    <w:rsid w:val="006F6275"/>
    <w:rsid w:val="006F7C85"/>
    <w:rsid w:val="00700701"/>
    <w:rsid w:val="00700888"/>
    <w:rsid w:val="00701489"/>
    <w:rsid w:val="00702A10"/>
    <w:rsid w:val="00702D66"/>
    <w:rsid w:val="00704E13"/>
    <w:rsid w:val="0070654C"/>
    <w:rsid w:val="00707CA8"/>
    <w:rsid w:val="00710157"/>
    <w:rsid w:val="007106DE"/>
    <w:rsid w:val="007123D2"/>
    <w:rsid w:val="0071246B"/>
    <w:rsid w:val="0071290C"/>
    <w:rsid w:val="00712A7E"/>
    <w:rsid w:val="00713126"/>
    <w:rsid w:val="00713677"/>
    <w:rsid w:val="00713E09"/>
    <w:rsid w:val="00713E79"/>
    <w:rsid w:val="00714F88"/>
    <w:rsid w:val="00716000"/>
    <w:rsid w:val="0071654D"/>
    <w:rsid w:val="007167C9"/>
    <w:rsid w:val="00716A57"/>
    <w:rsid w:val="007172CF"/>
    <w:rsid w:val="00717576"/>
    <w:rsid w:val="0072086D"/>
    <w:rsid w:val="00721074"/>
    <w:rsid w:val="007215F5"/>
    <w:rsid w:val="0072171D"/>
    <w:rsid w:val="00721F61"/>
    <w:rsid w:val="007220EF"/>
    <w:rsid w:val="00722B64"/>
    <w:rsid w:val="00725497"/>
    <w:rsid w:val="00725CEB"/>
    <w:rsid w:val="00726090"/>
    <w:rsid w:val="0072649F"/>
    <w:rsid w:val="00726854"/>
    <w:rsid w:val="00726A5D"/>
    <w:rsid w:val="007274A0"/>
    <w:rsid w:val="007274B2"/>
    <w:rsid w:val="00730370"/>
    <w:rsid w:val="0073094D"/>
    <w:rsid w:val="00732161"/>
    <w:rsid w:val="007327AA"/>
    <w:rsid w:val="0073560B"/>
    <w:rsid w:val="007370C5"/>
    <w:rsid w:val="00737C37"/>
    <w:rsid w:val="00740E7B"/>
    <w:rsid w:val="00741D5F"/>
    <w:rsid w:val="007420D9"/>
    <w:rsid w:val="0074343A"/>
    <w:rsid w:val="00743572"/>
    <w:rsid w:val="00743DFB"/>
    <w:rsid w:val="007448A2"/>
    <w:rsid w:val="007449A4"/>
    <w:rsid w:val="007457C3"/>
    <w:rsid w:val="007460B1"/>
    <w:rsid w:val="00746BD6"/>
    <w:rsid w:val="00747318"/>
    <w:rsid w:val="00750312"/>
    <w:rsid w:val="00750B0A"/>
    <w:rsid w:val="00750E61"/>
    <w:rsid w:val="00751C80"/>
    <w:rsid w:val="00753F4F"/>
    <w:rsid w:val="007543A1"/>
    <w:rsid w:val="00755B5B"/>
    <w:rsid w:val="007573DA"/>
    <w:rsid w:val="00757711"/>
    <w:rsid w:val="00757B2A"/>
    <w:rsid w:val="0076071D"/>
    <w:rsid w:val="00762204"/>
    <w:rsid w:val="00763280"/>
    <w:rsid w:val="007635B3"/>
    <w:rsid w:val="00763A25"/>
    <w:rsid w:val="00763F77"/>
    <w:rsid w:val="0076477F"/>
    <w:rsid w:val="0076545C"/>
    <w:rsid w:val="00765AA5"/>
    <w:rsid w:val="007665D8"/>
    <w:rsid w:val="00767738"/>
    <w:rsid w:val="00767A80"/>
    <w:rsid w:val="00767B46"/>
    <w:rsid w:val="00772D28"/>
    <w:rsid w:val="00774F90"/>
    <w:rsid w:val="00775529"/>
    <w:rsid w:val="0077681E"/>
    <w:rsid w:val="00776D12"/>
    <w:rsid w:val="00777138"/>
    <w:rsid w:val="00780B09"/>
    <w:rsid w:val="00781288"/>
    <w:rsid w:val="00782DA9"/>
    <w:rsid w:val="0078343D"/>
    <w:rsid w:val="00783961"/>
    <w:rsid w:val="00783E54"/>
    <w:rsid w:val="00786CEA"/>
    <w:rsid w:val="00791D51"/>
    <w:rsid w:val="00792A2B"/>
    <w:rsid w:val="00792C3E"/>
    <w:rsid w:val="00793259"/>
    <w:rsid w:val="00793605"/>
    <w:rsid w:val="00794902"/>
    <w:rsid w:val="00797314"/>
    <w:rsid w:val="00797AA7"/>
    <w:rsid w:val="007A19CC"/>
    <w:rsid w:val="007A1B15"/>
    <w:rsid w:val="007A2B4E"/>
    <w:rsid w:val="007A4438"/>
    <w:rsid w:val="007A4F40"/>
    <w:rsid w:val="007A696F"/>
    <w:rsid w:val="007A6A3A"/>
    <w:rsid w:val="007A7D1E"/>
    <w:rsid w:val="007A7F5D"/>
    <w:rsid w:val="007B0FB6"/>
    <w:rsid w:val="007B1520"/>
    <w:rsid w:val="007B2453"/>
    <w:rsid w:val="007B363E"/>
    <w:rsid w:val="007B38AC"/>
    <w:rsid w:val="007B3AE4"/>
    <w:rsid w:val="007B3B25"/>
    <w:rsid w:val="007B54E4"/>
    <w:rsid w:val="007B5698"/>
    <w:rsid w:val="007B58AE"/>
    <w:rsid w:val="007C092A"/>
    <w:rsid w:val="007C09CE"/>
    <w:rsid w:val="007C1BE9"/>
    <w:rsid w:val="007C2334"/>
    <w:rsid w:val="007C2425"/>
    <w:rsid w:val="007C2EA5"/>
    <w:rsid w:val="007C4683"/>
    <w:rsid w:val="007C4B73"/>
    <w:rsid w:val="007C4C02"/>
    <w:rsid w:val="007C54B8"/>
    <w:rsid w:val="007C6430"/>
    <w:rsid w:val="007C6674"/>
    <w:rsid w:val="007C72F5"/>
    <w:rsid w:val="007D03A7"/>
    <w:rsid w:val="007D1E9F"/>
    <w:rsid w:val="007D2903"/>
    <w:rsid w:val="007D2B91"/>
    <w:rsid w:val="007D2DCA"/>
    <w:rsid w:val="007D3026"/>
    <w:rsid w:val="007D3363"/>
    <w:rsid w:val="007D3BA5"/>
    <w:rsid w:val="007D4999"/>
    <w:rsid w:val="007D4DB0"/>
    <w:rsid w:val="007D54EC"/>
    <w:rsid w:val="007E005A"/>
    <w:rsid w:val="007E049D"/>
    <w:rsid w:val="007E174E"/>
    <w:rsid w:val="007E17FA"/>
    <w:rsid w:val="007E1E47"/>
    <w:rsid w:val="007E1F75"/>
    <w:rsid w:val="007E2273"/>
    <w:rsid w:val="007E2B9E"/>
    <w:rsid w:val="007E3445"/>
    <w:rsid w:val="007E3D63"/>
    <w:rsid w:val="007E453E"/>
    <w:rsid w:val="007E4756"/>
    <w:rsid w:val="007E53F5"/>
    <w:rsid w:val="007E7514"/>
    <w:rsid w:val="007E7697"/>
    <w:rsid w:val="007E76C0"/>
    <w:rsid w:val="007E7ECA"/>
    <w:rsid w:val="007F05FE"/>
    <w:rsid w:val="007F12B1"/>
    <w:rsid w:val="007F1BAD"/>
    <w:rsid w:val="007F1F2B"/>
    <w:rsid w:val="007F2E67"/>
    <w:rsid w:val="007F3174"/>
    <w:rsid w:val="007F32C3"/>
    <w:rsid w:val="007F348B"/>
    <w:rsid w:val="007F366D"/>
    <w:rsid w:val="007F3976"/>
    <w:rsid w:val="007F3FF4"/>
    <w:rsid w:val="007F435A"/>
    <w:rsid w:val="007F49BC"/>
    <w:rsid w:val="007F4D6D"/>
    <w:rsid w:val="007F592A"/>
    <w:rsid w:val="007F6123"/>
    <w:rsid w:val="007F650E"/>
    <w:rsid w:val="007F73F1"/>
    <w:rsid w:val="00800877"/>
    <w:rsid w:val="00800D89"/>
    <w:rsid w:val="008012D6"/>
    <w:rsid w:val="00801493"/>
    <w:rsid w:val="00801920"/>
    <w:rsid w:val="00803C0E"/>
    <w:rsid w:val="00803C64"/>
    <w:rsid w:val="00803E05"/>
    <w:rsid w:val="0080416E"/>
    <w:rsid w:val="00804AD0"/>
    <w:rsid w:val="008056F6"/>
    <w:rsid w:val="00805E5A"/>
    <w:rsid w:val="008071A6"/>
    <w:rsid w:val="008073C1"/>
    <w:rsid w:val="00811843"/>
    <w:rsid w:val="00811952"/>
    <w:rsid w:val="00814BB9"/>
    <w:rsid w:val="00815B08"/>
    <w:rsid w:val="00816534"/>
    <w:rsid w:val="0081750A"/>
    <w:rsid w:val="0082000F"/>
    <w:rsid w:val="00822CD9"/>
    <w:rsid w:val="00823178"/>
    <w:rsid w:val="00823B4F"/>
    <w:rsid w:val="00823DC7"/>
    <w:rsid w:val="008244EC"/>
    <w:rsid w:val="0082458D"/>
    <w:rsid w:val="00824852"/>
    <w:rsid w:val="008248AD"/>
    <w:rsid w:val="00824E52"/>
    <w:rsid w:val="0082528F"/>
    <w:rsid w:val="008255C2"/>
    <w:rsid w:val="008258D4"/>
    <w:rsid w:val="008267FC"/>
    <w:rsid w:val="00826BE2"/>
    <w:rsid w:val="00827366"/>
    <w:rsid w:val="0082740A"/>
    <w:rsid w:val="00827B9A"/>
    <w:rsid w:val="008313F2"/>
    <w:rsid w:val="008314D4"/>
    <w:rsid w:val="0083295B"/>
    <w:rsid w:val="00832C85"/>
    <w:rsid w:val="00835F2A"/>
    <w:rsid w:val="00836255"/>
    <w:rsid w:val="0083671D"/>
    <w:rsid w:val="008379E8"/>
    <w:rsid w:val="0084022E"/>
    <w:rsid w:val="008409AE"/>
    <w:rsid w:val="00840F32"/>
    <w:rsid w:val="00842D67"/>
    <w:rsid w:val="00844CB4"/>
    <w:rsid w:val="008468D9"/>
    <w:rsid w:val="008479E6"/>
    <w:rsid w:val="00847DED"/>
    <w:rsid w:val="00850A3C"/>
    <w:rsid w:val="00850AF6"/>
    <w:rsid w:val="00850F8C"/>
    <w:rsid w:val="008515E1"/>
    <w:rsid w:val="00851A3C"/>
    <w:rsid w:val="00851E76"/>
    <w:rsid w:val="00852DD2"/>
    <w:rsid w:val="00854B45"/>
    <w:rsid w:val="008563E7"/>
    <w:rsid w:val="0086037D"/>
    <w:rsid w:val="00861445"/>
    <w:rsid w:val="00861730"/>
    <w:rsid w:val="00861C3E"/>
    <w:rsid w:val="00862273"/>
    <w:rsid w:val="00862402"/>
    <w:rsid w:val="0086344D"/>
    <w:rsid w:val="00863624"/>
    <w:rsid w:val="008656D7"/>
    <w:rsid w:val="00866285"/>
    <w:rsid w:val="00867DEF"/>
    <w:rsid w:val="00870DAE"/>
    <w:rsid w:val="00873371"/>
    <w:rsid w:val="00873FED"/>
    <w:rsid w:val="00874C12"/>
    <w:rsid w:val="00875108"/>
    <w:rsid w:val="00876875"/>
    <w:rsid w:val="00876BB3"/>
    <w:rsid w:val="00877412"/>
    <w:rsid w:val="00880A65"/>
    <w:rsid w:val="00881D06"/>
    <w:rsid w:val="0088266E"/>
    <w:rsid w:val="00883222"/>
    <w:rsid w:val="0088379C"/>
    <w:rsid w:val="00884B87"/>
    <w:rsid w:val="00885E76"/>
    <w:rsid w:val="008878E9"/>
    <w:rsid w:val="00890830"/>
    <w:rsid w:val="0089150D"/>
    <w:rsid w:val="00891BCE"/>
    <w:rsid w:val="00891D75"/>
    <w:rsid w:val="0089240A"/>
    <w:rsid w:val="00892A67"/>
    <w:rsid w:val="00893FF4"/>
    <w:rsid w:val="0089492F"/>
    <w:rsid w:val="0089509B"/>
    <w:rsid w:val="008965D0"/>
    <w:rsid w:val="008A07ED"/>
    <w:rsid w:val="008A4E76"/>
    <w:rsid w:val="008A66B5"/>
    <w:rsid w:val="008A6D57"/>
    <w:rsid w:val="008A7321"/>
    <w:rsid w:val="008A7E93"/>
    <w:rsid w:val="008B134B"/>
    <w:rsid w:val="008B2BA8"/>
    <w:rsid w:val="008B495A"/>
    <w:rsid w:val="008B5CA5"/>
    <w:rsid w:val="008B7995"/>
    <w:rsid w:val="008B7EC5"/>
    <w:rsid w:val="008C0326"/>
    <w:rsid w:val="008C1722"/>
    <w:rsid w:val="008C2AB9"/>
    <w:rsid w:val="008C5721"/>
    <w:rsid w:val="008C5764"/>
    <w:rsid w:val="008C6434"/>
    <w:rsid w:val="008C6499"/>
    <w:rsid w:val="008C697F"/>
    <w:rsid w:val="008C6B35"/>
    <w:rsid w:val="008C7D64"/>
    <w:rsid w:val="008D048D"/>
    <w:rsid w:val="008D06CD"/>
    <w:rsid w:val="008D0A50"/>
    <w:rsid w:val="008D0E36"/>
    <w:rsid w:val="008D1022"/>
    <w:rsid w:val="008D120B"/>
    <w:rsid w:val="008D1C16"/>
    <w:rsid w:val="008D2075"/>
    <w:rsid w:val="008D2241"/>
    <w:rsid w:val="008D262D"/>
    <w:rsid w:val="008D27EF"/>
    <w:rsid w:val="008D3D13"/>
    <w:rsid w:val="008D5CC9"/>
    <w:rsid w:val="008D6240"/>
    <w:rsid w:val="008D776C"/>
    <w:rsid w:val="008D796E"/>
    <w:rsid w:val="008D7E34"/>
    <w:rsid w:val="008E0985"/>
    <w:rsid w:val="008E167C"/>
    <w:rsid w:val="008E1BCA"/>
    <w:rsid w:val="008E1C97"/>
    <w:rsid w:val="008E3395"/>
    <w:rsid w:val="008E3A6F"/>
    <w:rsid w:val="008E4991"/>
    <w:rsid w:val="008E74B3"/>
    <w:rsid w:val="008E758D"/>
    <w:rsid w:val="008E7B78"/>
    <w:rsid w:val="008F1077"/>
    <w:rsid w:val="008F2140"/>
    <w:rsid w:val="008F21D9"/>
    <w:rsid w:val="008F26DA"/>
    <w:rsid w:val="008F28BF"/>
    <w:rsid w:val="008F2D85"/>
    <w:rsid w:val="008F31A6"/>
    <w:rsid w:val="008F4E58"/>
    <w:rsid w:val="008F588C"/>
    <w:rsid w:val="0090039B"/>
    <w:rsid w:val="0090189B"/>
    <w:rsid w:val="00901917"/>
    <w:rsid w:val="00901F89"/>
    <w:rsid w:val="00901FF9"/>
    <w:rsid w:val="009026DF"/>
    <w:rsid w:val="00906373"/>
    <w:rsid w:val="00906663"/>
    <w:rsid w:val="00906AC6"/>
    <w:rsid w:val="009112AA"/>
    <w:rsid w:val="00911591"/>
    <w:rsid w:val="009119B7"/>
    <w:rsid w:val="009130A2"/>
    <w:rsid w:val="00913327"/>
    <w:rsid w:val="00913702"/>
    <w:rsid w:val="00914A37"/>
    <w:rsid w:val="00915BCD"/>
    <w:rsid w:val="00916CD0"/>
    <w:rsid w:val="00917D22"/>
    <w:rsid w:val="009203F0"/>
    <w:rsid w:val="00920415"/>
    <w:rsid w:val="009215C3"/>
    <w:rsid w:val="009222FD"/>
    <w:rsid w:val="009246D8"/>
    <w:rsid w:val="00924C47"/>
    <w:rsid w:val="00924E2B"/>
    <w:rsid w:val="00925431"/>
    <w:rsid w:val="00927F3A"/>
    <w:rsid w:val="00932343"/>
    <w:rsid w:val="009324A5"/>
    <w:rsid w:val="00932FC5"/>
    <w:rsid w:val="009334E9"/>
    <w:rsid w:val="00933CD5"/>
    <w:rsid w:val="009353B9"/>
    <w:rsid w:val="00936F8F"/>
    <w:rsid w:val="00937993"/>
    <w:rsid w:val="0094012D"/>
    <w:rsid w:val="009419ED"/>
    <w:rsid w:val="0094265C"/>
    <w:rsid w:val="00942D10"/>
    <w:rsid w:val="00943680"/>
    <w:rsid w:val="00943A0C"/>
    <w:rsid w:val="00944A72"/>
    <w:rsid w:val="0094567C"/>
    <w:rsid w:val="00946B1F"/>
    <w:rsid w:val="00952720"/>
    <w:rsid w:val="00952EDA"/>
    <w:rsid w:val="009549FB"/>
    <w:rsid w:val="00954E8D"/>
    <w:rsid w:val="00955316"/>
    <w:rsid w:val="00955E98"/>
    <w:rsid w:val="00956529"/>
    <w:rsid w:val="00957FC2"/>
    <w:rsid w:val="009600D9"/>
    <w:rsid w:val="0096174D"/>
    <w:rsid w:val="00962B44"/>
    <w:rsid w:val="0096316E"/>
    <w:rsid w:val="009635BA"/>
    <w:rsid w:val="009635DA"/>
    <w:rsid w:val="00964718"/>
    <w:rsid w:val="00964998"/>
    <w:rsid w:val="00964A4A"/>
    <w:rsid w:val="0096501F"/>
    <w:rsid w:val="0096582A"/>
    <w:rsid w:val="00965B0C"/>
    <w:rsid w:val="00966633"/>
    <w:rsid w:val="00970BDF"/>
    <w:rsid w:val="00972ECD"/>
    <w:rsid w:val="009738AB"/>
    <w:rsid w:val="00973FFC"/>
    <w:rsid w:val="009745D0"/>
    <w:rsid w:val="00974E47"/>
    <w:rsid w:val="00976AC2"/>
    <w:rsid w:val="0097756C"/>
    <w:rsid w:val="009776C6"/>
    <w:rsid w:val="00980C2E"/>
    <w:rsid w:val="00981F31"/>
    <w:rsid w:val="00982EF3"/>
    <w:rsid w:val="0098312D"/>
    <w:rsid w:val="00983920"/>
    <w:rsid w:val="00983E1F"/>
    <w:rsid w:val="00984548"/>
    <w:rsid w:val="00984A58"/>
    <w:rsid w:val="009853F7"/>
    <w:rsid w:val="00986A40"/>
    <w:rsid w:val="00987D43"/>
    <w:rsid w:val="00990632"/>
    <w:rsid w:val="00991833"/>
    <w:rsid w:val="00991DDF"/>
    <w:rsid w:val="00992205"/>
    <w:rsid w:val="009924E4"/>
    <w:rsid w:val="009927AD"/>
    <w:rsid w:val="0099293B"/>
    <w:rsid w:val="00993CB1"/>
    <w:rsid w:val="00995814"/>
    <w:rsid w:val="009963FF"/>
    <w:rsid w:val="00996749"/>
    <w:rsid w:val="00997DB1"/>
    <w:rsid w:val="00997EC3"/>
    <w:rsid w:val="009A055E"/>
    <w:rsid w:val="009A0FBC"/>
    <w:rsid w:val="009A126F"/>
    <w:rsid w:val="009A1C85"/>
    <w:rsid w:val="009A21C9"/>
    <w:rsid w:val="009A34BB"/>
    <w:rsid w:val="009A5570"/>
    <w:rsid w:val="009A5703"/>
    <w:rsid w:val="009A627B"/>
    <w:rsid w:val="009A69B3"/>
    <w:rsid w:val="009A750A"/>
    <w:rsid w:val="009A7FCF"/>
    <w:rsid w:val="009B1BD7"/>
    <w:rsid w:val="009B283F"/>
    <w:rsid w:val="009B3374"/>
    <w:rsid w:val="009B3BDC"/>
    <w:rsid w:val="009B5A37"/>
    <w:rsid w:val="009B65B4"/>
    <w:rsid w:val="009B7EE8"/>
    <w:rsid w:val="009C4448"/>
    <w:rsid w:val="009C4F27"/>
    <w:rsid w:val="009C5948"/>
    <w:rsid w:val="009C6163"/>
    <w:rsid w:val="009C6216"/>
    <w:rsid w:val="009C6575"/>
    <w:rsid w:val="009C7DB5"/>
    <w:rsid w:val="009C7F88"/>
    <w:rsid w:val="009D25CA"/>
    <w:rsid w:val="009D2B22"/>
    <w:rsid w:val="009D5DDC"/>
    <w:rsid w:val="009D6188"/>
    <w:rsid w:val="009E009E"/>
    <w:rsid w:val="009E1914"/>
    <w:rsid w:val="009E1BF9"/>
    <w:rsid w:val="009E39B0"/>
    <w:rsid w:val="009E6888"/>
    <w:rsid w:val="009E7470"/>
    <w:rsid w:val="009F095C"/>
    <w:rsid w:val="009F1260"/>
    <w:rsid w:val="009F1519"/>
    <w:rsid w:val="009F23F1"/>
    <w:rsid w:val="009F2940"/>
    <w:rsid w:val="009F3864"/>
    <w:rsid w:val="009F38A6"/>
    <w:rsid w:val="009F46CD"/>
    <w:rsid w:val="009F686A"/>
    <w:rsid w:val="009F6C4A"/>
    <w:rsid w:val="00A008F8"/>
    <w:rsid w:val="00A00D2A"/>
    <w:rsid w:val="00A062B8"/>
    <w:rsid w:val="00A07F19"/>
    <w:rsid w:val="00A10F34"/>
    <w:rsid w:val="00A12DAD"/>
    <w:rsid w:val="00A1361F"/>
    <w:rsid w:val="00A15AD7"/>
    <w:rsid w:val="00A2013E"/>
    <w:rsid w:val="00A20922"/>
    <w:rsid w:val="00A21D32"/>
    <w:rsid w:val="00A22702"/>
    <w:rsid w:val="00A22B66"/>
    <w:rsid w:val="00A23463"/>
    <w:rsid w:val="00A23C9C"/>
    <w:rsid w:val="00A24D94"/>
    <w:rsid w:val="00A24F35"/>
    <w:rsid w:val="00A252E4"/>
    <w:rsid w:val="00A25675"/>
    <w:rsid w:val="00A256DF"/>
    <w:rsid w:val="00A26543"/>
    <w:rsid w:val="00A302E0"/>
    <w:rsid w:val="00A308BE"/>
    <w:rsid w:val="00A30BE1"/>
    <w:rsid w:val="00A31141"/>
    <w:rsid w:val="00A31CDD"/>
    <w:rsid w:val="00A31D57"/>
    <w:rsid w:val="00A31DCF"/>
    <w:rsid w:val="00A321E8"/>
    <w:rsid w:val="00A32E10"/>
    <w:rsid w:val="00A32F18"/>
    <w:rsid w:val="00A333C2"/>
    <w:rsid w:val="00A3663B"/>
    <w:rsid w:val="00A36B89"/>
    <w:rsid w:val="00A40401"/>
    <w:rsid w:val="00A4142D"/>
    <w:rsid w:val="00A41790"/>
    <w:rsid w:val="00A41B40"/>
    <w:rsid w:val="00A41D18"/>
    <w:rsid w:val="00A42C79"/>
    <w:rsid w:val="00A42CC3"/>
    <w:rsid w:val="00A439C5"/>
    <w:rsid w:val="00A44BAA"/>
    <w:rsid w:val="00A452AC"/>
    <w:rsid w:val="00A45B10"/>
    <w:rsid w:val="00A47EE1"/>
    <w:rsid w:val="00A5125C"/>
    <w:rsid w:val="00A513E4"/>
    <w:rsid w:val="00A51781"/>
    <w:rsid w:val="00A541A7"/>
    <w:rsid w:val="00A55613"/>
    <w:rsid w:val="00A55AFC"/>
    <w:rsid w:val="00A56A58"/>
    <w:rsid w:val="00A56E0B"/>
    <w:rsid w:val="00A57CDB"/>
    <w:rsid w:val="00A609DD"/>
    <w:rsid w:val="00A60DD5"/>
    <w:rsid w:val="00A60FE0"/>
    <w:rsid w:val="00A6286A"/>
    <w:rsid w:val="00A63B10"/>
    <w:rsid w:val="00A642A9"/>
    <w:rsid w:val="00A64347"/>
    <w:rsid w:val="00A64ED3"/>
    <w:rsid w:val="00A65B51"/>
    <w:rsid w:val="00A70081"/>
    <w:rsid w:val="00A70DA8"/>
    <w:rsid w:val="00A70F99"/>
    <w:rsid w:val="00A714A0"/>
    <w:rsid w:val="00A72FDA"/>
    <w:rsid w:val="00A747C6"/>
    <w:rsid w:val="00A75F98"/>
    <w:rsid w:val="00A77058"/>
    <w:rsid w:val="00A77E47"/>
    <w:rsid w:val="00A825CC"/>
    <w:rsid w:val="00A833AC"/>
    <w:rsid w:val="00A84845"/>
    <w:rsid w:val="00A84CE3"/>
    <w:rsid w:val="00A84EE5"/>
    <w:rsid w:val="00A8549A"/>
    <w:rsid w:val="00A861D4"/>
    <w:rsid w:val="00A87B78"/>
    <w:rsid w:val="00A9127E"/>
    <w:rsid w:val="00A92059"/>
    <w:rsid w:val="00A928F0"/>
    <w:rsid w:val="00A92A0D"/>
    <w:rsid w:val="00A92F38"/>
    <w:rsid w:val="00A9345F"/>
    <w:rsid w:val="00A94257"/>
    <w:rsid w:val="00A947D6"/>
    <w:rsid w:val="00A956F7"/>
    <w:rsid w:val="00A9681B"/>
    <w:rsid w:val="00AA03B1"/>
    <w:rsid w:val="00AA0AB4"/>
    <w:rsid w:val="00AA0BD0"/>
    <w:rsid w:val="00AA1B02"/>
    <w:rsid w:val="00AA3E11"/>
    <w:rsid w:val="00AA455E"/>
    <w:rsid w:val="00AA4748"/>
    <w:rsid w:val="00AA4CE0"/>
    <w:rsid w:val="00AA4DFA"/>
    <w:rsid w:val="00AA7063"/>
    <w:rsid w:val="00AA72AF"/>
    <w:rsid w:val="00AA7AC4"/>
    <w:rsid w:val="00AB031F"/>
    <w:rsid w:val="00AB18D5"/>
    <w:rsid w:val="00AB356B"/>
    <w:rsid w:val="00AB5A7A"/>
    <w:rsid w:val="00AB7444"/>
    <w:rsid w:val="00AC0C7C"/>
    <w:rsid w:val="00AC6D26"/>
    <w:rsid w:val="00AC7D28"/>
    <w:rsid w:val="00AD0584"/>
    <w:rsid w:val="00AD17DF"/>
    <w:rsid w:val="00AD26E9"/>
    <w:rsid w:val="00AD3F12"/>
    <w:rsid w:val="00AD4F2E"/>
    <w:rsid w:val="00AD6CA3"/>
    <w:rsid w:val="00AD6CDA"/>
    <w:rsid w:val="00AD70B4"/>
    <w:rsid w:val="00AD72D2"/>
    <w:rsid w:val="00AD7A1C"/>
    <w:rsid w:val="00AE0F75"/>
    <w:rsid w:val="00AE1EF8"/>
    <w:rsid w:val="00AE3108"/>
    <w:rsid w:val="00AE6A80"/>
    <w:rsid w:val="00AF0BB1"/>
    <w:rsid w:val="00AF1624"/>
    <w:rsid w:val="00AF1890"/>
    <w:rsid w:val="00AF1AB2"/>
    <w:rsid w:val="00AF4633"/>
    <w:rsid w:val="00AF4974"/>
    <w:rsid w:val="00AF659A"/>
    <w:rsid w:val="00AF6DCB"/>
    <w:rsid w:val="00AF7A21"/>
    <w:rsid w:val="00B004CE"/>
    <w:rsid w:val="00B014E1"/>
    <w:rsid w:val="00B01B6E"/>
    <w:rsid w:val="00B02816"/>
    <w:rsid w:val="00B02C7E"/>
    <w:rsid w:val="00B0305B"/>
    <w:rsid w:val="00B03489"/>
    <w:rsid w:val="00B03B28"/>
    <w:rsid w:val="00B03C0D"/>
    <w:rsid w:val="00B03C6B"/>
    <w:rsid w:val="00B041CA"/>
    <w:rsid w:val="00B044CC"/>
    <w:rsid w:val="00B0486F"/>
    <w:rsid w:val="00B04995"/>
    <w:rsid w:val="00B05B13"/>
    <w:rsid w:val="00B06FA2"/>
    <w:rsid w:val="00B07148"/>
    <w:rsid w:val="00B100EF"/>
    <w:rsid w:val="00B112A0"/>
    <w:rsid w:val="00B114DF"/>
    <w:rsid w:val="00B117F6"/>
    <w:rsid w:val="00B125B5"/>
    <w:rsid w:val="00B12E7C"/>
    <w:rsid w:val="00B14640"/>
    <w:rsid w:val="00B14A6E"/>
    <w:rsid w:val="00B1516D"/>
    <w:rsid w:val="00B15208"/>
    <w:rsid w:val="00B16349"/>
    <w:rsid w:val="00B16939"/>
    <w:rsid w:val="00B1727E"/>
    <w:rsid w:val="00B179FC"/>
    <w:rsid w:val="00B22E67"/>
    <w:rsid w:val="00B2448A"/>
    <w:rsid w:val="00B26498"/>
    <w:rsid w:val="00B265F1"/>
    <w:rsid w:val="00B26E34"/>
    <w:rsid w:val="00B2731D"/>
    <w:rsid w:val="00B27A73"/>
    <w:rsid w:val="00B30D42"/>
    <w:rsid w:val="00B31ED5"/>
    <w:rsid w:val="00B32C3F"/>
    <w:rsid w:val="00B34D47"/>
    <w:rsid w:val="00B3564F"/>
    <w:rsid w:val="00B35FEA"/>
    <w:rsid w:val="00B36D9E"/>
    <w:rsid w:val="00B37244"/>
    <w:rsid w:val="00B37D2E"/>
    <w:rsid w:val="00B45D2B"/>
    <w:rsid w:val="00B46DA8"/>
    <w:rsid w:val="00B47368"/>
    <w:rsid w:val="00B50897"/>
    <w:rsid w:val="00B50C40"/>
    <w:rsid w:val="00B518F4"/>
    <w:rsid w:val="00B51BD8"/>
    <w:rsid w:val="00B51DFD"/>
    <w:rsid w:val="00B52336"/>
    <w:rsid w:val="00B52392"/>
    <w:rsid w:val="00B52AAB"/>
    <w:rsid w:val="00B533B1"/>
    <w:rsid w:val="00B543C0"/>
    <w:rsid w:val="00B55690"/>
    <w:rsid w:val="00B55726"/>
    <w:rsid w:val="00B56F56"/>
    <w:rsid w:val="00B57E87"/>
    <w:rsid w:val="00B60BBC"/>
    <w:rsid w:val="00B60F00"/>
    <w:rsid w:val="00B61043"/>
    <w:rsid w:val="00B61A7B"/>
    <w:rsid w:val="00B61F8E"/>
    <w:rsid w:val="00B622CE"/>
    <w:rsid w:val="00B63716"/>
    <w:rsid w:val="00B64A69"/>
    <w:rsid w:val="00B65317"/>
    <w:rsid w:val="00B6637C"/>
    <w:rsid w:val="00B66B45"/>
    <w:rsid w:val="00B66D7A"/>
    <w:rsid w:val="00B676B5"/>
    <w:rsid w:val="00B7010D"/>
    <w:rsid w:val="00B71657"/>
    <w:rsid w:val="00B71FFD"/>
    <w:rsid w:val="00B72006"/>
    <w:rsid w:val="00B72FFA"/>
    <w:rsid w:val="00B734D0"/>
    <w:rsid w:val="00B73DC7"/>
    <w:rsid w:val="00B759AE"/>
    <w:rsid w:val="00B75C5C"/>
    <w:rsid w:val="00B75CEC"/>
    <w:rsid w:val="00B7603A"/>
    <w:rsid w:val="00B76BD4"/>
    <w:rsid w:val="00B779A8"/>
    <w:rsid w:val="00B779E7"/>
    <w:rsid w:val="00B80246"/>
    <w:rsid w:val="00B817DD"/>
    <w:rsid w:val="00B819C2"/>
    <w:rsid w:val="00B82DC6"/>
    <w:rsid w:val="00B83CC1"/>
    <w:rsid w:val="00B840B3"/>
    <w:rsid w:val="00B8433A"/>
    <w:rsid w:val="00B84DAC"/>
    <w:rsid w:val="00B86A0D"/>
    <w:rsid w:val="00B87AF8"/>
    <w:rsid w:val="00B87B0C"/>
    <w:rsid w:val="00B91F71"/>
    <w:rsid w:val="00B93A68"/>
    <w:rsid w:val="00B946FA"/>
    <w:rsid w:val="00B95284"/>
    <w:rsid w:val="00B96707"/>
    <w:rsid w:val="00B97716"/>
    <w:rsid w:val="00BA1A6C"/>
    <w:rsid w:val="00BA1B42"/>
    <w:rsid w:val="00BA2E91"/>
    <w:rsid w:val="00BA31FD"/>
    <w:rsid w:val="00BA3BCD"/>
    <w:rsid w:val="00BA46DF"/>
    <w:rsid w:val="00BA4709"/>
    <w:rsid w:val="00BA51A4"/>
    <w:rsid w:val="00BA5D5F"/>
    <w:rsid w:val="00BA6EC2"/>
    <w:rsid w:val="00BA7565"/>
    <w:rsid w:val="00BB00F9"/>
    <w:rsid w:val="00BB0A83"/>
    <w:rsid w:val="00BB1277"/>
    <w:rsid w:val="00BB147E"/>
    <w:rsid w:val="00BB2297"/>
    <w:rsid w:val="00BB2798"/>
    <w:rsid w:val="00BB53C7"/>
    <w:rsid w:val="00BB5445"/>
    <w:rsid w:val="00BB5B37"/>
    <w:rsid w:val="00BC0C12"/>
    <w:rsid w:val="00BC20C9"/>
    <w:rsid w:val="00BC2A76"/>
    <w:rsid w:val="00BC4A0A"/>
    <w:rsid w:val="00BC4A3F"/>
    <w:rsid w:val="00BC6E31"/>
    <w:rsid w:val="00BC71A7"/>
    <w:rsid w:val="00BD00B1"/>
    <w:rsid w:val="00BD094D"/>
    <w:rsid w:val="00BD186D"/>
    <w:rsid w:val="00BD1E25"/>
    <w:rsid w:val="00BD638B"/>
    <w:rsid w:val="00BD6DEC"/>
    <w:rsid w:val="00BD7356"/>
    <w:rsid w:val="00BD7B78"/>
    <w:rsid w:val="00BE0086"/>
    <w:rsid w:val="00BE08AB"/>
    <w:rsid w:val="00BE1185"/>
    <w:rsid w:val="00BE1542"/>
    <w:rsid w:val="00BE287C"/>
    <w:rsid w:val="00BE3310"/>
    <w:rsid w:val="00BE498B"/>
    <w:rsid w:val="00BE6EBF"/>
    <w:rsid w:val="00BF1699"/>
    <w:rsid w:val="00BF2E5E"/>
    <w:rsid w:val="00BF4698"/>
    <w:rsid w:val="00BF4C35"/>
    <w:rsid w:val="00BF4EFA"/>
    <w:rsid w:val="00BF537D"/>
    <w:rsid w:val="00BF6CE7"/>
    <w:rsid w:val="00BF76A4"/>
    <w:rsid w:val="00BF7C5E"/>
    <w:rsid w:val="00C00301"/>
    <w:rsid w:val="00C03774"/>
    <w:rsid w:val="00C04F79"/>
    <w:rsid w:val="00C05803"/>
    <w:rsid w:val="00C07434"/>
    <w:rsid w:val="00C07536"/>
    <w:rsid w:val="00C07687"/>
    <w:rsid w:val="00C10231"/>
    <w:rsid w:val="00C105AA"/>
    <w:rsid w:val="00C12B91"/>
    <w:rsid w:val="00C132AE"/>
    <w:rsid w:val="00C133E1"/>
    <w:rsid w:val="00C1439A"/>
    <w:rsid w:val="00C14AD4"/>
    <w:rsid w:val="00C1585B"/>
    <w:rsid w:val="00C16800"/>
    <w:rsid w:val="00C17D3C"/>
    <w:rsid w:val="00C21385"/>
    <w:rsid w:val="00C21C02"/>
    <w:rsid w:val="00C21C4B"/>
    <w:rsid w:val="00C21F15"/>
    <w:rsid w:val="00C228D4"/>
    <w:rsid w:val="00C22E45"/>
    <w:rsid w:val="00C25AD9"/>
    <w:rsid w:val="00C27683"/>
    <w:rsid w:val="00C277E6"/>
    <w:rsid w:val="00C30484"/>
    <w:rsid w:val="00C31BF7"/>
    <w:rsid w:val="00C32DA4"/>
    <w:rsid w:val="00C343B1"/>
    <w:rsid w:val="00C359E7"/>
    <w:rsid w:val="00C371CA"/>
    <w:rsid w:val="00C3773B"/>
    <w:rsid w:val="00C40845"/>
    <w:rsid w:val="00C4193F"/>
    <w:rsid w:val="00C41A52"/>
    <w:rsid w:val="00C43BC4"/>
    <w:rsid w:val="00C440C8"/>
    <w:rsid w:val="00C44D9F"/>
    <w:rsid w:val="00C460BE"/>
    <w:rsid w:val="00C46967"/>
    <w:rsid w:val="00C4744B"/>
    <w:rsid w:val="00C479A4"/>
    <w:rsid w:val="00C50313"/>
    <w:rsid w:val="00C50B8F"/>
    <w:rsid w:val="00C510A1"/>
    <w:rsid w:val="00C512E8"/>
    <w:rsid w:val="00C51BAD"/>
    <w:rsid w:val="00C52296"/>
    <w:rsid w:val="00C5342C"/>
    <w:rsid w:val="00C5387F"/>
    <w:rsid w:val="00C55AC5"/>
    <w:rsid w:val="00C55B84"/>
    <w:rsid w:val="00C57413"/>
    <w:rsid w:val="00C57AE8"/>
    <w:rsid w:val="00C57E84"/>
    <w:rsid w:val="00C6073D"/>
    <w:rsid w:val="00C61636"/>
    <w:rsid w:val="00C6183D"/>
    <w:rsid w:val="00C62F38"/>
    <w:rsid w:val="00C63677"/>
    <w:rsid w:val="00C6409E"/>
    <w:rsid w:val="00C647F7"/>
    <w:rsid w:val="00C64CC2"/>
    <w:rsid w:val="00C67429"/>
    <w:rsid w:val="00C70D87"/>
    <w:rsid w:val="00C717A9"/>
    <w:rsid w:val="00C73146"/>
    <w:rsid w:val="00C73A1E"/>
    <w:rsid w:val="00C74D04"/>
    <w:rsid w:val="00C75C88"/>
    <w:rsid w:val="00C76CF6"/>
    <w:rsid w:val="00C77620"/>
    <w:rsid w:val="00C80725"/>
    <w:rsid w:val="00C80B81"/>
    <w:rsid w:val="00C818DD"/>
    <w:rsid w:val="00C81AE7"/>
    <w:rsid w:val="00C82939"/>
    <w:rsid w:val="00C82B22"/>
    <w:rsid w:val="00C82DB9"/>
    <w:rsid w:val="00C832F2"/>
    <w:rsid w:val="00C842A5"/>
    <w:rsid w:val="00C85B2A"/>
    <w:rsid w:val="00C87166"/>
    <w:rsid w:val="00C90474"/>
    <w:rsid w:val="00C906B5"/>
    <w:rsid w:val="00C908F6"/>
    <w:rsid w:val="00C90DD2"/>
    <w:rsid w:val="00C90FD1"/>
    <w:rsid w:val="00C92B0A"/>
    <w:rsid w:val="00C933B9"/>
    <w:rsid w:val="00C94387"/>
    <w:rsid w:val="00C9499D"/>
    <w:rsid w:val="00C960D8"/>
    <w:rsid w:val="00C97145"/>
    <w:rsid w:val="00C9729A"/>
    <w:rsid w:val="00C97E9B"/>
    <w:rsid w:val="00CA0616"/>
    <w:rsid w:val="00CA146A"/>
    <w:rsid w:val="00CA29D0"/>
    <w:rsid w:val="00CA2B78"/>
    <w:rsid w:val="00CA313A"/>
    <w:rsid w:val="00CA4D1B"/>
    <w:rsid w:val="00CA5033"/>
    <w:rsid w:val="00CA6C8D"/>
    <w:rsid w:val="00CB1933"/>
    <w:rsid w:val="00CB1E17"/>
    <w:rsid w:val="00CB202B"/>
    <w:rsid w:val="00CB2652"/>
    <w:rsid w:val="00CB3A75"/>
    <w:rsid w:val="00CB4E98"/>
    <w:rsid w:val="00CB569F"/>
    <w:rsid w:val="00CB58A5"/>
    <w:rsid w:val="00CB5D9A"/>
    <w:rsid w:val="00CB63B6"/>
    <w:rsid w:val="00CB73DD"/>
    <w:rsid w:val="00CB7631"/>
    <w:rsid w:val="00CB7961"/>
    <w:rsid w:val="00CB7A07"/>
    <w:rsid w:val="00CB7F16"/>
    <w:rsid w:val="00CC171C"/>
    <w:rsid w:val="00CC2E8E"/>
    <w:rsid w:val="00CC3540"/>
    <w:rsid w:val="00CC3F97"/>
    <w:rsid w:val="00CC5E13"/>
    <w:rsid w:val="00CC6E0B"/>
    <w:rsid w:val="00CC7695"/>
    <w:rsid w:val="00CD0B85"/>
    <w:rsid w:val="00CD1D46"/>
    <w:rsid w:val="00CD4B46"/>
    <w:rsid w:val="00CD5387"/>
    <w:rsid w:val="00CD61BF"/>
    <w:rsid w:val="00CD7357"/>
    <w:rsid w:val="00CE0262"/>
    <w:rsid w:val="00CE0F42"/>
    <w:rsid w:val="00CE237D"/>
    <w:rsid w:val="00CE2977"/>
    <w:rsid w:val="00CE5188"/>
    <w:rsid w:val="00CE60CC"/>
    <w:rsid w:val="00CE61EB"/>
    <w:rsid w:val="00CE7F22"/>
    <w:rsid w:val="00CF03ED"/>
    <w:rsid w:val="00CF0DD9"/>
    <w:rsid w:val="00CF23FE"/>
    <w:rsid w:val="00CF24CB"/>
    <w:rsid w:val="00CF4055"/>
    <w:rsid w:val="00CF5045"/>
    <w:rsid w:val="00CF697D"/>
    <w:rsid w:val="00CF7022"/>
    <w:rsid w:val="00D028C5"/>
    <w:rsid w:val="00D03E57"/>
    <w:rsid w:val="00D060BE"/>
    <w:rsid w:val="00D07975"/>
    <w:rsid w:val="00D10D33"/>
    <w:rsid w:val="00D10DE6"/>
    <w:rsid w:val="00D11BBD"/>
    <w:rsid w:val="00D1275C"/>
    <w:rsid w:val="00D13A7D"/>
    <w:rsid w:val="00D162F6"/>
    <w:rsid w:val="00D1643F"/>
    <w:rsid w:val="00D20325"/>
    <w:rsid w:val="00D203BE"/>
    <w:rsid w:val="00D219F7"/>
    <w:rsid w:val="00D22C3A"/>
    <w:rsid w:val="00D231D9"/>
    <w:rsid w:val="00D24B09"/>
    <w:rsid w:val="00D25459"/>
    <w:rsid w:val="00D269B6"/>
    <w:rsid w:val="00D26E02"/>
    <w:rsid w:val="00D2714A"/>
    <w:rsid w:val="00D2745F"/>
    <w:rsid w:val="00D32231"/>
    <w:rsid w:val="00D323E8"/>
    <w:rsid w:val="00D334F6"/>
    <w:rsid w:val="00D340D7"/>
    <w:rsid w:val="00D349EC"/>
    <w:rsid w:val="00D34B30"/>
    <w:rsid w:val="00D373BB"/>
    <w:rsid w:val="00D41975"/>
    <w:rsid w:val="00D41B01"/>
    <w:rsid w:val="00D42928"/>
    <w:rsid w:val="00D444CC"/>
    <w:rsid w:val="00D447DB"/>
    <w:rsid w:val="00D45348"/>
    <w:rsid w:val="00D45487"/>
    <w:rsid w:val="00D45A90"/>
    <w:rsid w:val="00D503E4"/>
    <w:rsid w:val="00D50E58"/>
    <w:rsid w:val="00D51FC1"/>
    <w:rsid w:val="00D52147"/>
    <w:rsid w:val="00D52E8C"/>
    <w:rsid w:val="00D55508"/>
    <w:rsid w:val="00D55901"/>
    <w:rsid w:val="00D56CDA"/>
    <w:rsid w:val="00D5721B"/>
    <w:rsid w:val="00D5769B"/>
    <w:rsid w:val="00D60252"/>
    <w:rsid w:val="00D625E3"/>
    <w:rsid w:val="00D677E2"/>
    <w:rsid w:val="00D6790C"/>
    <w:rsid w:val="00D70B5B"/>
    <w:rsid w:val="00D71FB0"/>
    <w:rsid w:val="00D72210"/>
    <w:rsid w:val="00D726C5"/>
    <w:rsid w:val="00D75250"/>
    <w:rsid w:val="00D75441"/>
    <w:rsid w:val="00D773BD"/>
    <w:rsid w:val="00D81BC8"/>
    <w:rsid w:val="00D81D34"/>
    <w:rsid w:val="00D822CD"/>
    <w:rsid w:val="00D82EDD"/>
    <w:rsid w:val="00D83D90"/>
    <w:rsid w:val="00D85279"/>
    <w:rsid w:val="00D869F6"/>
    <w:rsid w:val="00D86F20"/>
    <w:rsid w:val="00D86F91"/>
    <w:rsid w:val="00D87062"/>
    <w:rsid w:val="00D87BF9"/>
    <w:rsid w:val="00D87C68"/>
    <w:rsid w:val="00D92574"/>
    <w:rsid w:val="00D9279D"/>
    <w:rsid w:val="00D93B17"/>
    <w:rsid w:val="00D946BE"/>
    <w:rsid w:val="00D951EE"/>
    <w:rsid w:val="00D9680B"/>
    <w:rsid w:val="00D97222"/>
    <w:rsid w:val="00DA00E3"/>
    <w:rsid w:val="00DA0F26"/>
    <w:rsid w:val="00DA19E9"/>
    <w:rsid w:val="00DA1D7A"/>
    <w:rsid w:val="00DA447E"/>
    <w:rsid w:val="00DA46D2"/>
    <w:rsid w:val="00DA4846"/>
    <w:rsid w:val="00DA53D2"/>
    <w:rsid w:val="00DA6E4C"/>
    <w:rsid w:val="00DA7FC0"/>
    <w:rsid w:val="00DB06B7"/>
    <w:rsid w:val="00DB0978"/>
    <w:rsid w:val="00DB180D"/>
    <w:rsid w:val="00DB3618"/>
    <w:rsid w:val="00DB3659"/>
    <w:rsid w:val="00DB36D8"/>
    <w:rsid w:val="00DB40E6"/>
    <w:rsid w:val="00DB4BAF"/>
    <w:rsid w:val="00DB54C9"/>
    <w:rsid w:val="00DC139E"/>
    <w:rsid w:val="00DC25D7"/>
    <w:rsid w:val="00DC2F83"/>
    <w:rsid w:val="00DC4047"/>
    <w:rsid w:val="00DC4441"/>
    <w:rsid w:val="00DC49D4"/>
    <w:rsid w:val="00DC5998"/>
    <w:rsid w:val="00DC5B62"/>
    <w:rsid w:val="00DC6102"/>
    <w:rsid w:val="00DD0B87"/>
    <w:rsid w:val="00DD3D48"/>
    <w:rsid w:val="00DD4DEE"/>
    <w:rsid w:val="00DD7462"/>
    <w:rsid w:val="00DD7A0B"/>
    <w:rsid w:val="00DE187F"/>
    <w:rsid w:val="00DE46E7"/>
    <w:rsid w:val="00DE4DCD"/>
    <w:rsid w:val="00DE5148"/>
    <w:rsid w:val="00DE5F0B"/>
    <w:rsid w:val="00DE62E5"/>
    <w:rsid w:val="00DE70B6"/>
    <w:rsid w:val="00DE73DB"/>
    <w:rsid w:val="00DE7859"/>
    <w:rsid w:val="00DF00B2"/>
    <w:rsid w:val="00DF0F13"/>
    <w:rsid w:val="00DF2585"/>
    <w:rsid w:val="00DF534C"/>
    <w:rsid w:val="00DF5B50"/>
    <w:rsid w:val="00DF6530"/>
    <w:rsid w:val="00DF752E"/>
    <w:rsid w:val="00DF7A1B"/>
    <w:rsid w:val="00E00AD5"/>
    <w:rsid w:val="00E01ED6"/>
    <w:rsid w:val="00E029E2"/>
    <w:rsid w:val="00E04347"/>
    <w:rsid w:val="00E067C2"/>
    <w:rsid w:val="00E06D23"/>
    <w:rsid w:val="00E07C93"/>
    <w:rsid w:val="00E10299"/>
    <w:rsid w:val="00E1108A"/>
    <w:rsid w:val="00E11524"/>
    <w:rsid w:val="00E12231"/>
    <w:rsid w:val="00E1277C"/>
    <w:rsid w:val="00E13E6E"/>
    <w:rsid w:val="00E1410C"/>
    <w:rsid w:val="00E146A7"/>
    <w:rsid w:val="00E14830"/>
    <w:rsid w:val="00E1533A"/>
    <w:rsid w:val="00E15DBA"/>
    <w:rsid w:val="00E16395"/>
    <w:rsid w:val="00E16782"/>
    <w:rsid w:val="00E21581"/>
    <w:rsid w:val="00E21AAC"/>
    <w:rsid w:val="00E24552"/>
    <w:rsid w:val="00E249F8"/>
    <w:rsid w:val="00E26A78"/>
    <w:rsid w:val="00E30530"/>
    <w:rsid w:val="00E3134B"/>
    <w:rsid w:val="00E3163C"/>
    <w:rsid w:val="00E329D2"/>
    <w:rsid w:val="00E33553"/>
    <w:rsid w:val="00E376FC"/>
    <w:rsid w:val="00E40A7D"/>
    <w:rsid w:val="00E42351"/>
    <w:rsid w:val="00E43167"/>
    <w:rsid w:val="00E45B40"/>
    <w:rsid w:val="00E4769F"/>
    <w:rsid w:val="00E47B28"/>
    <w:rsid w:val="00E523B6"/>
    <w:rsid w:val="00E5277D"/>
    <w:rsid w:val="00E52E22"/>
    <w:rsid w:val="00E5322C"/>
    <w:rsid w:val="00E550B8"/>
    <w:rsid w:val="00E5672F"/>
    <w:rsid w:val="00E574F5"/>
    <w:rsid w:val="00E603EB"/>
    <w:rsid w:val="00E60595"/>
    <w:rsid w:val="00E61538"/>
    <w:rsid w:val="00E6257C"/>
    <w:rsid w:val="00E62B68"/>
    <w:rsid w:val="00E6444E"/>
    <w:rsid w:val="00E6452C"/>
    <w:rsid w:val="00E65930"/>
    <w:rsid w:val="00E66FFD"/>
    <w:rsid w:val="00E671AA"/>
    <w:rsid w:val="00E67B5C"/>
    <w:rsid w:val="00E67BE5"/>
    <w:rsid w:val="00E7051F"/>
    <w:rsid w:val="00E70D34"/>
    <w:rsid w:val="00E71113"/>
    <w:rsid w:val="00E711FF"/>
    <w:rsid w:val="00E72296"/>
    <w:rsid w:val="00E72805"/>
    <w:rsid w:val="00E72DE6"/>
    <w:rsid w:val="00E738F5"/>
    <w:rsid w:val="00E73F25"/>
    <w:rsid w:val="00E7448E"/>
    <w:rsid w:val="00E7587D"/>
    <w:rsid w:val="00E75974"/>
    <w:rsid w:val="00E7639B"/>
    <w:rsid w:val="00E76C5F"/>
    <w:rsid w:val="00E8022F"/>
    <w:rsid w:val="00E8089B"/>
    <w:rsid w:val="00E809BC"/>
    <w:rsid w:val="00E80E9E"/>
    <w:rsid w:val="00E81AEB"/>
    <w:rsid w:val="00E835F9"/>
    <w:rsid w:val="00E839AD"/>
    <w:rsid w:val="00E85AE8"/>
    <w:rsid w:val="00E85F95"/>
    <w:rsid w:val="00E866B7"/>
    <w:rsid w:val="00E8769D"/>
    <w:rsid w:val="00E91443"/>
    <w:rsid w:val="00E92500"/>
    <w:rsid w:val="00E93547"/>
    <w:rsid w:val="00E937D2"/>
    <w:rsid w:val="00E939CA"/>
    <w:rsid w:val="00E94744"/>
    <w:rsid w:val="00E96FC7"/>
    <w:rsid w:val="00E97389"/>
    <w:rsid w:val="00E97C86"/>
    <w:rsid w:val="00E97D6E"/>
    <w:rsid w:val="00E97E54"/>
    <w:rsid w:val="00EA1866"/>
    <w:rsid w:val="00EA2B4F"/>
    <w:rsid w:val="00EA32DE"/>
    <w:rsid w:val="00EA4441"/>
    <w:rsid w:val="00EA4CD4"/>
    <w:rsid w:val="00EA4D7A"/>
    <w:rsid w:val="00EA7167"/>
    <w:rsid w:val="00EB0618"/>
    <w:rsid w:val="00EB0705"/>
    <w:rsid w:val="00EB18A8"/>
    <w:rsid w:val="00EB1D06"/>
    <w:rsid w:val="00EB3E58"/>
    <w:rsid w:val="00EB432E"/>
    <w:rsid w:val="00EB4F7F"/>
    <w:rsid w:val="00EB6008"/>
    <w:rsid w:val="00EB77CF"/>
    <w:rsid w:val="00EC2338"/>
    <w:rsid w:val="00EC3876"/>
    <w:rsid w:val="00EC46B5"/>
    <w:rsid w:val="00EC49DE"/>
    <w:rsid w:val="00EC6B4B"/>
    <w:rsid w:val="00EC70E8"/>
    <w:rsid w:val="00EC73DF"/>
    <w:rsid w:val="00EC75F0"/>
    <w:rsid w:val="00ED008E"/>
    <w:rsid w:val="00ED075B"/>
    <w:rsid w:val="00ED08A2"/>
    <w:rsid w:val="00ED13A7"/>
    <w:rsid w:val="00ED1CBB"/>
    <w:rsid w:val="00ED20DB"/>
    <w:rsid w:val="00ED218D"/>
    <w:rsid w:val="00ED25A4"/>
    <w:rsid w:val="00ED297C"/>
    <w:rsid w:val="00ED38A8"/>
    <w:rsid w:val="00ED3E32"/>
    <w:rsid w:val="00ED3F94"/>
    <w:rsid w:val="00ED42C5"/>
    <w:rsid w:val="00ED4E0D"/>
    <w:rsid w:val="00ED5A93"/>
    <w:rsid w:val="00ED62ED"/>
    <w:rsid w:val="00ED7C40"/>
    <w:rsid w:val="00EE293F"/>
    <w:rsid w:val="00EE3C87"/>
    <w:rsid w:val="00EE56D1"/>
    <w:rsid w:val="00EE588B"/>
    <w:rsid w:val="00EE6EB4"/>
    <w:rsid w:val="00EE7E54"/>
    <w:rsid w:val="00EF1CFC"/>
    <w:rsid w:val="00EF3570"/>
    <w:rsid w:val="00EF45B8"/>
    <w:rsid w:val="00EF5715"/>
    <w:rsid w:val="00EF6214"/>
    <w:rsid w:val="00EF6352"/>
    <w:rsid w:val="00F004E8"/>
    <w:rsid w:val="00F04CF0"/>
    <w:rsid w:val="00F04D28"/>
    <w:rsid w:val="00F06F57"/>
    <w:rsid w:val="00F10A61"/>
    <w:rsid w:val="00F10EF4"/>
    <w:rsid w:val="00F1171B"/>
    <w:rsid w:val="00F13CBE"/>
    <w:rsid w:val="00F17635"/>
    <w:rsid w:val="00F20397"/>
    <w:rsid w:val="00F227C7"/>
    <w:rsid w:val="00F234CC"/>
    <w:rsid w:val="00F260D3"/>
    <w:rsid w:val="00F30339"/>
    <w:rsid w:val="00F30691"/>
    <w:rsid w:val="00F314E1"/>
    <w:rsid w:val="00F32805"/>
    <w:rsid w:val="00F33E14"/>
    <w:rsid w:val="00F33FCB"/>
    <w:rsid w:val="00F3468D"/>
    <w:rsid w:val="00F36B1C"/>
    <w:rsid w:val="00F37649"/>
    <w:rsid w:val="00F3783A"/>
    <w:rsid w:val="00F37B6B"/>
    <w:rsid w:val="00F41AC7"/>
    <w:rsid w:val="00F41FEB"/>
    <w:rsid w:val="00F4285D"/>
    <w:rsid w:val="00F437DC"/>
    <w:rsid w:val="00F441BA"/>
    <w:rsid w:val="00F45083"/>
    <w:rsid w:val="00F45865"/>
    <w:rsid w:val="00F45EA5"/>
    <w:rsid w:val="00F4663C"/>
    <w:rsid w:val="00F4706E"/>
    <w:rsid w:val="00F47DD6"/>
    <w:rsid w:val="00F50F0F"/>
    <w:rsid w:val="00F55D89"/>
    <w:rsid w:val="00F573CB"/>
    <w:rsid w:val="00F579F4"/>
    <w:rsid w:val="00F603E7"/>
    <w:rsid w:val="00F6049D"/>
    <w:rsid w:val="00F61759"/>
    <w:rsid w:val="00F61873"/>
    <w:rsid w:val="00F61A04"/>
    <w:rsid w:val="00F63612"/>
    <w:rsid w:val="00F6689C"/>
    <w:rsid w:val="00F67F01"/>
    <w:rsid w:val="00F7106B"/>
    <w:rsid w:val="00F71A79"/>
    <w:rsid w:val="00F733DE"/>
    <w:rsid w:val="00F73511"/>
    <w:rsid w:val="00F73F30"/>
    <w:rsid w:val="00F748E9"/>
    <w:rsid w:val="00F74A1F"/>
    <w:rsid w:val="00F74AC7"/>
    <w:rsid w:val="00F75FB0"/>
    <w:rsid w:val="00F765DF"/>
    <w:rsid w:val="00F824EA"/>
    <w:rsid w:val="00F827B3"/>
    <w:rsid w:val="00F8285E"/>
    <w:rsid w:val="00F861BE"/>
    <w:rsid w:val="00F86287"/>
    <w:rsid w:val="00F86F75"/>
    <w:rsid w:val="00F90111"/>
    <w:rsid w:val="00F90BD3"/>
    <w:rsid w:val="00F90FA1"/>
    <w:rsid w:val="00F91336"/>
    <w:rsid w:val="00F914C9"/>
    <w:rsid w:val="00F91B1C"/>
    <w:rsid w:val="00F91FA6"/>
    <w:rsid w:val="00F92C8A"/>
    <w:rsid w:val="00F939A2"/>
    <w:rsid w:val="00F949F0"/>
    <w:rsid w:val="00F9599C"/>
    <w:rsid w:val="00F97C82"/>
    <w:rsid w:val="00FA0096"/>
    <w:rsid w:val="00FA0192"/>
    <w:rsid w:val="00FA0247"/>
    <w:rsid w:val="00FA11C4"/>
    <w:rsid w:val="00FA3B07"/>
    <w:rsid w:val="00FA5662"/>
    <w:rsid w:val="00FA5C83"/>
    <w:rsid w:val="00FA636E"/>
    <w:rsid w:val="00FB06BB"/>
    <w:rsid w:val="00FB0B11"/>
    <w:rsid w:val="00FB2BD6"/>
    <w:rsid w:val="00FB3902"/>
    <w:rsid w:val="00FB3A27"/>
    <w:rsid w:val="00FB449D"/>
    <w:rsid w:val="00FB4BA1"/>
    <w:rsid w:val="00FB4D53"/>
    <w:rsid w:val="00FB5751"/>
    <w:rsid w:val="00FB5E6C"/>
    <w:rsid w:val="00FB60FB"/>
    <w:rsid w:val="00FB6AF6"/>
    <w:rsid w:val="00FB756A"/>
    <w:rsid w:val="00FC0CE3"/>
    <w:rsid w:val="00FC0D1B"/>
    <w:rsid w:val="00FC11B7"/>
    <w:rsid w:val="00FC1E31"/>
    <w:rsid w:val="00FC4117"/>
    <w:rsid w:val="00FC5002"/>
    <w:rsid w:val="00FC520A"/>
    <w:rsid w:val="00FD02AC"/>
    <w:rsid w:val="00FD0660"/>
    <w:rsid w:val="00FD0C43"/>
    <w:rsid w:val="00FD0F3E"/>
    <w:rsid w:val="00FD1271"/>
    <w:rsid w:val="00FD299D"/>
    <w:rsid w:val="00FD2BD5"/>
    <w:rsid w:val="00FD3D2B"/>
    <w:rsid w:val="00FD6E25"/>
    <w:rsid w:val="00FD7064"/>
    <w:rsid w:val="00FE0A0C"/>
    <w:rsid w:val="00FE0ECC"/>
    <w:rsid w:val="00FE21C9"/>
    <w:rsid w:val="00FE2A3B"/>
    <w:rsid w:val="00FE323D"/>
    <w:rsid w:val="00FE386F"/>
    <w:rsid w:val="00FE400E"/>
    <w:rsid w:val="00FE43B7"/>
    <w:rsid w:val="00FE46C3"/>
    <w:rsid w:val="00FE4AB0"/>
    <w:rsid w:val="00FE7513"/>
    <w:rsid w:val="00FF1992"/>
    <w:rsid w:val="00FF2682"/>
    <w:rsid w:val="00FF32B1"/>
    <w:rsid w:val="00FF4401"/>
    <w:rsid w:val="00FF5525"/>
    <w:rsid w:val="00FF6377"/>
    <w:rsid w:val="00FF6677"/>
    <w:rsid w:val="00F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9898D18"/>
  <w15:docId w15:val="{179057D6-B106-4C74-A7F3-DB7DA2F0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7B78"/>
    <w:pPr>
      <w:widowControl w:val="0"/>
      <w:spacing w:line="200" w:lineRule="atLeast"/>
    </w:pPr>
    <w:rPr>
      <w:sz w:val="22"/>
    </w:rPr>
  </w:style>
  <w:style w:type="paragraph" w:styleId="1">
    <w:name w:val="heading 1"/>
    <w:basedOn w:val="a0"/>
    <w:next w:val="a0"/>
    <w:link w:val="10"/>
    <w:uiPriority w:val="9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2">
    <w:name w:val="heading 2"/>
    <w:basedOn w:val="1"/>
    <w:next w:val="a0"/>
    <w:link w:val="20"/>
    <w:qFormat/>
    <w:rsid w:val="0078343D"/>
    <w:pPr>
      <w:numPr>
        <w:ilvl w:val="1"/>
      </w:numPr>
      <w:outlineLvl w:val="1"/>
    </w:pPr>
    <w:rPr>
      <w:sz w:val="24"/>
    </w:rPr>
  </w:style>
  <w:style w:type="paragraph" w:styleId="3">
    <w:name w:val="heading 3"/>
    <w:aliases w:val=" Знак"/>
    <w:basedOn w:val="1"/>
    <w:next w:val="a0"/>
    <w:link w:val="30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1"/>
    <w:next w:val="a0"/>
    <w:link w:val="40"/>
    <w:qFormat/>
    <w:rsid w:val="00A87B78"/>
    <w:pPr>
      <w:numPr>
        <w:ilvl w:val="3"/>
      </w:numPr>
      <w:outlineLvl w:val="3"/>
    </w:pPr>
    <w:rPr>
      <w:sz w:val="20"/>
    </w:rPr>
  </w:style>
  <w:style w:type="paragraph" w:styleId="5">
    <w:name w:val="heading 5"/>
    <w:basedOn w:val="a0"/>
    <w:next w:val="a0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0"/>
    <w:next w:val="a0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7">
    <w:name w:val="heading 7"/>
    <w:basedOn w:val="a0"/>
    <w:next w:val="a0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9">
    <w:name w:val="heading 9"/>
    <w:basedOn w:val="a0"/>
    <w:next w:val="a0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B2731D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B2731D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5">
    <w:name w:val="Название документа"/>
    <w:basedOn w:val="a0"/>
    <w:next w:val="a0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a6">
    <w:name w:val="Normal Indent"/>
    <w:basedOn w:val="a0"/>
    <w:rsid w:val="00B2731D"/>
    <w:pPr>
      <w:ind w:left="900" w:hanging="900"/>
    </w:pPr>
  </w:style>
  <w:style w:type="paragraph" w:styleId="11">
    <w:name w:val="toc 1"/>
    <w:basedOn w:val="a0"/>
    <w:next w:val="a0"/>
    <w:uiPriority w:val="39"/>
    <w:qFormat/>
    <w:rsid w:val="007A4438"/>
    <w:pPr>
      <w:spacing w:before="120" w:after="60"/>
    </w:pPr>
    <w:rPr>
      <w:b/>
      <w:bCs/>
      <w:szCs w:val="22"/>
    </w:rPr>
  </w:style>
  <w:style w:type="paragraph" w:styleId="21">
    <w:name w:val="toc 2"/>
    <w:basedOn w:val="a0"/>
    <w:next w:val="a0"/>
    <w:uiPriority w:val="39"/>
    <w:qFormat/>
    <w:rsid w:val="00BC4A3F"/>
    <w:pPr>
      <w:ind w:left="220"/>
    </w:pPr>
    <w:rPr>
      <w:szCs w:val="22"/>
    </w:rPr>
  </w:style>
  <w:style w:type="paragraph" w:styleId="31">
    <w:name w:val="toc 3"/>
    <w:basedOn w:val="a0"/>
    <w:next w:val="a0"/>
    <w:uiPriority w:val="39"/>
    <w:qFormat/>
    <w:rsid w:val="00BC4A3F"/>
    <w:pPr>
      <w:ind w:left="440"/>
    </w:pPr>
    <w:rPr>
      <w:iCs/>
      <w:szCs w:val="22"/>
    </w:rPr>
  </w:style>
  <w:style w:type="paragraph" w:styleId="a7">
    <w:name w:val="header"/>
    <w:basedOn w:val="a0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a8">
    <w:name w:val="footer"/>
    <w:basedOn w:val="a0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a9">
    <w:name w:val="page number"/>
    <w:basedOn w:val="a1"/>
    <w:rsid w:val="00B2731D"/>
  </w:style>
  <w:style w:type="paragraph" w:customStyle="1" w:styleId="aa">
    <w:name w:val="Название версия"/>
    <w:basedOn w:val="a0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a0"/>
    <w:rsid w:val="00B2731D"/>
    <w:pPr>
      <w:spacing w:before="80" w:line="240" w:lineRule="auto"/>
      <w:jc w:val="both"/>
    </w:pPr>
  </w:style>
  <w:style w:type="table" w:styleId="ab">
    <w:name w:val="Table Grid"/>
    <w:basedOn w:val="a2"/>
    <w:rsid w:val="0042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0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a0"/>
    <w:rsid w:val="00B2731D"/>
    <w:pPr>
      <w:spacing w:before="80" w:line="240" w:lineRule="auto"/>
      <w:ind w:left="1530"/>
      <w:jc w:val="both"/>
    </w:pPr>
  </w:style>
  <w:style w:type="character" w:styleId="ad">
    <w:name w:val="footnote reference"/>
    <w:basedOn w:val="a1"/>
    <w:semiHidden/>
    <w:rsid w:val="00B2731D"/>
    <w:rPr>
      <w:sz w:val="20"/>
      <w:vertAlign w:val="superscript"/>
    </w:rPr>
  </w:style>
  <w:style w:type="paragraph" w:styleId="ae">
    <w:name w:val="footnote text"/>
    <w:basedOn w:val="a0"/>
    <w:semiHidden/>
    <w:rsid w:val="00B2731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a0"/>
    <w:rsid w:val="00B2731D"/>
    <w:pPr>
      <w:spacing w:before="80" w:line="240" w:lineRule="auto"/>
      <w:ind w:left="2250"/>
      <w:jc w:val="both"/>
    </w:pPr>
  </w:style>
  <w:style w:type="paragraph" w:styleId="41">
    <w:name w:val="toc 4"/>
    <w:basedOn w:val="a0"/>
    <w:next w:val="a0"/>
    <w:uiPriority w:val="39"/>
    <w:rsid w:val="00B2731D"/>
    <w:pPr>
      <w:ind w:left="660"/>
    </w:pPr>
    <w:rPr>
      <w:sz w:val="18"/>
      <w:szCs w:val="18"/>
    </w:rPr>
  </w:style>
  <w:style w:type="paragraph" w:styleId="50">
    <w:name w:val="toc 5"/>
    <w:basedOn w:val="a0"/>
    <w:next w:val="a0"/>
    <w:uiPriority w:val="39"/>
    <w:rsid w:val="00B2731D"/>
    <w:pPr>
      <w:ind w:left="880"/>
    </w:pPr>
    <w:rPr>
      <w:sz w:val="18"/>
      <w:szCs w:val="18"/>
    </w:rPr>
  </w:style>
  <w:style w:type="paragraph" w:styleId="60">
    <w:name w:val="toc 6"/>
    <w:basedOn w:val="a0"/>
    <w:next w:val="a0"/>
    <w:uiPriority w:val="39"/>
    <w:rsid w:val="00B2731D"/>
    <w:pPr>
      <w:ind w:left="1100"/>
    </w:pPr>
    <w:rPr>
      <w:sz w:val="18"/>
      <w:szCs w:val="18"/>
    </w:rPr>
  </w:style>
  <w:style w:type="paragraph" w:styleId="70">
    <w:name w:val="toc 7"/>
    <w:basedOn w:val="a0"/>
    <w:next w:val="a0"/>
    <w:uiPriority w:val="39"/>
    <w:rsid w:val="00B2731D"/>
    <w:pPr>
      <w:ind w:left="1320"/>
    </w:pPr>
    <w:rPr>
      <w:sz w:val="18"/>
      <w:szCs w:val="18"/>
    </w:rPr>
  </w:style>
  <w:style w:type="paragraph" w:styleId="80">
    <w:name w:val="toc 8"/>
    <w:basedOn w:val="a0"/>
    <w:next w:val="a0"/>
    <w:uiPriority w:val="39"/>
    <w:rsid w:val="00B2731D"/>
    <w:pPr>
      <w:ind w:left="1540"/>
    </w:pPr>
    <w:rPr>
      <w:sz w:val="18"/>
      <w:szCs w:val="18"/>
    </w:rPr>
  </w:style>
  <w:style w:type="paragraph" w:styleId="90">
    <w:name w:val="toc 9"/>
    <w:basedOn w:val="a0"/>
    <w:next w:val="a0"/>
    <w:uiPriority w:val="39"/>
    <w:rsid w:val="00B2731D"/>
    <w:pPr>
      <w:ind w:left="1760"/>
    </w:pPr>
    <w:rPr>
      <w:sz w:val="18"/>
      <w:szCs w:val="18"/>
    </w:rPr>
  </w:style>
  <w:style w:type="character" w:customStyle="1" w:styleId="Hyperlink1">
    <w:name w:val="Hyperlink1"/>
    <w:basedOn w:val="a1"/>
    <w:rsid w:val="00B2731D"/>
    <w:rPr>
      <w:color w:val="0000FF"/>
      <w:u w:val="single"/>
    </w:rPr>
  </w:style>
  <w:style w:type="paragraph" w:styleId="a">
    <w:name w:val="List"/>
    <w:basedOn w:val="a0"/>
    <w:rsid w:val="00B2731D"/>
    <w:pPr>
      <w:numPr>
        <w:numId w:val="2"/>
      </w:numPr>
    </w:pPr>
  </w:style>
  <w:style w:type="paragraph" w:styleId="af">
    <w:name w:val="Balloon Text"/>
    <w:basedOn w:val="a0"/>
    <w:semiHidden/>
    <w:rsid w:val="00370574"/>
    <w:rPr>
      <w:rFonts w:ascii="Tahoma" w:hAnsi="Tahoma" w:cs="Tahoma"/>
      <w:sz w:val="16"/>
      <w:szCs w:val="16"/>
    </w:rPr>
  </w:style>
  <w:style w:type="character" w:styleId="af0">
    <w:name w:val="Hyperlink"/>
    <w:basedOn w:val="a1"/>
    <w:uiPriority w:val="99"/>
    <w:rsid w:val="00536613"/>
    <w:rPr>
      <w:color w:val="0000FF"/>
      <w:u w:val="single"/>
    </w:rPr>
  </w:style>
  <w:style w:type="paragraph" w:customStyle="1" w:styleId="af1">
    <w:name w:val="Тема доукмента"/>
    <w:basedOn w:val="a5"/>
    <w:rsid w:val="005B0263"/>
    <w:pPr>
      <w:pBdr>
        <w:bottom w:val="none" w:sz="0" w:space="0" w:color="auto"/>
      </w:pBdr>
      <w:spacing w:after="240"/>
    </w:pPr>
  </w:style>
  <w:style w:type="paragraph" w:styleId="af2">
    <w:name w:val="Document Map"/>
    <w:basedOn w:val="a0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a0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af3">
    <w:name w:val="FollowedHyperlink"/>
    <w:basedOn w:val="a1"/>
    <w:rsid w:val="00BA3BCD"/>
    <w:rPr>
      <w:color w:val="800080"/>
      <w:u w:val="single"/>
    </w:rPr>
  </w:style>
  <w:style w:type="paragraph" w:styleId="af4">
    <w:name w:val="List Paragraph"/>
    <w:basedOn w:val="a0"/>
    <w:uiPriority w:val="34"/>
    <w:qFormat/>
    <w:rsid w:val="003337F8"/>
    <w:pPr>
      <w:ind w:left="720"/>
      <w:contextualSpacing/>
    </w:pPr>
  </w:style>
  <w:style w:type="paragraph" w:styleId="af5">
    <w:name w:val="Plain Text"/>
    <w:basedOn w:val="a0"/>
    <w:link w:val="af6"/>
    <w:uiPriority w:val="99"/>
    <w:unhideWhenUsed/>
    <w:rsid w:val="00EC73DF"/>
    <w:pPr>
      <w:widowControl/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f6">
    <w:name w:val="Текст Знак"/>
    <w:basedOn w:val="a1"/>
    <w:link w:val="af5"/>
    <w:uiPriority w:val="99"/>
    <w:rsid w:val="00EC73DF"/>
    <w:rPr>
      <w:rFonts w:ascii="Consolas" w:eastAsiaTheme="minorHAnsi" w:hAnsi="Consolas" w:cstheme="minorBidi"/>
      <w:sz w:val="21"/>
      <w:szCs w:val="21"/>
      <w:lang w:eastAsia="en-US"/>
    </w:rPr>
  </w:style>
  <w:style w:type="character" w:styleId="af7">
    <w:name w:val="Placeholder Text"/>
    <w:basedOn w:val="a1"/>
    <w:uiPriority w:val="99"/>
    <w:semiHidden/>
    <w:rsid w:val="00E835F9"/>
    <w:rPr>
      <w:color w:val="808080"/>
    </w:rPr>
  </w:style>
  <w:style w:type="character" w:customStyle="1" w:styleId="30">
    <w:name w:val="Заголовок 3 Знак"/>
    <w:aliases w:val=" Знак Знак"/>
    <w:basedOn w:val="a1"/>
    <w:link w:val="3"/>
    <w:rsid w:val="00B72FFA"/>
    <w:rPr>
      <w:rFonts w:ascii="Arial" w:hAnsi="Arial"/>
      <w:b/>
      <w:i/>
      <w:sz w:val="24"/>
    </w:rPr>
  </w:style>
  <w:style w:type="paragraph" w:customStyle="1" w:styleId="CharCharCharCharCharChar0">
    <w:name w:val="Знак Знак Char Char Знак Знак Знак Знак Знак Char Char Знак Знак Char Char Знак Знак Знак Знак Знак Знак"/>
    <w:basedOn w:val="a0"/>
    <w:rsid w:val="00C21385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paragraph" w:customStyle="1" w:styleId="12">
    <w:name w:val="Заголовок оглавления1"/>
    <w:basedOn w:val="1"/>
    <w:next w:val="a0"/>
    <w:uiPriority w:val="39"/>
    <w:semiHidden/>
    <w:unhideWhenUsed/>
    <w:qFormat/>
    <w:rsid w:val="00C2138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en-US" w:eastAsia="en-US"/>
    </w:rPr>
  </w:style>
  <w:style w:type="character" w:styleId="HTML">
    <w:name w:val="HTML Code"/>
    <w:basedOn w:val="a1"/>
    <w:uiPriority w:val="99"/>
    <w:unhideWhenUsed/>
    <w:rsid w:val="00C21385"/>
    <w:rPr>
      <w:rFonts w:ascii="Courier New" w:eastAsia="Times New Roman" w:hAnsi="Courier New" w:cs="Courier New"/>
      <w:sz w:val="20"/>
      <w:szCs w:val="20"/>
    </w:rPr>
  </w:style>
  <w:style w:type="character" w:styleId="af8">
    <w:name w:val="Emphasis"/>
    <w:basedOn w:val="a1"/>
    <w:qFormat/>
    <w:rsid w:val="00C21385"/>
    <w:rPr>
      <w:i/>
      <w:iCs/>
    </w:rPr>
  </w:style>
  <w:style w:type="paragraph" w:customStyle="1" w:styleId="13">
    <w:name w:val="Абзац списка1"/>
    <w:basedOn w:val="a0"/>
    <w:rsid w:val="00B179FC"/>
    <w:pPr>
      <w:suppressAutoHyphens/>
      <w:spacing w:line="240" w:lineRule="auto"/>
      <w:ind w:left="720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af9">
    <w:name w:val="Содержимое таблицы"/>
    <w:basedOn w:val="a0"/>
    <w:rsid w:val="00B179FC"/>
    <w:pPr>
      <w:suppressLineNumbers/>
      <w:suppressAutoHyphens/>
      <w:spacing w:line="240" w:lineRule="auto"/>
    </w:pPr>
    <w:rPr>
      <w:rFonts w:eastAsia="SimSun" w:cs="Mangal"/>
      <w:kern w:val="1"/>
      <w:sz w:val="24"/>
      <w:szCs w:val="24"/>
      <w:lang w:eastAsia="hi-IN" w:bidi="hi-IN"/>
    </w:rPr>
  </w:style>
  <w:style w:type="character" w:styleId="afa">
    <w:name w:val="annotation reference"/>
    <w:basedOn w:val="a1"/>
    <w:rsid w:val="007F3FF4"/>
    <w:rPr>
      <w:sz w:val="16"/>
      <w:szCs w:val="16"/>
    </w:rPr>
  </w:style>
  <w:style w:type="paragraph" w:styleId="afb">
    <w:name w:val="annotation text"/>
    <w:basedOn w:val="a0"/>
    <w:link w:val="afc"/>
    <w:rsid w:val="007F3FF4"/>
    <w:pPr>
      <w:spacing w:line="240" w:lineRule="auto"/>
    </w:pPr>
    <w:rPr>
      <w:sz w:val="20"/>
    </w:rPr>
  </w:style>
  <w:style w:type="character" w:customStyle="1" w:styleId="afc">
    <w:name w:val="Текст примечания Знак"/>
    <w:basedOn w:val="a1"/>
    <w:link w:val="afb"/>
    <w:rsid w:val="007F3FF4"/>
  </w:style>
  <w:style w:type="paragraph" w:styleId="afd">
    <w:name w:val="annotation subject"/>
    <w:basedOn w:val="afb"/>
    <w:next w:val="afb"/>
    <w:link w:val="afe"/>
    <w:rsid w:val="007F3FF4"/>
    <w:rPr>
      <w:b/>
      <w:bCs/>
    </w:rPr>
  </w:style>
  <w:style w:type="character" w:customStyle="1" w:styleId="afe">
    <w:name w:val="Тема примечания Знак"/>
    <w:basedOn w:val="afc"/>
    <w:link w:val="afd"/>
    <w:rsid w:val="007F3FF4"/>
    <w:rPr>
      <w:b/>
      <w:bCs/>
    </w:rPr>
  </w:style>
  <w:style w:type="character" w:customStyle="1" w:styleId="10">
    <w:name w:val="Заголовок 1 Знак"/>
    <w:link w:val="1"/>
    <w:uiPriority w:val="9"/>
    <w:rsid w:val="005E383D"/>
    <w:rPr>
      <w:rFonts w:ascii="Arial" w:hAnsi="Arial"/>
      <w:b/>
      <w:sz w:val="32"/>
    </w:rPr>
  </w:style>
  <w:style w:type="character" w:customStyle="1" w:styleId="20">
    <w:name w:val="Заголовок 2 Знак"/>
    <w:link w:val="2"/>
    <w:rsid w:val="005E383D"/>
    <w:rPr>
      <w:rFonts w:ascii="Arial" w:hAnsi="Arial"/>
      <w:b/>
      <w:sz w:val="24"/>
    </w:rPr>
  </w:style>
  <w:style w:type="character" w:customStyle="1" w:styleId="40">
    <w:name w:val="Заголовок 4 Знак"/>
    <w:link w:val="4"/>
    <w:rsid w:val="005E383D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%5bPROJECTS%5d\Management\Module\Agreement\Trunk\Doc\Templates\Specification%20Template%20v1%20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18CC1E-F7E3-4F4A-AA91-5E10DAA81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Specification Template v1 2.dot</Template>
  <TotalTime>7310</TotalTime>
  <Pages>14</Pages>
  <Words>3045</Words>
  <Characters>17360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Chat. Чат</vt:lpstr>
    </vt:vector>
  </TitlesOfParts>
  <Manager>Владимир Талышев</Manager>
  <Company>ООО "Русфинанс Банк"</Company>
  <LinksUpToDate>false</LinksUpToDate>
  <CharactersWithSpaces>20365</CharactersWithSpaces>
  <SharedDoc>false</SharedDoc>
  <HLinks>
    <vt:vector size="126" baseType="variant">
      <vt:variant>
        <vt:i4>67830801</vt:i4>
      </vt:variant>
      <vt:variant>
        <vt:i4>129</vt:i4>
      </vt:variant>
      <vt:variant>
        <vt:i4>0</vt:i4>
      </vt:variant>
      <vt:variant>
        <vt:i4>5</vt:i4>
      </vt:variant>
      <vt:variant>
        <vt:lpwstr>svn://srvbl08/EconomicProfit/Module/EPISLoad/Trunk/Doc/ТЗ EPISLoad Изменение загрузки сумм из файла.doc</vt:lpwstr>
      </vt:variant>
      <vt:variant>
        <vt:lpwstr/>
      </vt:variant>
      <vt:variant>
        <vt:i4>70321183</vt:i4>
      </vt:variant>
      <vt:variant>
        <vt:i4>126</vt:i4>
      </vt:variant>
      <vt:variant>
        <vt:i4>0</vt:i4>
      </vt:variant>
      <vt:variant>
        <vt:i4>5</vt:i4>
      </vt:variant>
      <vt:variant>
        <vt:lpwstr>svn://srvbl08/EconomicProfit/Module/EPISLoad/Trunk/Doc/EPISLoad ТЗ.doc</vt:lpwstr>
      </vt:variant>
      <vt:variant>
        <vt:lpwstr/>
      </vt:variant>
      <vt:variant>
        <vt:i4>2359395</vt:i4>
      </vt:variant>
      <vt:variant>
        <vt:i4>123</vt:i4>
      </vt:variant>
      <vt:variant>
        <vt:i4>0</vt:i4>
      </vt:variant>
      <vt:variant>
        <vt:i4>5</vt:i4>
      </vt:variant>
      <vt:variant>
        <vt:lpwstr>svn://srvbl08/EconomicProfit/Module/Common/Trunk/Doc/EPIS Specification.doc</vt:lpwstr>
      </vt:variant>
      <vt:variant>
        <vt:lpwstr/>
      </vt:variant>
      <vt:variant>
        <vt:i4>1441847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_Toc300147076</vt:lpwstr>
      </vt:variant>
      <vt:variant>
        <vt:i4>1441847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_Toc300147075</vt:lpwstr>
      </vt:variant>
      <vt:variant>
        <vt:i4>1441847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_Toc300147074</vt:lpwstr>
      </vt:variant>
      <vt:variant>
        <vt:i4>1441847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_Toc300147073</vt:lpwstr>
      </vt:variant>
      <vt:variant>
        <vt:i4>1441847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_Toc300147072</vt:lpwstr>
      </vt:variant>
      <vt:variant>
        <vt:i4>1441847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_Toc300147071</vt:lpwstr>
      </vt:variant>
      <vt:variant>
        <vt:i4>1441847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_Toc300147070</vt:lpwstr>
      </vt:variant>
      <vt:variant>
        <vt:i4>1507383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_Toc300147069</vt:lpwstr>
      </vt:variant>
      <vt:variant>
        <vt:i4>1507383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_Toc300147068</vt:lpwstr>
      </vt:variant>
      <vt:variant>
        <vt:i4>1507383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_Toc300147067</vt:lpwstr>
      </vt:variant>
      <vt:variant>
        <vt:i4>1507383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_Toc300147066</vt:lpwstr>
      </vt:variant>
      <vt:variant>
        <vt:i4>1507383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_Toc300147065</vt:lpwstr>
      </vt:variant>
      <vt:variant>
        <vt:i4>1507383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_Toc300147064</vt:lpwstr>
      </vt:variant>
      <vt:variant>
        <vt:i4>1507383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_Toc300147063</vt:lpwstr>
      </vt:variant>
      <vt:variant>
        <vt:i4>1507383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_Toc300147062</vt:lpwstr>
      </vt:variant>
      <vt:variant>
        <vt:i4>1507383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_Toc300147061</vt:lpwstr>
      </vt:variant>
      <vt:variant>
        <vt:i4>1507383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_Toc300147060</vt:lpwstr>
      </vt:variant>
      <vt:variant>
        <vt:i4>1310775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_Toc300147059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Chat. Чат</dc:title>
  <dc:subject/>
  <dc:creator>Фетисов Андрей</dc:creator>
  <cp:keywords/>
  <dc:description>0.2</dc:description>
  <cp:lastModifiedBy>Fetisov Andrey Andreevich</cp:lastModifiedBy>
  <cp:revision>100</cp:revision>
  <cp:lastPrinted>2008-06-06T08:20:00Z</cp:lastPrinted>
  <dcterms:created xsi:type="dcterms:W3CDTF">2016-10-18T12:54:00Z</dcterms:created>
  <dcterms:modified xsi:type="dcterms:W3CDTF">2017-10-10T06:49:00Z</dcterms:modified>
  <cp:category>Москва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ата записи">
    <vt:lpwstr>06.11.2007</vt:lpwstr>
  </property>
  <property fmtid="{D5CDD505-2E9C-101B-9397-08002B2CF9AE}" pid="3" name="Ответственный">
    <vt:lpwstr>Полевой А.Г.</vt:lpwstr>
  </property>
  <property fmtid="{D5CDD505-2E9C-101B-9397-08002B2CF9AE}" pid="4" name="Дата заполнения">
    <vt:lpwstr>06.11.2007</vt:lpwstr>
  </property>
  <property fmtid="{D5CDD505-2E9C-101B-9397-08002B2CF9AE}" pid="5" name="Записано">
    <vt:lpwstr>06.11.2007</vt:lpwstr>
  </property>
</Properties>
</file>